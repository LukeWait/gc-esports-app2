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b/>
          <w:bCs/>
          <w:lang w:val="en-AU" w:eastAsia="en-US"/>
        </w:rPr>
        <w:id w:val="-694698598"/>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416"/>
          </w:tblGrid>
          <w:tr w:rsidR="00ED6DF3" w14:paraId="5787450A" w14:textId="77777777">
            <w:tc>
              <w:tcPr>
                <w:tcW w:w="5746" w:type="dxa"/>
              </w:tcPr>
              <w:p w14:paraId="05959BD1" w14:textId="77777777" w:rsidR="00ED6DF3" w:rsidRDefault="00ED6DF3">
                <w:pPr>
                  <w:pStyle w:val="NoSpacing"/>
                  <w:rPr>
                    <w:b/>
                    <w:bCs/>
                  </w:rPr>
                </w:pPr>
              </w:p>
            </w:tc>
          </w:tr>
        </w:tbl>
        <w:p w14:paraId="7B707F99" w14:textId="77777777" w:rsidR="00ED6DF3" w:rsidRDefault="00ED6DF3">
          <w:r>
            <w:rPr>
              <w:noProof/>
              <w:lang w:eastAsia="en-AU"/>
            </w:rPr>
            <mc:AlternateContent>
              <mc:Choice Requires="wpg">
                <w:drawing>
                  <wp:anchor distT="0" distB="0" distL="114300" distR="114300" simplePos="0" relativeHeight="251657728" behindDoc="0" locked="0" layoutInCell="0" allowOverlap="1" wp14:anchorId="0F8965E6" wp14:editId="2516DB48">
                    <wp:simplePos x="0" y="0"/>
                    <wp:positionH relativeFrom="page">
                      <wp:align>left</wp:align>
                    </wp:positionH>
                    <wp:positionV relativeFrom="page">
                      <wp:align>top</wp:align>
                    </wp:positionV>
                    <wp:extent cx="5650992" cy="4828032"/>
                    <wp:effectExtent l="0" t="0" r="44958" b="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552423" id="Group 29" o:spid="_x0000_s1026" style="position:absolute;margin-left:0;margin-top:0;width:444.95pt;height:380.15pt;z-index:25165772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lang w:eastAsia="en-AU"/>
            </w:rPr>
            <mc:AlternateContent>
              <mc:Choice Requires="wpg">
                <w:drawing>
                  <wp:anchor distT="0" distB="0" distL="114300" distR="114300" simplePos="0" relativeHeight="251654656" behindDoc="0" locked="0" layoutInCell="0" allowOverlap="1" wp14:anchorId="78E731DE" wp14:editId="5871143F">
                    <wp:simplePos x="0" y="0"/>
                    <mc:AlternateContent>
                      <mc:Choice Requires="wp14">
                        <wp:positionH relativeFrom="margin">
                          <wp14:pctPosHOffset>25000</wp14:pctPosHOffset>
                        </wp:positionH>
                      </mc:Choice>
                      <mc:Fallback>
                        <wp:positionH relativeFrom="page">
                          <wp:posOffset>2346960</wp:posOffset>
                        </wp:positionH>
                      </mc:Fallback>
                    </mc:AlternateContent>
                    <wp:positionV relativeFrom="page">
                      <wp:align>top</wp:align>
                    </wp:positionV>
                    <wp:extent cx="3648456" cy="2880360"/>
                    <wp:effectExtent l="0" t="0" r="85344" b="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8AAAA0" id="Group 24" o:spid="_x0000_s1026" style="position:absolute;margin-left:0;margin-top:0;width:287.3pt;height:226.8pt;z-index:251654656;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14:paraId="25DC1129" w14:textId="77777777" w:rsidR="00ED6DF3" w:rsidRDefault="00ED6DF3">
          <w:r>
            <w:rPr>
              <w:noProof/>
              <w:lang w:eastAsia="en-AU"/>
            </w:rPr>
            <mc:AlternateContent>
              <mc:Choice Requires="wpg">
                <w:drawing>
                  <wp:anchor distT="0" distB="0" distL="114300" distR="114300" simplePos="0" relativeHeight="251660800" behindDoc="0" locked="0" layoutInCell="1" allowOverlap="1" wp14:anchorId="0522A5CF" wp14:editId="1D3F9F6A">
                    <wp:simplePos x="0" y="0"/>
                    <mc:AlternateContent>
                      <mc:Choice Requires="wp14">
                        <wp:positionH relativeFrom="margin">
                          <wp14:pctPosHOffset>63000</wp14:pctPosHOffset>
                        </wp:positionH>
                      </mc:Choice>
                      <mc:Fallback>
                        <wp:positionH relativeFrom="page">
                          <wp:posOffset>4525010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CF03E2" id="Group 16" o:spid="_x0000_s1026" style="position:absolute;margin-left:0;margin-top:0;width:301.7pt;height:725.05pt;z-index:251660800;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416"/>
          </w:tblGrid>
          <w:tr w:rsidR="00ED6DF3" w14:paraId="22593125" w14:textId="77777777">
            <w:tc>
              <w:tcPr>
                <w:tcW w:w="5746" w:type="dxa"/>
              </w:tcPr>
              <w:p w14:paraId="068B200C" w14:textId="59951999" w:rsidR="00ED6DF3" w:rsidRDefault="00000000" w:rsidP="00F84FB5">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placeholder>
                      <w:docPart w:val="D4192566999448E086FD1073AB8E7BC6"/>
                    </w:placeholder>
                    <w:dataBinding w:prefixMappings="xmlns:ns0='http://schemas.openxmlformats.org/package/2006/metadata/core-properties' xmlns:ns1='http://purl.org/dc/elements/1.1/'" w:xpath="/ns0:coreProperties[1]/ns1:title[1]" w:storeItemID="{6C3C8BC8-F283-45AE-878A-BAB7291924A1}"/>
                    <w:text/>
                  </w:sdtPr>
                  <w:sdtContent>
                    <w:r w:rsidR="00F84FB5">
                      <w:rPr>
                        <w:rFonts w:asciiTheme="majorHAnsi" w:eastAsiaTheme="majorEastAsia" w:hAnsiTheme="majorHAnsi" w:cstheme="majorBidi"/>
                        <w:b/>
                        <w:bCs/>
                        <w:color w:val="365F91" w:themeColor="accent1" w:themeShade="BF"/>
                        <w:sz w:val="48"/>
                        <w:szCs w:val="48"/>
                      </w:rPr>
                      <w:t>Technical Report</w:t>
                    </w:r>
                    <w:r w:rsidR="0094527E">
                      <w:rPr>
                        <w:rFonts w:asciiTheme="majorHAnsi" w:eastAsiaTheme="majorEastAsia" w:hAnsiTheme="majorHAnsi" w:cstheme="majorBidi"/>
                        <w:b/>
                        <w:bCs/>
                        <w:color w:val="365F91" w:themeColor="accent1" w:themeShade="BF"/>
                        <w:sz w:val="48"/>
                        <w:szCs w:val="48"/>
                      </w:rPr>
                      <w:t xml:space="preserve"> Template</w:t>
                    </w:r>
                  </w:sdtContent>
                </w:sdt>
              </w:p>
            </w:tc>
          </w:tr>
          <w:tr w:rsidR="00ED6DF3" w14:paraId="0A8316A5" w14:textId="77777777">
            <w:sdt>
              <w:sdtPr>
                <w:rPr>
                  <w:color w:val="4A442A" w:themeColor="background2" w:themeShade="40"/>
                  <w:sz w:val="28"/>
                  <w:szCs w:val="28"/>
                </w:rPr>
                <w:alias w:val="Subtitle"/>
                <w:id w:val="703864195"/>
                <w:placeholder>
                  <w:docPart w:val="E963C679465C46E393AC2B981236A08D"/>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14:paraId="52BF288A" w14:textId="5BEC6547" w:rsidR="00ED6DF3" w:rsidRDefault="00F84FB5" w:rsidP="00F84FB5">
                    <w:pPr>
                      <w:pStyle w:val="NoSpacing"/>
                      <w:rPr>
                        <w:color w:val="4A442A" w:themeColor="background2" w:themeShade="40"/>
                        <w:sz w:val="28"/>
                        <w:szCs w:val="28"/>
                      </w:rPr>
                    </w:pPr>
                    <w:r>
                      <w:rPr>
                        <w:color w:val="4A442A" w:themeColor="background2" w:themeShade="40"/>
                        <w:sz w:val="28"/>
                        <w:szCs w:val="28"/>
                      </w:rPr>
                      <w:t>ICTPRG</w:t>
                    </w:r>
                    <w:r w:rsidR="000C7F65">
                      <w:rPr>
                        <w:color w:val="4A442A" w:themeColor="background2" w:themeShade="40"/>
                        <w:sz w:val="28"/>
                        <w:szCs w:val="28"/>
                      </w:rPr>
                      <w:t>549</w:t>
                    </w:r>
                    <w:r w:rsidR="00ED78FC">
                      <w:rPr>
                        <w:color w:val="4A442A" w:themeColor="background2" w:themeShade="40"/>
                        <w:sz w:val="28"/>
                        <w:szCs w:val="28"/>
                      </w:rPr>
                      <w:t xml:space="preserve"> – Apply Intermediate Object-Oriented Language Skills</w:t>
                    </w:r>
                    <w:r w:rsidR="007774E6">
                      <w:rPr>
                        <w:color w:val="4A442A" w:themeColor="background2" w:themeShade="40"/>
                        <w:sz w:val="28"/>
                        <w:szCs w:val="28"/>
                      </w:rPr>
                      <w:t xml:space="preserve"> AT2</w:t>
                    </w:r>
                  </w:p>
                </w:tc>
              </w:sdtContent>
            </w:sdt>
          </w:tr>
          <w:tr w:rsidR="00ED6DF3" w14:paraId="77C8BCA5" w14:textId="77777777">
            <w:tc>
              <w:tcPr>
                <w:tcW w:w="5746" w:type="dxa"/>
              </w:tcPr>
              <w:p w14:paraId="6208699E" w14:textId="77777777" w:rsidR="00ED6DF3" w:rsidRDefault="00ED6DF3">
                <w:pPr>
                  <w:pStyle w:val="NoSpacing"/>
                  <w:rPr>
                    <w:color w:val="4A442A" w:themeColor="background2" w:themeShade="40"/>
                    <w:sz w:val="28"/>
                    <w:szCs w:val="28"/>
                  </w:rPr>
                </w:pPr>
              </w:p>
            </w:tc>
          </w:tr>
          <w:tr w:rsidR="00ED6DF3" w14:paraId="124C67E7" w14:textId="77777777">
            <w:tc>
              <w:tcPr>
                <w:tcW w:w="5746" w:type="dxa"/>
              </w:tcPr>
              <w:p w14:paraId="6AF9F582" w14:textId="77777777" w:rsidR="00ED6DF3" w:rsidRDefault="00ED6DF3" w:rsidP="00F84FB5">
                <w:pPr>
                  <w:pStyle w:val="NoSpacing"/>
                </w:pPr>
              </w:p>
            </w:tc>
          </w:tr>
          <w:tr w:rsidR="00ED6DF3" w14:paraId="2076FF12" w14:textId="77777777">
            <w:tc>
              <w:tcPr>
                <w:tcW w:w="5746" w:type="dxa"/>
              </w:tcPr>
              <w:p w14:paraId="183ABD25" w14:textId="77777777" w:rsidR="00ED6DF3" w:rsidRDefault="00ED6DF3">
                <w:pPr>
                  <w:pStyle w:val="NoSpacing"/>
                </w:pPr>
              </w:p>
            </w:tc>
          </w:tr>
          <w:tr w:rsidR="00ED6DF3" w14:paraId="56BBF399" w14:textId="77777777">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14:paraId="10242C16" w14:textId="6708B385" w:rsidR="00ED6DF3" w:rsidRDefault="00C07AC8" w:rsidP="0015516B">
                    <w:pPr>
                      <w:pStyle w:val="NoSpacing"/>
                      <w:rPr>
                        <w:b/>
                        <w:bCs/>
                      </w:rPr>
                    </w:pPr>
                    <w:r>
                      <w:rPr>
                        <w:b/>
                        <w:bCs/>
                      </w:rPr>
                      <w:t>Luke Wait</w:t>
                    </w:r>
                  </w:p>
                </w:tc>
              </w:sdtContent>
            </w:sdt>
          </w:tr>
          <w:tr w:rsidR="00ED6DF3" w14:paraId="73BB2792" w14:textId="77777777">
            <w:sdt>
              <w:sdtPr>
                <w:rPr>
                  <w:b/>
                  <w:bCs/>
                </w:rPr>
                <w:alias w:val="Date"/>
                <w:id w:val="703864210"/>
                <w:dataBinding w:prefixMappings="xmlns:ns0='http://schemas.microsoft.com/office/2006/coverPageProps'" w:xpath="/ns0:CoverPageProperties[1]/ns0:PublishDate[1]" w:storeItemID="{55AF091B-3C7A-41E3-B477-F2FDAA23CFDA}"/>
                <w:date w:fullDate="2022-10-10T00:00:00Z">
                  <w:dateFormat w:val="M/d/yyyy"/>
                  <w:lid w:val="en-US"/>
                  <w:storeMappedDataAs w:val="dateTime"/>
                  <w:calendar w:val="gregorian"/>
                </w:date>
              </w:sdtPr>
              <w:sdtContent>
                <w:tc>
                  <w:tcPr>
                    <w:tcW w:w="5746" w:type="dxa"/>
                  </w:tcPr>
                  <w:p w14:paraId="037D29D9" w14:textId="5C560B72" w:rsidR="00ED6DF3" w:rsidRDefault="00A20AD3" w:rsidP="007774E6">
                    <w:pPr>
                      <w:pStyle w:val="NoSpacing"/>
                      <w:rPr>
                        <w:b/>
                        <w:bCs/>
                      </w:rPr>
                    </w:pPr>
                    <w:r>
                      <w:rPr>
                        <w:b/>
                        <w:bCs/>
                      </w:rPr>
                      <w:t>10/10/2022</w:t>
                    </w:r>
                  </w:p>
                </w:tc>
              </w:sdtContent>
            </w:sdt>
          </w:tr>
          <w:tr w:rsidR="00ED6DF3" w14:paraId="45018DFF" w14:textId="77777777">
            <w:tc>
              <w:tcPr>
                <w:tcW w:w="5746" w:type="dxa"/>
              </w:tcPr>
              <w:p w14:paraId="6DE9FFA7" w14:textId="77777777" w:rsidR="00ED6DF3" w:rsidRDefault="00ED6DF3">
                <w:pPr>
                  <w:pStyle w:val="NoSpacing"/>
                  <w:rPr>
                    <w:b/>
                    <w:bCs/>
                  </w:rPr>
                </w:pPr>
              </w:p>
            </w:tc>
          </w:tr>
        </w:tbl>
        <w:p w14:paraId="67B151DE" w14:textId="77777777" w:rsidR="00ED6DF3" w:rsidRDefault="00ED6DF3">
          <w:r>
            <w:br w:type="page"/>
          </w:r>
        </w:p>
      </w:sdtContent>
    </w:sdt>
    <w:sdt>
      <w:sdtPr>
        <w:rPr>
          <w:rFonts w:asciiTheme="minorHAnsi" w:eastAsiaTheme="minorHAnsi" w:hAnsiTheme="minorHAnsi" w:cstheme="minorBidi"/>
          <w:b w:val="0"/>
          <w:bCs w:val="0"/>
          <w:color w:val="auto"/>
          <w:sz w:val="22"/>
          <w:szCs w:val="22"/>
          <w:lang w:val="en-AU" w:eastAsia="en-US"/>
        </w:rPr>
        <w:id w:val="516362854"/>
        <w:docPartObj>
          <w:docPartGallery w:val="Table of Contents"/>
          <w:docPartUnique/>
        </w:docPartObj>
      </w:sdtPr>
      <w:sdtEndPr>
        <w:rPr>
          <w:noProof/>
        </w:rPr>
      </w:sdtEndPr>
      <w:sdtContent>
        <w:p w14:paraId="189E9083" w14:textId="77777777" w:rsidR="00154AAE" w:rsidRDefault="00154AAE">
          <w:pPr>
            <w:pStyle w:val="TOCHeading"/>
          </w:pPr>
          <w:r>
            <w:t>Table of Contents</w:t>
          </w:r>
        </w:p>
        <w:p w14:paraId="05092041" w14:textId="77777777" w:rsidR="00AD6610" w:rsidRDefault="00154AAE">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99275556" w:history="1">
            <w:r w:rsidR="00AD6610" w:rsidRPr="00C7319B">
              <w:rPr>
                <w:rStyle w:val="Hyperlink"/>
                <w:noProof/>
              </w:rPr>
              <w:t>Part 1 – Planning Documentation</w:t>
            </w:r>
            <w:r w:rsidR="00AD6610">
              <w:rPr>
                <w:noProof/>
                <w:webHidden/>
              </w:rPr>
              <w:tab/>
            </w:r>
            <w:r w:rsidR="00AD6610">
              <w:rPr>
                <w:noProof/>
                <w:webHidden/>
              </w:rPr>
              <w:fldChar w:fldCharType="begin"/>
            </w:r>
            <w:r w:rsidR="00AD6610">
              <w:rPr>
                <w:noProof/>
                <w:webHidden/>
              </w:rPr>
              <w:instrText xml:space="preserve"> PAGEREF _Toc99275556 \h </w:instrText>
            </w:r>
            <w:r w:rsidR="00AD6610">
              <w:rPr>
                <w:noProof/>
                <w:webHidden/>
              </w:rPr>
            </w:r>
            <w:r w:rsidR="00AD6610">
              <w:rPr>
                <w:noProof/>
                <w:webHidden/>
              </w:rPr>
              <w:fldChar w:fldCharType="separate"/>
            </w:r>
            <w:r w:rsidR="00AD6610">
              <w:rPr>
                <w:noProof/>
                <w:webHidden/>
              </w:rPr>
              <w:t>3</w:t>
            </w:r>
            <w:r w:rsidR="00AD6610">
              <w:rPr>
                <w:noProof/>
                <w:webHidden/>
              </w:rPr>
              <w:fldChar w:fldCharType="end"/>
            </w:r>
          </w:hyperlink>
        </w:p>
        <w:p w14:paraId="4A270ACB" w14:textId="77777777" w:rsidR="00AD6610" w:rsidRDefault="00000000">
          <w:pPr>
            <w:pStyle w:val="TOC2"/>
            <w:tabs>
              <w:tab w:val="right" w:leader="dot" w:pos="9016"/>
            </w:tabs>
            <w:rPr>
              <w:rFonts w:eastAsiaTheme="minorEastAsia"/>
              <w:noProof/>
              <w:lang w:eastAsia="en-AU"/>
            </w:rPr>
          </w:pPr>
          <w:hyperlink w:anchor="_Toc99275557" w:history="1">
            <w:r w:rsidR="00AD6610" w:rsidRPr="00C7319B">
              <w:rPr>
                <w:rStyle w:val="Hyperlink"/>
                <w:noProof/>
              </w:rPr>
              <w:t>Task 1&amp;2 – Email</w:t>
            </w:r>
            <w:r w:rsidR="00AD6610">
              <w:rPr>
                <w:noProof/>
                <w:webHidden/>
              </w:rPr>
              <w:tab/>
            </w:r>
            <w:r w:rsidR="00AD6610">
              <w:rPr>
                <w:noProof/>
                <w:webHidden/>
              </w:rPr>
              <w:fldChar w:fldCharType="begin"/>
            </w:r>
            <w:r w:rsidR="00AD6610">
              <w:rPr>
                <w:noProof/>
                <w:webHidden/>
              </w:rPr>
              <w:instrText xml:space="preserve"> PAGEREF _Toc99275557 \h </w:instrText>
            </w:r>
            <w:r w:rsidR="00AD6610">
              <w:rPr>
                <w:noProof/>
                <w:webHidden/>
              </w:rPr>
            </w:r>
            <w:r w:rsidR="00AD6610">
              <w:rPr>
                <w:noProof/>
                <w:webHidden/>
              </w:rPr>
              <w:fldChar w:fldCharType="separate"/>
            </w:r>
            <w:r w:rsidR="00AD6610">
              <w:rPr>
                <w:noProof/>
                <w:webHidden/>
              </w:rPr>
              <w:t>3</w:t>
            </w:r>
            <w:r w:rsidR="00AD6610">
              <w:rPr>
                <w:noProof/>
                <w:webHidden/>
              </w:rPr>
              <w:fldChar w:fldCharType="end"/>
            </w:r>
          </w:hyperlink>
        </w:p>
        <w:p w14:paraId="56D5FBE4" w14:textId="77777777" w:rsidR="00AD6610" w:rsidRDefault="00000000">
          <w:pPr>
            <w:pStyle w:val="TOC2"/>
            <w:tabs>
              <w:tab w:val="right" w:leader="dot" w:pos="9016"/>
            </w:tabs>
            <w:rPr>
              <w:rFonts w:eastAsiaTheme="minorEastAsia"/>
              <w:noProof/>
              <w:lang w:eastAsia="en-AU"/>
            </w:rPr>
          </w:pPr>
          <w:hyperlink w:anchor="_Toc99275558" w:history="1">
            <w:r w:rsidR="00AD6610" w:rsidRPr="00C7319B">
              <w:rPr>
                <w:rStyle w:val="Hyperlink"/>
                <w:noProof/>
              </w:rPr>
              <w:t>Task 3 – Report</w:t>
            </w:r>
            <w:r w:rsidR="00AD6610">
              <w:rPr>
                <w:noProof/>
                <w:webHidden/>
              </w:rPr>
              <w:tab/>
            </w:r>
            <w:r w:rsidR="00AD6610">
              <w:rPr>
                <w:noProof/>
                <w:webHidden/>
              </w:rPr>
              <w:fldChar w:fldCharType="begin"/>
            </w:r>
            <w:r w:rsidR="00AD6610">
              <w:rPr>
                <w:noProof/>
                <w:webHidden/>
              </w:rPr>
              <w:instrText xml:space="preserve"> PAGEREF _Toc99275558 \h </w:instrText>
            </w:r>
            <w:r w:rsidR="00AD6610">
              <w:rPr>
                <w:noProof/>
                <w:webHidden/>
              </w:rPr>
            </w:r>
            <w:r w:rsidR="00AD6610">
              <w:rPr>
                <w:noProof/>
                <w:webHidden/>
              </w:rPr>
              <w:fldChar w:fldCharType="separate"/>
            </w:r>
            <w:r w:rsidR="00AD6610">
              <w:rPr>
                <w:noProof/>
                <w:webHidden/>
              </w:rPr>
              <w:t>4</w:t>
            </w:r>
            <w:r w:rsidR="00AD6610">
              <w:rPr>
                <w:noProof/>
                <w:webHidden/>
              </w:rPr>
              <w:fldChar w:fldCharType="end"/>
            </w:r>
          </w:hyperlink>
        </w:p>
        <w:p w14:paraId="6A2D341D" w14:textId="77777777" w:rsidR="00AD6610" w:rsidRDefault="00000000">
          <w:pPr>
            <w:pStyle w:val="TOC3"/>
            <w:tabs>
              <w:tab w:val="right" w:leader="dot" w:pos="9016"/>
            </w:tabs>
            <w:rPr>
              <w:rFonts w:eastAsiaTheme="minorEastAsia"/>
              <w:noProof/>
              <w:lang w:eastAsia="en-AU"/>
            </w:rPr>
          </w:pPr>
          <w:hyperlink w:anchor="_Toc99275559" w:history="1">
            <w:r w:rsidR="00AD6610" w:rsidRPr="00C7319B">
              <w:rPr>
                <w:rStyle w:val="Hyperlink"/>
                <w:noProof/>
              </w:rPr>
              <w:t>Proposed data structures</w:t>
            </w:r>
            <w:r w:rsidR="00AD6610">
              <w:rPr>
                <w:noProof/>
                <w:webHidden/>
              </w:rPr>
              <w:tab/>
            </w:r>
            <w:r w:rsidR="00AD6610">
              <w:rPr>
                <w:noProof/>
                <w:webHidden/>
              </w:rPr>
              <w:fldChar w:fldCharType="begin"/>
            </w:r>
            <w:r w:rsidR="00AD6610">
              <w:rPr>
                <w:noProof/>
                <w:webHidden/>
              </w:rPr>
              <w:instrText xml:space="preserve"> PAGEREF _Toc99275559 \h </w:instrText>
            </w:r>
            <w:r w:rsidR="00AD6610">
              <w:rPr>
                <w:noProof/>
                <w:webHidden/>
              </w:rPr>
            </w:r>
            <w:r w:rsidR="00AD6610">
              <w:rPr>
                <w:noProof/>
                <w:webHidden/>
              </w:rPr>
              <w:fldChar w:fldCharType="separate"/>
            </w:r>
            <w:r w:rsidR="00AD6610">
              <w:rPr>
                <w:noProof/>
                <w:webHidden/>
              </w:rPr>
              <w:t>4</w:t>
            </w:r>
            <w:r w:rsidR="00AD6610">
              <w:rPr>
                <w:noProof/>
                <w:webHidden/>
              </w:rPr>
              <w:fldChar w:fldCharType="end"/>
            </w:r>
          </w:hyperlink>
        </w:p>
        <w:p w14:paraId="63353804" w14:textId="77777777" w:rsidR="00AD6610" w:rsidRDefault="00000000">
          <w:pPr>
            <w:pStyle w:val="TOC3"/>
            <w:tabs>
              <w:tab w:val="right" w:leader="dot" w:pos="9016"/>
            </w:tabs>
            <w:rPr>
              <w:rFonts w:eastAsiaTheme="minorEastAsia"/>
              <w:noProof/>
              <w:lang w:eastAsia="en-AU"/>
            </w:rPr>
          </w:pPr>
          <w:hyperlink w:anchor="_Toc99275560" w:history="1">
            <w:r w:rsidR="00AD6610" w:rsidRPr="00C7319B">
              <w:rPr>
                <w:rStyle w:val="Hyperlink"/>
                <w:noProof/>
              </w:rPr>
              <w:t>Object Oriented Language details</w:t>
            </w:r>
            <w:r w:rsidR="00AD6610">
              <w:rPr>
                <w:noProof/>
                <w:webHidden/>
              </w:rPr>
              <w:tab/>
            </w:r>
            <w:r w:rsidR="00AD6610">
              <w:rPr>
                <w:noProof/>
                <w:webHidden/>
              </w:rPr>
              <w:fldChar w:fldCharType="begin"/>
            </w:r>
            <w:r w:rsidR="00AD6610">
              <w:rPr>
                <w:noProof/>
                <w:webHidden/>
              </w:rPr>
              <w:instrText xml:space="preserve"> PAGEREF _Toc99275560 \h </w:instrText>
            </w:r>
            <w:r w:rsidR="00AD6610">
              <w:rPr>
                <w:noProof/>
                <w:webHidden/>
              </w:rPr>
            </w:r>
            <w:r w:rsidR="00AD6610">
              <w:rPr>
                <w:noProof/>
                <w:webHidden/>
              </w:rPr>
              <w:fldChar w:fldCharType="separate"/>
            </w:r>
            <w:r w:rsidR="00AD6610">
              <w:rPr>
                <w:noProof/>
                <w:webHidden/>
              </w:rPr>
              <w:t>4</w:t>
            </w:r>
            <w:r w:rsidR="00AD6610">
              <w:rPr>
                <w:noProof/>
                <w:webHidden/>
              </w:rPr>
              <w:fldChar w:fldCharType="end"/>
            </w:r>
          </w:hyperlink>
        </w:p>
        <w:p w14:paraId="0BB2D87C" w14:textId="77777777" w:rsidR="00AD6610" w:rsidRDefault="00000000">
          <w:pPr>
            <w:pStyle w:val="TOC3"/>
            <w:tabs>
              <w:tab w:val="right" w:leader="dot" w:pos="9016"/>
            </w:tabs>
            <w:rPr>
              <w:rFonts w:eastAsiaTheme="minorEastAsia"/>
              <w:noProof/>
              <w:lang w:eastAsia="en-AU"/>
            </w:rPr>
          </w:pPr>
          <w:hyperlink w:anchor="_Toc99275561" w:history="1">
            <w:r w:rsidR="00AD6610" w:rsidRPr="00C7319B">
              <w:rPr>
                <w:rStyle w:val="Hyperlink"/>
                <w:noProof/>
              </w:rPr>
              <w:t>Concepts of object oriented language</w:t>
            </w:r>
            <w:r w:rsidR="00AD6610">
              <w:rPr>
                <w:noProof/>
                <w:webHidden/>
              </w:rPr>
              <w:tab/>
            </w:r>
            <w:r w:rsidR="00AD6610">
              <w:rPr>
                <w:noProof/>
                <w:webHidden/>
              </w:rPr>
              <w:fldChar w:fldCharType="begin"/>
            </w:r>
            <w:r w:rsidR="00AD6610">
              <w:rPr>
                <w:noProof/>
                <w:webHidden/>
              </w:rPr>
              <w:instrText xml:space="preserve"> PAGEREF _Toc99275561 \h </w:instrText>
            </w:r>
            <w:r w:rsidR="00AD6610">
              <w:rPr>
                <w:noProof/>
                <w:webHidden/>
              </w:rPr>
            </w:r>
            <w:r w:rsidR="00AD6610">
              <w:rPr>
                <w:noProof/>
                <w:webHidden/>
              </w:rPr>
              <w:fldChar w:fldCharType="separate"/>
            </w:r>
            <w:r w:rsidR="00AD6610">
              <w:rPr>
                <w:noProof/>
                <w:webHidden/>
              </w:rPr>
              <w:t>4</w:t>
            </w:r>
            <w:r w:rsidR="00AD6610">
              <w:rPr>
                <w:noProof/>
                <w:webHidden/>
              </w:rPr>
              <w:fldChar w:fldCharType="end"/>
            </w:r>
          </w:hyperlink>
        </w:p>
        <w:p w14:paraId="6727B728" w14:textId="77777777" w:rsidR="00AD6610" w:rsidRDefault="00000000">
          <w:pPr>
            <w:pStyle w:val="TOC3"/>
            <w:tabs>
              <w:tab w:val="right" w:leader="dot" w:pos="9016"/>
            </w:tabs>
            <w:rPr>
              <w:rFonts w:eastAsiaTheme="minorEastAsia"/>
              <w:noProof/>
              <w:lang w:eastAsia="en-AU"/>
            </w:rPr>
          </w:pPr>
          <w:hyperlink w:anchor="_Toc99275562" w:history="1">
            <w:r w:rsidR="00AD6610" w:rsidRPr="00C7319B">
              <w:rPr>
                <w:rStyle w:val="Hyperlink"/>
                <w:noProof/>
              </w:rPr>
              <w:t>Internal and External Documentation plan</w:t>
            </w:r>
            <w:r w:rsidR="00AD6610">
              <w:rPr>
                <w:noProof/>
                <w:webHidden/>
              </w:rPr>
              <w:tab/>
            </w:r>
            <w:r w:rsidR="00AD6610">
              <w:rPr>
                <w:noProof/>
                <w:webHidden/>
              </w:rPr>
              <w:fldChar w:fldCharType="begin"/>
            </w:r>
            <w:r w:rsidR="00AD6610">
              <w:rPr>
                <w:noProof/>
                <w:webHidden/>
              </w:rPr>
              <w:instrText xml:space="preserve"> PAGEREF _Toc99275562 \h </w:instrText>
            </w:r>
            <w:r w:rsidR="00AD6610">
              <w:rPr>
                <w:noProof/>
                <w:webHidden/>
              </w:rPr>
            </w:r>
            <w:r w:rsidR="00AD6610">
              <w:rPr>
                <w:noProof/>
                <w:webHidden/>
              </w:rPr>
              <w:fldChar w:fldCharType="separate"/>
            </w:r>
            <w:r w:rsidR="00AD6610">
              <w:rPr>
                <w:noProof/>
                <w:webHidden/>
              </w:rPr>
              <w:t>4</w:t>
            </w:r>
            <w:r w:rsidR="00AD6610">
              <w:rPr>
                <w:noProof/>
                <w:webHidden/>
              </w:rPr>
              <w:fldChar w:fldCharType="end"/>
            </w:r>
          </w:hyperlink>
        </w:p>
        <w:p w14:paraId="79AA5684" w14:textId="77777777" w:rsidR="00AD6610" w:rsidRDefault="00000000">
          <w:pPr>
            <w:pStyle w:val="TOC3"/>
            <w:tabs>
              <w:tab w:val="right" w:leader="dot" w:pos="9016"/>
            </w:tabs>
            <w:rPr>
              <w:rFonts w:eastAsiaTheme="minorEastAsia"/>
              <w:noProof/>
              <w:lang w:eastAsia="en-AU"/>
            </w:rPr>
          </w:pPr>
          <w:hyperlink w:anchor="_Toc99275563" w:history="1">
            <w:r w:rsidR="00AD6610" w:rsidRPr="00C7319B">
              <w:rPr>
                <w:rStyle w:val="Hyperlink"/>
                <w:noProof/>
              </w:rPr>
              <w:t>Conceptual model of data requirements for database project</w:t>
            </w:r>
            <w:r w:rsidR="00AD6610">
              <w:rPr>
                <w:noProof/>
                <w:webHidden/>
              </w:rPr>
              <w:tab/>
            </w:r>
            <w:r w:rsidR="00AD6610">
              <w:rPr>
                <w:noProof/>
                <w:webHidden/>
              </w:rPr>
              <w:fldChar w:fldCharType="begin"/>
            </w:r>
            <w:r w:rsidR="00AD6610">
              <w:rPr>
                <w:noProof/>
                <w:webHidden/>
              </w:rPr>
              <w:instrText xml:space="preserve"> PAGEREF _Toc99275563 \h </w:instrText>
            </w:r>
            <w:r w:rsidR="00AD6610">
              <w:rPr>
                <w:noProof/>
                <w:webHidden/>
              </w:rPr>
            </w:r>
            <w:r w:rsidR="00AD6610">
              <w:rPr>
                <w:noProof/>
                <w:webHidden/>
              </w:rPr>
              <w:fldChar w:fldCharType="separate"/>
            </w:r>
            <w:r w:rsidR="00AD6610">
              <w:rPr>
                <w:noProof/>
                <w:webHidden/>
              </w:rPr>
              <w:t>4</w:t>
            </w:r>
            <w:r w:rsidR="00AD6610">
              <w:rPr>
                <w:noProof/>
                <w:webHidden/>
              </w:rPr>
              <w:fldChar w:fldCharType="end"/>
            </w:r>
          </w:hyperlink>
        </w:p>
        <w:p w14:paraId="16C5EFC1" w14:textId="77777777" w:rsidR="00AD6610" w:rsidRDefault="00000000">
          <w:pPr>
            <w:pStyle w:val="TOC2"/>
            <w:tabs>
              <w:tab w:val="right" w:leader="dot" w:pos="9016"/>
            </w:tabs>
            <w:rPr>
              <w:rFonts w:eastAsiaTheme="minorEastAsia"/>
              <w:noProof/>
              <w:lang w:eastAsia="en-AU"/>
            </w:rPr>
          </w:pPr>
          <w:hyperlink w:anchor="_Toc99275564" w:history="1">
            <w:r w:rsidR="00AD6610" w:rsidRPr="00C7319B">
              <w:rPr>
                <w:rStyle w:val="Hyperlink"/>
                <w:noProof/>
              </w:rPr>
              <w:t>Task 4 – Informal Meeting</w:t>
            </w:r>
            <w:r w:rsidR="00AD6610">
              <w:rPr>
                <w:noProof/>
                <w:webHidden/>
              </w:rPr>
              <w:tab/>
            </w:r>
            <w:r w:rsidR="00AD6610">
              <w:rPr>
                <w:noProof/>
                <w:webHidden/>
              </w:rPr>
              <w:fldChar w:fldCharType="begin"/>
            </w:r>
            <w:r w:rsidR="00AD6610">
              <w:rPr>
                <w:noProof/>
                <w:webHidden/>
              </w:rPr>
              <w:instrText xml:space="preserve"> PAGEREF _Toc99275564 \h </w:instrText>
            </w:r>
            <w:r w:rsidR="00AD6610">
              <w:rPr>
                <w:noProof/>
                <w:webHidden/>
              </w:rPr>
            </w:r>
            <w:r w:rsidR="00AD6610">
              <w:rPr>
                <w:noProof/>
                <w:webHidden/>
              </w:rPr>
              <w:fldChar w:fldCharType="separate"/>
            </w:r>
            <w:r w:rsidR="00AD6610">
              <w:rPr>
                <w:noProof/>
                <w:webHidden/>
              </w:rPr>
              <w:t>5</w:t>
            </w:r>
            <w:r w:rsidR="00AD6610">
              <w:rPr>
                <w:noProof/>
                <w:webHidden/>
              </w:rPr>
              <w:fldChar w:fldCharType="end"/>
            </w:r>
          </w:hyperlink>
        </w:p>
        <w:p w14:paraId="428B84DF" w14:textId="77777777" w:rsidR="00AD6610" w:rsidRDefault="00000000">
          <w:pPr>
            <w:pStyle w:val="TOC1"/>
            <w:tabs>
              <w:tab w:val="right" w:leader="dot" w:pos="9016"/>
            </w:tabs>
            <w:rPr>
              <w:rFonts w:eastAsiaTheme="minorEastAsia"/>
              <w:noProof/>
              <w:lang w:eastAsia="en-AU"/>
            </w:rPr>
          </w:pPr>
          <w:hyperlink w:anchor="_Toc99275565" w:history="1">
            <w:r w:rsidR="00AD6610" w:rsidRPr="00C7319B">
              <w:rPr>
                <w:rStyle w:val="Hyperlink"/>
                <w:noProof/>
              </w:rPr>
              <w:t>Part 2 – Application Development</w:t>
            </w:r>
            <w:r w:rsidR="00AD6610">
              <w:rPr>
                <w:noProof/>
                <w:webHidden/>
              </w:rPr>
              <w:tab/>
            </w:r>
            <w:r w:rsidR="00AD6610">
              <w:rPr>
                <w:noProof/>
                <w:webHidden/>
              </w:rPr>
              <w:fldChar w:fldCharType="begin"/>
            </w:r>
            <w:r w:rsidR="00AD6610">
              <w:rPr>
                <w:noProof/>
                <w:webHidden/>
              </w:rPr>
              <w:instrText xml:space="preserve"> PAGEREF _Toc99275565 \h </w:instrText>
            </w:r>
            <w:r w:rsidR="00AD6610">
              <w:rPr>
                <w:noProof/>
                <w:webHidden/>
              </w:rPr>
            </w:r>
            <w:r w:rsidR="00AD6610">
              <w:rPr>
                <w:noProof/>
                <w:webHidden/>
              </w:rPr>
              <w:fldChar w:fldCharType="separate"/>
            </w:r>
            <w:r w:rsidR="00AD6610">
              <w:rPr>
                <w:noProof/>
                <w:webHidden/>
              </w:rPr>
              <w:t>5</w:t>
            </w:r>
            <w:r w:rsidR="00AD6610">
              <w:rPr>
                <w:noProof/>
                <w:webHidden/>
              </w:rPr>
              <w:fldChar w:fldCharType="end"/>
            </w:r>
          </w:hyperlink>
        </w:p>
        <w:p w14:paraId="7D753CF8" w14:textId="77777777" w:rsidR="00AD6610" w:rsidRDefault="00000000">
          <w:pPr>
            <w:pStyle w:val="TOC2"/>
            <w:tabs>
              <w:tab w:val="right" w:leader="dot" w:pos="9016"/>
            </w:tabs>
            <w:rPr>
              <w:rFonts w:eastAsiaTheme="minorEastAsia"/>
              <w:noProof/>
              <w:lang w:eastAsia="en-AU"/>
            </w:rPr>
          </w:pPr>
          <w:hyperlink w:anchor="_Toc99275566" w:history="1">
            <w:r w:rsidR="00AD6610" w:rsidRPr="00C7319B">
              <w:rPr>
                <w:rStyle w:val="Hyperlink"/>
                <w:noProof/>
              </w:rPr>
              <w:t>Task 1– NetBeans project in Java</w:t>
            </w:r>
            <w:r w:rsidR="00AD6610">
              <w:rPr>
                <w:noProof/>
                <w:webHidden/>
              </w:rPr>
              <w:tab/>
            </w:r>
            <w:r w:rsidR="00AD6610">
              <w:rPr>
                <w:noProof/>
                <w:webHidden/>
              </w:rPr>
              <w:fldChar w:fldCharType="begin"/>
            </w:r>
            <w:r w:rsidR="00AD6610">
              <w:rPr>
                <w:noProof/>
                <w:webHidden/>
              </w:rPr>
              <w:instrText xml:space="preserve"> PAGEREF _Toc99275566 \h </w:instrText>
            </w:r>
            <w:r w:rsidR="00AD6610">
              <w:rPr>
                <w:noProof/>
                <w:webHidden/>
              </w:rPr>
            </w:r>
            <w:r w:rsidR="00AD6610">
              <w:rPr>
                <w:noProof/>
                <w:webHidden/>
              </w:rPr>
              <w:fldChar w:fldCharType="separate"/>
            </w:r>
            <w:r w:rsidR="00AD6610">
              <w:rPr>
                <w:noProof/>
                <w:webHidden/>
              </w:rPr>
              <w:t>5</w:t>
            </w:r>
            <w:r w:rsidR="00AD6610">
              <w:rPr>
                <w:noProof/>
                <w:webHidden/>
              </w:rPr>
              <w:fldChar w:fldCharType="end"/>
            </w:r>
          </w:hyperlink>
        </w:p>
        <w:p w14:paraId="15B0EDC2" w14:textId="77777777" w:rsidR="00AD6610" w:rsidRDefault="00000000">
          <w:pPr>
            <w:pStyle w:val="TOC3"/>
            <w:tabs>
              <w:tab w:val="right" w:leader="dot" w:pos="9016"/>
            </w:tabs>
            <w:rPr>
              <w:rFonts w:eastAsiaTheme="minorEastAsia"/>
              <w:noProof/>
              <w:lang w:eastAsia="en-AU"/>
            </w:rPr>
          </w:pPr>
          <w:hyperlink w:anchor="_Toc99275567" w:history="1">
            <w:r w:rsidR="00AD6610" w:rsidRPr="00C7319B">
              <w:rPr>
                <w:rStyle w:val="Hyperlink"/>
                <w:noProof/>
              </w:rPr>
              <w:t>NetBeans project database classes and connection</w:t>
            </w:r>
            <w:r w:rsidR="00AD6610">
              <w:rPr>
                <w:noProof/>
                <w:webHidden/>
              </w:rPr>
              <w:tab/>
            </w:r>
            <w:r w:rsidR="00AD6610">
              <w:rPr>
                <w:noProof/>
                <w:webHidden/>
              </w:rPr>
              <w:fldChar w:fldCharType="begin"/>
            </w:r>
            <w:r w:rsidR="00AD6610">
              <w:rPr>
                <w:noProof/>
                <w:webHidden/>
              </w:rPr>
              <w:instrText xml:space="preserve"> PAGEREF _Toc99275567 \h </w:instrText>
            </w:r>
            <w:r w:rsidR="00AD6610">
              <w:rPr>
                <w:noProof/>
                <w:webHidden/>
              </w:rPr>
            </w:r>
            <w:r w:rsidR="00AD6610">
              <w:rPr>
                <w:noProof/>
                <w:webHidden/>
              </w:rPr>
              <w:fldChar w:fldCharType="separate"/>
            </w:r>
            <w:r w:rsidR="00AD6610">
              <w:rPr>
                <w:noProof/>
                <w:webHidden/>
              </w:rPr>
              <w:t>5</w:t>
            </w:r>
            <w:r w:rsidR="00AD6610">
              <w:rPr>
                <w:noProof/>
                <w:webHidden/>
              </w:rPr>
              <w:fldChar w:fldCharType="end"/>
            </w:r>
          </w:hyperlink>
        </w:p>
        <w:p w14:paraId="3F9DE21A" w14:textId="77777777" w:rsidR="00AD6610" w:rsidRDefault="00000000">
          <w:pPr>
            <w:pStyle w:val="TOC3"/>
            <w:tabs>
              <w:tab w:val="right" w:leader="dot" w:pos="9016"/>
            </w:tabs>
            <w:rPr>
              <w:rFonts w:eastAsiaTheme="minorEastAsia"/>
              <w:noProof/>
              <w:lang w:eastAsia="en-AU"/>
            </w:rPr>
          </w:pPr>
          <w:hyperlink w:anchor="_Toc99275568" w:history="1">
            <w:r w:rsidR="00AD6610" w:rsidRPr="00C7319B">
              <w:rPr>
                <w:rStyle w:val="Hyperlink"/>
                <w:noProof/>
              </w:rPr>
              <w:t>App.Config file</w:t>
            </w:r>
            <w:r w:rsidR="00AD6610">
              <w:rPr>
                <w:noProof/>
                <w:webHidden/>
              </w:rPr>
              <w:tab/>
            </w:r>
            <w:r w:rsidR="00AD6610">
              <w:rPr>
                <w:noProof/>
                <w:webHidden/>
              </w:rPr>
              <w:fldChar w:fldCharType="begin"/>
            </w:r>
            <w:r w:rsidR="00AD6610">
              <w:rPr>
                <w:noProof/>
                <w:webHidden/>
              </w:rPr>
              <w:instrText xml:space="preserve"> PAGEREF _Toc99275568 \h </w:instrText>
            </w:r>
            <w:r w:rsidR="00AD6610">
              <w:rPr>
                <w:noProof/>
                <w:webHidden/>
              </w:rPr>
            </w:r>
            <w:r w:rsidR="00AD6610">
              <w:rPr>
                <w:noProof/>
                <w:webHidden/>
              </w:rPr>
              <w:fldChar w:fldCharType="separate"/>
            </w:r>
            <w:r w:rsidR="00AD6610">
              <w:rPr>
                <w:noProof/>
                <w:webHidden/>
              </w:rPr>
              <w:t>5</w:t>
            </w:r>
            <w:r w:rsidR="00AD6610">
              <w:rPr>
                <w:noProof/>
                <w:webHidden/>
              </w:rPr>
              <w:fldChar w:fldCharType="end"/>
            </w:r>
          </w:hyperlink>
        </w:p>
        <w:p w14:paraId="26F7C2E2" w14:textId="77777777" w:rsidR="00AD6610" w:rsidRDefault="00000000">
          <w:pPr>
            <w:pStyle w:val="TOC2"/>
            <w:tabs>
              <w:tab w:val="right" w:leader="dot" w:pos="9016"/>
            </w:tabs>
            <w:rPr>
              <w:rFonts w:eastAsiaTheme="minorEastAsia"/>
              <w:noProof/>
              <w:lang w:eastAsia="en-AU"/>
            </w:rPr>
          </w:pPr>
          <w:hyperlink w:anchor="_Toc99275569" w:history="1">
            <w:r w:rsidR="00AD6610" w:rsidRPr="00C7319B">
              <w:rPr>
                <w:rStyle w:val="Hyperlink"/>
                <w:noProof/>
              </w:rPr>
              <w:t>Task 2 – Class Library</w:t>
            </w:r>
            <w:r w:rsidR="00AD6610">
              <w:rPr>
                <w:noProof/>
                <w:webHidden/>
              </w:rPr>
              <w:tab/>
            </w:r>
            <w:r w:rsidR="00AD6610">
              <w:rPr>
                <w:noProof/>
                <w:webHidden/>
              </w:rPr>
              <w:fldChar w:fldCharType="begin"/>
            </w:r>
            <w:r w:rsidR="00AD6610">
              <w:rPr>
                <w:noProof/>
                <w:webHidden/>
              </w:rPr>
              <w:instrText xml:space="preserve"> PAGEREF _Toc99275569 \h </w:instrText>
            </w:r>
            <w:r w:rsidR="00AD6610">
              <w:rPr>
                <w:noProof/>
                <w:webHidden/>
              </w:rPr>
            </w:r>
            <w:r w:rsidR="00AD6610">
              <w:rPr>
                <w:noProof/>
                <w:webHidden/>
              </w:rPr>
              <w:fldChar w:fldCharType="separate"/>
            </w:r>
            <w:r w:rsidR="00AD6610">
              <w:rPr>
                <w:noProof/>
                <w:webHidden/>
              </w:rPr>
              <w:t>5</w:t>
            </w:r>
            <w:r w:rsidR="00AD6610">
              <w:rPr>
                <w:noProof/>
                <w:webHidden/>
              </w:rPr>
              <w:fldChar w:fldCharType="end"/>
            </w:r>
          </w:hyperlink>
        </w:p>
        <w:p w14:paraId="09FC1DDD" w14:textId="77777777" w:rsidR="00AD6610" w:rsidRDefault="00000000">
          <w:pPr>
            <w:pStyle w:val="TOC3"/>
            <w:tabs>
              <w:tab w:val="right" w:leader="dot" w:pos="9016"/>
            </w:tabs>
            <w:rPr>
              <w:rFonts w:eastAsiaTheme="minorEastAsia"/>
              <w:noProof/>
              <w:lang w:eastAsia="en-AU"/>
            </w:rPr>
          </w:pPr>
          <w:hyperlink w:anchor="_Toc99275570" w:history="1">
            <w:r w:rsidR="00AD6610" w:rsidRPr="00C7319B">
              <w:rPr>
                <w:rStyle w:val="Hyperlink"/>
                <w:noProof/>
              </w:rPr>
              <w:t>Connection String and Settings</w:t>
            </w:r>
            <w:r w:rsidR="00AD6610">
              <w:rPr>
                <w:noProof/>
                <w:webHidden/>
              </w:rPr>
              <w:tab/>
            </w:r>
            <w:r w:rsidR="00AD6610">
              <w:rPr>
                <w:noProof/>
                <w:webHidden/>
              </w:rPr>
              <w:fldChar w:fldCharType="begin"/>
            </w:r>
            <w:r w:rsidR="00AD6610">
              <w:rPr>
                <w:noProof/>
                <w:webHidden/>
              </w:rPr>
              <w:instrText xml:space="preserve"> PAGEREF _Toc99275570 \h </w:instrText>
            </w:r>
            <w:r w:rsidR="00AD6610">
              <w:rPr>
                <w:noProof/>
                <w:webHidden/>
              </w:rPr>
            </w:r>
            <w:r w:rsidR="00AD6610">
              <w:rPr>
                <w:noProof/>
                <w:webHidden/>
              </w:rPr>
              <w:fldChar w:fldCharType="separate"/>
            </w:r>
            <w:r w:rsidR="00AD6610">
              <w:rPr>
                <w:noProof/>
                <w:webHidden/>
              </w:rPr>
              <w:t>5</w:t>
            </w:r>
            <w:r w:rsidR="00AD6610">
              <w:rPr>
                <w:noProof/>
                <w:webHidden/>
              </w:rPr>
              <w:fldChar w:fldCharType="end"/>
            </w:r>
          </w:hyperlink>
        </w:p>
        <w:p w14:paraId="28125EE2" w14:textId="77777777" w:rsidR="00AD6610" w:rsidRDefault="00000000">
          <w:pPr>
            <w:pStyle w:val="TOC3"/>
            <w:tabs>
              <w:tab w:val="right" w:leader="dot" w:pos="9016"/>
            </w:tabs>
            <w:rPr>
              <w:rFonts w:eastAsiaTheme="minorEastAsia"/>
              <w:noProof/>
              <w:lang w:eastAsia="en-AU"/>
            </w:rPr>
          </w:pPr>
          <w:hyperlink w:anchor="_Toc99275571" w:history="1">
            <w:r w:rsidR="00AD6610" w:rsidRPr="00C7319B">
              <w:rPr>
                <w:rStyle w:val="Hyperlink"/>
                <w:noProof/>
              </w:rPr>
              <w:t>Try…Catch</w:t>
            </w:r>
            <w:r w:rsidR="00AD6610">
              <w:rPr>
                <w:noProof/>
                <w:webHidden/>
              </w:rPr>
              <w:tab/>
            </w:r>
            <w:r w:rsidR="00AD6610">
              <w:rPr>
                <w:noProof/>
                <w:webHidden/>
              </w:rPr>
              <w:fldChar w:fldCharType="begin"/>
            </w:r>
            <w:r w:rsidR="00AD6610">
              <w:rPr>
                <w:noProof/>
                <w:webHidden/>
              </w:rPr>
              <w:instrText xml:space="preserve"> PAGEREF _Toc99275571 \h </w:instrText>
            </w:r>
            <w:r w:rsidR="00AD6610">
              <w:rPr>
                <w:noProof/>
                <w:webHidden/>
              </w:rPr>
            </w:r>
            <w:r w:rsidR="00AD6610">
              <w:rPr>
                <w:noProof/>
                <w:webHidden/>
              </w:rPr>
              <w:fldChar w:fldCharType="separate"/>
            </w:r>
            <w:r w:rsidR="00AD6610">
              <w:rPr>
                <w:noProof/>
                <w:webHidden/>
              </w:rPr>
              <w:t>5</w:t>
            </w:r>
            <w:r w:rsidR="00AD6610">
              <w:rPr>
                <w:noProof/>
                <w:webHidden/>
              </w:rPr>
              <w:fldChar w:fldCharType="end"/>
            </w:r>
          </w:hyperlink>
        </w:p>
        <w:p w14:paraId="63CED566" w14:textId="77777777" w:rsidR="00AD6610" w:rsidRDefault="00000000">
          <w:pPr>
            <w:pStyle w:val="TOC3"/>
            <w:tabs>
              <w:tab w:val="right" w:leader="dot" w:pos="9016"/>
            </w:tabs>
            <w:rPr>
              <w:rFonts w:eastAsiaTheme="minorEastAsia"/>
              <w:noProof/>
              <w:lang w:eastAsia="en-AU"/>
            </w:rPr>
          </w:pPr>
          <w:hyperlink w:anchor="_Toc99275572" w:history="1">
            <w:r w:rsidR="00AD6610" w:rsidRPr="00C7319B">
              <w:rPr>
                <w:rStyle w:val="Hyperlink"/>
                <w:noProof/>
              </w:rPr>
              <w:t>Method Overloading</w:t>
            </w:r>
            <w:r w:rsidR="00AD6610">
              <w:rPr>
                <w:noProof/>
                <w:webHidden/>
              </w:rPr>
              <w:tab/>
            </w:r>
            <w:r w:rsidR="00AD6610">
              <w:rPr>
                <w:noProof/>
                <w:webHidden/>
              </w:rPr>
              <w:fldChar w:fldCharType="begin"/>
            </w:r>
            <w:r w:rsidR="00AD6610">
              <w:rPr>
                <w:noProof/>
                <w:webHidden/>
              </w:rPr>
              <w:instrText xml:space="preserve"> PAGEREF _Toc99275572 \h </w:instrText>
            </w:r>
            <w:r w:rsidR="00AD6610">
              <w:rPr>
                <w:noProof/>
                <w:webHidden/>
              </w:rPr>
            </w:r>
            <w:r w:rsidR="00AD6610">
              <w:rPr>
                <w:noProof/>
                <w:webHidden/>
              </w:rPr>
              <w:fldChar w:fldCharType="separate"/>
            </w:r>
            <w:r w:rsidR="00AD6610">
              <w:rPr>
                <w:noProof/>
                <w:webHidden/>
              </w:rPr>
              <w:t>6</w:t>
            </w:r>
            <w:r w:rsidR="00AD6610">
              <w:rPr>
                <w:noProof/>
                <w:webHidden/>
              </w:rPr>
              <w:fldChar w:fldCharType="end"/>
            </w:r>
          </w:hyperlink>
        </w:p>
        <w:p w14:paraId="10DD86F8" w14:textId="77777777" w:rsidR="00AD6610" w:rsidRDefault="00000000">
          <w:pPr>
            <w:pStyle w:val="TOC3"/>
            <w:tabs>
              <w:tab w:val="right" w:leader="dot" w:pos="9016"/>
            </w:tabs>
            <w:rPr>
              <w:rFonts w:eastAsiaTheme="minorEastAsia"/>
              <w:noProof/>
              <w:lang w:eastAsia="en-AU"/>
            </w:rPr>
          </w:pPr>
          <w:hyperlink w:anchor="_Toc99275573" w:history="1">
            <w:r w:rsidR="00AD6610" w:rsidRPr="00C7319B">
              <w:rPr>
                <w:rStyle w:val="Hyperlink"/>
                <w:noProof/>
              </w:rPr>
              <w:t>Manipulate Database Schema</w:t>
            </w:r>
            <w:r w:rsidR="00AD6610">
              <w:rPr>
                <w:noProof/>
                <w:webHidden/>
              </w:rPr>
              <w:tab/>
            </w:r>
            <w:r w:rsidR="00AD6610">
              <w:rPr>
                <w:noProof/>
                <w:webHidden/>
              </w:rPr>
              <w:fldChar w:fldCharType="begin"/>
            </w:r>
            <w:r w:rsidR="00AD6610">
              <w:rPr>
                <w:noProof/>
                <w:webHidden/>
              </w:rPr>
              <w:instrText xml:space="preserve"> PAGEREF _Toc99275573 \h </w:instrText>
            </w:r>
            <w:r w:rsidR="00AD6610">
              <w:rPr>
                <w:noProof/>
                <w:webHidden/>
              </w:rPr>
            </w:r>
            <w:r w:rsidR="00AD6610">
              <w:rPr>
                <w:noProof/>
                <w:webHidden/>
              </w:rPr>
              <w:fldChar w:fldCharType="separate"/>
            </w:r>
            <w:r w:rsidR="00AD6610">
              <w:rPr>
                <w:noProof/>
                <w:webHidden/>
              </w:rPr>
              <w:t>6</w:t>
            </w:r>
            <w:r w:rsidR="00AD6610">
              <w:rPr>
                <w:noProof/>
                <w:webHidden/>
              </w:rPr>
              <w:fldChar w:fldCharType="end"/>
            </w:r>
          </w:hyperlink>
        </w:p>
        <w:p w14:paraId="1D8F9490" w14:textId="77777777" w:rsidR="00AD6610" w:rsidRDefault="00000000">
          <w:pPr>
            <w:pStyle w:val="TOC3"/>
            <w:tabs>
              <w:tab w:val="right" w:leader="dot" w:pos="9016"/>
            </w:tabs>
            <w:rPr>
              <w:rFonts w:eastAsiaTheme="minorEastAsia"/>
              <w:noProof/>
              <w:lang w:eastAsia="en-AU"/>
            </w:rPr>
          </w:pPr>
          <w:hyperlink w:anchor="_Toc99275574" w:history="1">
            <w:r w:rsidR="00AD6610" w:rsidRPr="00C7319B">
              <w:rPr>
                <w:rStyle w:val="Hyperlink"/>
                <w:noProof/>
              </w:rPr>
              <w:t>Programming Guidelines</w:t>
            </w:r>
            <w:r w:rsidR="00AD6610">
              <w:rPr>
                <w:noProof/>
                <w:webHidden/>
              </w:rPr>
              <w:tab/>
            </w:r>
            <w:r w:rsidR="00AD6610">
              <w:rPr>
                <w:noProof/>
                <w:webHidden/>
              </w:rPr>
              <w:fldChar w:fldCharType="begin"/>
            </w:r>
            <w:r w:rsidR="00AD6610">
              <w:rPr>
                <w:noProof/>
                <w:webHidden/>
              </w:rPr>
              <w:instrText xml:space="preserve"> PAGEREF _Toc99275574 \h </w:instrText>
            </w:r>
            <w:r w:rsidR="00AD6610">
              <w:rPr>
                <w:noProof/>
                <w:webHidden/>
              </w:rPr>
            </w:r>
            <w:r w:rsidR="00AD6610">
              <w:rPr>
                <w:noProof/>
                <w:webHidden/>
              </w:rPr>
              <w:fldChar w:fldCharType="separate"/>
            </w:r>
            <w:r w:rsidR="00AD6610">
              <w:rPr>
                <w:noProof/>
                <w:webHidden/>
              </w:rPr>
              <w:t>6</w:t>
            </w:r>
            <w:r w:rsidR="00AD6610">
              <w:rPr>
                <w:noProof/>
                <w:webHidden/>
              </w:rPr>
              <w:fldChar w:fldCharType="end"/>
            </w:r>
          </w:hyperlink>
        </w:p>
        <w:p w14:paraId="28432232" w14:textId="77777777" w:rsidR="00AD6610" w:rsidRDefault="00000000">
          <w:pPr>
            <w:pStyle w:val="TOC2"/>
            <w:tabs>
              <w:tab w:val="right" w:leader="dot" w:pos="9016"/>
            </w:tabs>
            <w:rPr>
              <w:rFonts w:eastAsiaTheme="minorEastAsia"/>
              <w:noProof/>
              <w:lang w:eastAsia="en-AU"/>
            </w:rPr>
          </w:pPr>
          <w:hyperlink w:anchor="_Toc99275575" w:history="1">
            <w:r w:rsidR="00AD6610" w:rsidRPr="00C7319B">
              <w:rPr>
                <w:rStyle w:val="Hyperlink"/>
                <w:noProof/>
              </w:rPr>
              <w:t>Task 3 – Graphical User Interface</w:t>
            </w:r>
            <w:r w:rsidR="00AD6610">
              <w:rPr>
                <w:noProof/>
                <w:webHidden/>
              </w:rPr>
              <w:tab/>
            </w:r>
            <w:r w:rsidR="00AD6610">
              <w:rPr>
                <w:noProof/>
                <w:webHidden/>
              </w:rPr>
              <w:fldChar w:fldCharType="begin"/>
            </w:r>
            <w:r w:rsidR="00AD6610">
              <w:rPr>
                <w:noProof/>
                <w:webHidden/>
              </w:rPr>
              <w:instrText xml:space="preserve"> PAGEREF _Toc99275575 \h </w:instrText>
            </w:r>
            <w:r w:rsidR="00AD6610">
              <w:rPr>
                <w:noProof/>
                <w:webHidden/>
              </w:rPr>
            </w:r>
            <w:r w:rsidR="00AD6610">
              <w:rPr>
                <w:noProof/>
                <w:webHidden/>
              </w:rPr>
              <w:fldChar w:fldCharType="separate"/>
            </w:r>
            <w:r w:rsidR="00AD6610">
              <w:rPr>
                <w:noProof/>
                <w:webHidden/>
              </w:rPr>
              <w:t>7</w:t>
            </w:r>
            <w:r w:rsidR="00AD6610">
              <w:rPr>
                <w:noProof/>
                <w:webHidden/>
              </w:rPr>
              <w:fldChar w:fldCharType="end"/>
            </w:r>
          </w:hyperlink>
        </w:p>
        <w:p w14:paraId="32838F63" w14:textId="77777777" w:rsidR="00AD6610" w:rsidRDefault="00000000">
          <w:pPr>
            <w:pStyle w:val="TOC3"/>
            <w:tabs>
              <w:tab w:val="right" w:leader="dot" w:pos="9016"/>
            </w:tabs>
            <w:rPr>
              <w:rFonts w:eastAsiaTheme="minorEastAsia"/>
              <w:noProof/>
              <w:lang w:eastAsia="en-AU"/>
            </w:rPr>
          </w:pPr>
          <w:hyperlink w:anchor="_Toc99275576" w:history="1">
            <w:r w:rsidR="00AD6610" w:rsidRPr="00C7319B">
              <w:rPr>
                <w:rStyle w:val="Hyperlink"/>
                <w:noProof/>
              </w:rPr>
              <w:t>Frame Design</w:t>
            </w:r>
            <w:r w:rsidR="00AD6610">
              <w:rPr>
                <w:noProof/>
                <w:webHidden/>
              </w:rPr>
              <w:tab/>
            </w:r>
            <w:r w:rsidR="00AD6610">
              <w:rPr>
                <w:noProof/>
                <w:webHidden/>
              </w:rPr>
              <w:fldChar w:fldCharType="begin"/>
            </w:r>
            <w:r w:rsidR="00AD6610">
              <w:rPr>
                <w:noProof/>
                <w:webHidden/>
              </w:rPr>
              <w:instrText xml:space="preserve"> PAGEREF _Toc99275576 \h </w:instrText>
            </w:r>
            <w:r w:rsidR="00AD6610">
              <w:rPr>
                <w:noProof/>
                <w:webHidden/>
              </w:rPr>
            </w:r>
            <w:r w:rsidR="00AD6610">
              <w:rPr>
                <w:noProof/>
                <w:webHidden/>
              </w:rPr>
              <w:fldChar w:fldCharType="separate"/>
            </w:r>
            <w:r w:rsidR="00AD6610">
              <w:rPr>
                <w:noProof/>
                <w:webHidden/>
              </w:rPr>
              <w:t>7</w:t>
            </w:r>
            <w:r w:rsidR="00AD6610">
              <w:rPr>
                <w:noProof/>
                <w:webHidden/>
              </w:rPr>
              <w:fldChar w:fldCharType="end"/>
            </w:r>
          </w:hyperlink>
        </w:p>
        <w:p w14:paraId="7C209DC8" w14:textId="77777777" w:rsidR="00AD6610" w:rsidRDefault="00000000">
          <w:pPr>
            <w:pStyle w:val="TOC3"/>
            <w:tabs>
              <w:tab w:val="right" w:leader="dot" w:pos="9016"/>
            </w:tabs>
            <w:rPr>
              <w:rFonts w:eastAsiaTheme="minorEastAsia"/>
              <w:noProof/>
              <w:lang w:eastAsia="en-AU"/>
            </w:rPr>
          </w:pPr>
          <w:hyperlink w:anchor="_Toc99275577" w:history="1">
            <w:r w:rsidR="00AD6610" w:rsidRPr="00C7319B">
              <w:rPr>
                <w:rStyle w:val="Hyperlink"/>
                <w:noProof/>
              </w:rPr>
              <w:t>Control Events (Event Handling)</w:t>
            </w:r>
            <w:r w:rsidR="00AD6610">
              <w:rPr>
                <w:noProof/>
                <w:webHidden/>
              </w:rPr>
              <w:tab/>
            </w:r>
            <w:r w:rsidR="00AD6610">
              <w:rPr>
                <w:noProof/>
                <w:webHidden/>
              </w:rPr>
              <w:fldChar w:fldCharType="begin"/>
            </w:r>
            <w:r w:rsidR="00AD6610">
              <w:rPr>
                <w:noProof/>
                <w:webHidden/>
              </w:rPr>
              <w:instrText xml:space="preserve"> PAGEREF _Toc99275577 \h </w:instrText>
            </w:r>
            <w:r w:rsidR="00AD6610">
              <w:rPr>
                <w:noProof/>
                <w:webHidden/>
              </w:rPr>
            </w:r>
            <w:r w:rsidR="00AD6610">
              <w:rPr>
                <w:noProof/>
                <w:webHidden/>
              </w:rPr>
              <w:fldChar w:fldCharType="separate"/>
            </w:r>
            <w:r w:rsidR="00AD6610">
              <w:rPr>
                <w:noProof/>
                <w:webHidden/>
              </w:rPr>
              <w:t>7</w:t>
            </w:r>
            <w:r w:rsidR="00AD6610">
              <w:rPr>
                <w:noProof/>
                <w:webHidden/>
              </w:rPr>
              <w:fldChar w:fldCharType="end"/>
            </w:r>
          </w:hyperlink>
        </w:p>
        <w:p w14:paraId="0A51F32D" w14:textId="77777777" w:rsidR="00AD6610" w:rsidRDefault="00000000">
          <w:pPr>
            <w:pStyle w:val="TOC3"/>
            <w:tabs>
              <w:tab w:val="right" w:leader="dot" w:pos="9016"/>
            </w:tabs>
            <w:rPr>
              <w:rFonts w:eastAsiaTheme="minorEastAsia"/>
              <w:noProof/>
              <w:lang w:eastAsia="en-AU"/>
            </w:rPr>
          </w:pPr>
          <w:hyperlink w:anchor="_Toc99275578" w:history="1">
            <w:r w:rsidR="00AD6610" w:rsidRPr="00C7319B">
              <w:rPr>
                <w:rStyle w:val="Hyperlink"/>
                <w:noProof/>
              </w:rPr>
              <w:t>Sorting and Searching</w:t>
            </w:r>
            <w:r w:rsidR="00AD6610">
              <w:rPr>
                <w:noProof/>
                <w:webHidden/>
              </w:rPr>
              <w:tab/>
            </w:r>
            <w:r w:rsidR="00AD6610">
              <w:rPr>
                <w:noProof/>
                <w:webHidden/>
              </w:rPr>
              <w:fldChar w:fldCharType="begin"/>
            </w:r>
            <w:r w:rsidR="00AD6610">
              <w:rPr>
                <w:noProof/>
                <w:webHidden/>
              </w:rPr>
              <w:instrText xml:space="preserve"> PAGEREF _Toc99275578 \h </w:instrText>
            </w:r>
            <w:r w:rsidR="00AD6610">
              <w:rPr>
                <w:noProof/>
                <w:webHidden/>
              </w:rPr>
            </w:r>
            <w:r w:rsidR="00AD6610">
              <w:rPr>
                <w:noProof/>
                <w:webHidden/>
              </w:rPr>
              <w:fldChar w:fldCharType="separate"/>
            </w:r>
            <w:r w:rsidR="00AD6610">
              <w:rPr>
                <w:noProof/>
                <w:webHidden/>
              </w:rPr>
              <w:t>7</w:t>
            </w:r>
            <w:r w:rsidR="00AD6610">
              <w:rPr>
                <w:noProof/>
                <w:webHidden/>
              </w:rPr>
              <w:fldChar w:fldCharType="end"/>
            </w:r>
          </w:hyperlink>
        </w:p>
        <w:p w14:paraId="04EAC005" w14:textId="77777777" w:rsidR="00AD6610" w:rsidRDefault="00000000">
          <w:pPr>
            <w:pStyle w:val="TOC3"/>
            <w:tabs>
              <w:tab w:val="right" w:leader="dot" w:pos="9016"/>
            </w:tabs>
            <w:rPr>
              <w:rFonts w:eastAsiaTheme="minorEastAsia"/>
              <w:noProof/>
              <w:lang w:eastAsia="en-AU"/>
            </w:rPr>
          </w:pPr>
          <w:hyperlink w:anchor="_Toc99275579" w:history="1">
            <w:r w:rsidR="00AD6610" w:rsidRPr="00C7319B">
              <w:rPr>
                <w:rStyle w:val="Hyperlink"/>
                <w:noProof/>
              </w:rPr>
              <w:t>Try…Catch (Exception Handling)</w:t>
            </w:r>
            <w:r w:rsidR="00AD6610">
              <w:rPr>
                <w:noProof/>
                <w:webHidden/>
              </w:rPr>
              <w:tab/>
            </w:r>
            <w:r w:rsidR="00AD6610">
              <w:rPr>
                <w:noProof/>
                <w:webHidden/>
              </w:rPr>
              <w:fldChar w:fldCharType="begin"/>
            </w:r>
            <w:r w:rsidR="00AD6610">
              <w:rPr>
                <w:noProof/>
                <w:webHidden/>
              </w:rPr>
              <w:instrText xml:space="preserve"> PAGEREF _Toc99275579 \h </w:instrText>
            </w:r>
            <w:r w:rsidR="00AD6610">
              <w:rPr>
                <w:noProof/>
                <w:webHidden/>
              </w:rPr>
            </w:r>
            <w:r w:rsidR="00AD6610">
              <w:rPr>
                <w:noProof/>
                <w:webHidden/>
              </w:rPr>
              <w:fldChar w:fldCharType="separate"/>
            </w:r>
            <w:r w:rsidR="00AD6610">
              <w:rPr>
                <w:noProof/>
                <w:webHidden/>
              </w:rPr>
              <w:t>7</w:t>
            </w:r>
            <w:r w:rsidR="00AD6610">
              <w:rPr>
                <w:noProof/>
                <w:webHidden/>
              </w:rPr>
              <w:fldChar w:fldCharType="end"/>
            </w:r>
          </w:hyperlink>
        </w:p>
        <w:p w14:paraId="3CD53BE9" w14:textId="77777777" w:rsidR="00AD6610" w:rsidRDefault="00000000">
          <w:pPr>
            <w:pStyle w:val="TOC3"/>
            <w:tabs>
              <w:tab w:val="right" w:leader="dot" w:pos="9016"/>
            </w:tabs>
            <w:rPr>
              <w:rFonts w:eastAsiaTheme="minorEastAsia"/>
              <w:noProof/>
              <w:lang w:eastAsia="en-AU"/>
            </w:rPr>
          </w:pPr>
          <w:hyperlink w:anchor="_Toc99275580" w:history="1">
            <w:r w:rsidR="00AD6610" w:rsidRPr="00C7319B">
              <w:rPr>
                <w:rStyle w:val="Hyperlink"/>
                <w:noProof/>
              </w:rPr>
              <w:t>Programming Guidelines</w:t>
            </w:r>
            <w:r w:rsidR="00AD6610">
              <w:rPr>
                <w:noProof/>
                <w:webHidden/>
              </w:rPr>
              <w:tab/>
            </w:r>
            <w:r w:rsidR="00AD6610">
              <w:rPr>
                <w:noProof/>
                <w:webHidden/>
              </w:rPr>
              <w:fldChar w:fldCharType="begin"/>
            </w:r>
            <w:r w:rsidR="00AD6610">
              <w:rPr>
                <w:noProof/>
                <w:webHidden/>
              </w:rPr>
              <w:instrText xml:space="preserve"> PAGEREF _Toc99275580 \h </w:instrText>
            </w:r>
            <w:r w:rsidR="00AD6610">
              <w:rPr>
                <w:noProof/>
                <w:webHidden/>
              </w:rPr>
            </w:r>
            <w:r w:rsidR="00AD6610">
              <w:rPr>
                <w:noProof/>
                <w:webHidden/>
              </w:rPr>
              <w:fldChar w:fldCharType="separate"/>
            </w:r>
            <w:r w:rsidR="00AD6610">
              <w:rPr>
                <w:noProof/>
                <w:webHidden/>
              </w:rPr>
              <w:t>7</w:t>
            </w:r>
            <w:r w:rsidR="00AD6610">
              <w:rPr>
                <w:noProof/>
                <w:webHidden/>
              </w:rPr>
              <w:fldChar w:fldCharType="end"/>
            </w:r>
          </w:hyperlink>
        </w:p>
        <w:p w14:paraId="5B68270B" w14:textId="77777777" w:rsidR="00AD6610" w:rsidRDefault="00000000">
          <w:pPr>
            <w:pStyle w:val="TOC1"/>
            <w:tabs>
              <w:tab w:val="right" w:leader="dot" w:pos="9016"/>
            </w:tabs>
            <w:rPr>
              <w:rFonts w:eastAsiaTheme="minorEastAsia"/>
              <w:noProof/>
              <w:lang w:eastAsia="en-AU"/>
            </w:rPr>
          </w:pPr>
          <w:hyperlink w:anchor="_Toc99275581" w:history="1">
            <w:r w:rsidR="00AD6610" w:rsidRPr="00C7319B">
              <w:rPr>
                <w:rStyle w:val="Hyperlink"/>
                <w:noProof/>
              </w:rPr>
              <w:t>Part 3 – Documentation</w:t>
            </w:r>
            <w:r w:rsidR="00AD6610">
              <w:rPr>
                <w:noProof/>
                <w:webHidden/>
              </w:rPr>
              <w:tab/>
            </w:r>
            <w:r w:rsidR="00AD6610">
              <w:rPr>
                <w:noProof/>
                <w:webHidden/>
              </w:rPr>
              <w:fldChar w:fldCharType="begin"/>
            </w:r>
            <w:r w:rsidR="00AD6610">
              <w:rPr>
                <w:noProof/>
                <w:webHidden/>
              </w:rPr>
              <w:instrText xml:space="preserve"> PAGEREF _Toc99275581 \h </w:instrText>
            </w:r>
            <w:r w:rsidR="00AD6610">
              <w:rPr>
                <w:noProof/>
                <w:webHidden/>
              </w:rPr>
            </w:r>
            <w:r w:rsidR="00AD6610">
              <w:rPr>
                <w:noProof/>
                <w:webHidden/>
              </w:rPr>
              <w:fldChar w:fldCharType="separate"/>
            </w:r>
            <w:r w:rsidR="00AD6610">
              <w:rPr>
                <w:noProof/>
                <w:webHidden/>
              </w:rPr>
              <w:t>8</w:t>
            </w:r>
            <w:r w:rsidR="00AD6610">
              <w:rPr>
                <w:noProof/>
                <w:webHidden/>
              </w:rPr>
              <w:fldChar w:fldCharType="end"/>
            </w:r>
          </w:hyperlink>
        </w:p>
        <w:p w14:paraId="45AEC330" w14:textId="77777777" w:rsidR="00AD6610" w:rsidRDefault="00000000">
          <w:pPr>
            <w:pStyle w:val="TOC2"/>
            <w:tabs>
              <w:tab w:val="right" w:leader="dot" w:pos="9016"/>
            </w:tabs>
            <w:rPr>
              <w:rFonts w:eastAsiaTheme="minorEastAsia"/>
              <w:noProof/>
              <w:lang w:eastAsia="en-AU"/>
            </w:rPr>
          </w:pPr>
          <w:hyperlink w:anchor="_Toc99275582" w:history="1">
            <w:r w:rsidR="00AD6610" w:rsidRPr="00C7319B">
              <w:rPr>
                <w:rStyle w:val="Hyperlink"/>
                <w:noProof/>
              </w:rPr>
              <w:t>Task 1 – Errors and Debugging</w:t>
            </w:r>
            <w:r w:rsidR="00AD6610">
              <w:rPr>
                <w:noProof/>
                <w:webHidden/>
              </w:rPr>
              <w:tab/>
            </w:r>
            <w:r w:rsidR="00AD6610">
              <w:rPr>
                <w:noProof/>
                <w:webHidden/>
              </w:rPr>
              <w:fldChar w:fldCharType="begin"/>
            </w:r>
            <w:r w:rsidR="00AD6610">
              <w:rPr>
                <w:noProof/>
                <w:webHidden/>
              </w:rPr>
              <w:instrText xml:space="preserve"> PAGEREF _Toc99275582 \h </w:instrText>
            </w:r>
            <w:r w:rsidR="00AD6610">
              <w:rPr>
                <w:noProof/>
                <w:webHidden/>
              </w:rPr>
            </w:r>
            <w:r w:rsidR="00AD6610">
              <w:rPr>
                <w:noProof/>
                <w:webHidden/>
              </w:rPr>
              <w:fldChar w:fldCharType="separate"/>
            </w:r>
            <w:r w:rsidR="00AD6610">
              <w:rPr>
                <w:noProof/>
                <w:webHidden/>
              </w:rPr>
              <w:t>8</w:t>
            </w:r>
            <w:r w:rsidR="00AD6610">
              <w:rPr>
                <w:noProof/>
                <w:webHidden/>
              </w:rPr>
              <w:fldChar w:fldCharType="end"/>
            </w:r>
          </w:hyperlink>
        </w:p>
        <w:p w14:paraId="5C82DB62" w14:textId="77777777" w:rsidR="00AD6610" w:rsidRDefault="00000000">
          <w:pPr>
            <w:pStyle w:val="TOC3"/>
            <w:tabs>
              <w:tab w:val="right" w:leader="dot" w:pos="9016"/>
            </w:tabs>
            <w:rPr>
              <w:rFonts w:eastAsiaTheme="minorEastAsia"/>
              <w:noProof/>
              <w:lang w:eastAsia="en-AU"/>
            </w:rPr>
          </w:pPr>
          <w:hyperlink w:anchor="_Toc99275583" w:history="1">
            <w:r w:rsidR="00AD6610" w:rsidRPr="00C7319B">
              <w:rPr>
                <w:rStyle w:val="Hyperlink"/>
                <w:rFonts w:eastAsiaTheme="majorEastAsia"/>
                <w:noProof/>
              </w:rPr>
              <w:t>Defect Logs</w:t>
            </w:r>
            <w:r w:rsidR="00AD6610">
              <w:rPr>
                <w:noProof/>
                <w:webHidden/>
              </w:rPr>
              <w:tab/>
            </w:r>
            <w:r w:rsidR="00AD6610">
              <w:rPr>
                <w:noProof/>
                <w:webHidden/>
              </w:rPr>
              <w:fldChar w:fldCharType="begin"/>
            </w:r>
            <w:r w:rsidR="00AD6610">
              <w:rPr>
                <w:noProof/>
                <w:webHidden/>
              </w:rPr>
              <w:instrText xml:space="preserve"> PAGEREF _Toc99275583 \h </w:instrText>
            </w:r>
            <w:r w:rsidR="00AD6610">
              <w:rPr>
                <w:noProof/>
                <w:webHidden/>
              </w:rPr>
            </w:r>
            <w:r w:rsidR="00AD6610">
              <w:rPr>
                <w:noProof/>
                <w:webHidden/>
              </w:rPr>
              <w:fldChar w:fldCharType="separate"/>
            </w:r>
            <w:r w:rsidR="00AD6610">
              <w:rPr>
                <w:noProof/>
                <w:webHidden/>
              </w:rPr>
              <w:t>8</w:t>
            </w:r>
            <w:r w:rsidR="00AD6610">
              <w:rPr>
                <w:noProof/>
                <w:webHidden/>
              </w:rPr>
              <w:fldChar w:fldCharType="end"/>
            </w:r>
          </w:hyperlink>
        </w:p>
        <w:p w14:paraId="23271B5D" w14:textId="77777777" w:rsidR="00AD6610" w:rsidRDefault="00000000">
          <w:pPr>
            <w:pStyle w:val="TOC3"/>
            <w:tabs>
              <w:tab w:val="right" w:leader="dot" w:pos="9016"/>
            </w:tabs>
            <w:rPr>
              <w:rFonts w:eastAsiaTheme="minorEastAsia"/>
              <w:noProof/>
              <w:lang w:eastAsia="en-AU"/>
            </w:rPr>
          </w:pPr>
          <w:hyperlink w:anchor="_Toc99275584" w:history="1">
            <w:r w:rsidR="00AD6610" w:rsidRPr="00C7319B">
              <w:rPr>
                <w:rStyle w:val="Hyperlink"/>
                <w:noProof/>
              </w:rPr>
              <w:t>Debugging Tools in Action</w:t>
            </w:r>
            <w:r w:rsidR="00AD6610">
              <w:rPr>
                <w:noProof/>
                <w:webHidden/>
              </w:rPr>
              <w:tab/>
            </w:r>
            <w:r w:rsidR="00AD6610">
              <w:rPr>
                <w:noProof/>
                <w:webHidden/>
              </w:rPr>
              <w:fldChar w:fldCharType="begin"/>
            </w:r>
            <w:r w:rsidR="00AD6610">
              <w:rPr>
                <w:noProof/>
                <w:webHidden/>
              </w:rPr>
              <w:instrText xml:space="preserve"> PAGEREF _Toc99275584 \h </w:instrText>
            </w:r>
            <w:r w:rsidR="00AD6610">
              <w:rPr>
                <w:noProof/>
                <w:webHidden/>
              </w:rPr>
            </w:r>
            <w:r w:rsidR="00AD6610">
              <w:rPr>
                <w:noProof/>
                <w:webHidden/>
              </w:rPr>
              <w:fldChar w:fldCharType="separate"/>
            </w:r>
            <w:r w:rsidR="00AD6610">
              <w:rPr>
                <w:noProof/>
                <w:webHidden/>
              </w:rPr>
              <w:t>8</w:t>
            </w:r>
            <w:r w:rsidR="00AD6610">
              <w:rPr>
                <w:noProof/>
                <w:webHidden/>
              </w:rPr>
              <w:fldChar w:fldCharType="end"/>
            </w:r>
          </w:hyperlink>
        </w:p>
        <w:p w14:paraId="2E5193AE" w14:textId="77777777" w:rsidR="00AD6610" w:rsidRDefault="00000000">
          <w:pPr>
            <w:pStyle w:val="TOC2"/>
            <w:tabs>
              <w:tab w:val="right" w:leader="dot" w:pos="9016"/>
            </w:tabs>
            <w:rPr>
              <w:rFonts w:eastAsiaTheme="minorEastAsia"/>
              <w:noProof/>
              <w:lang w:eastAsia="en-AU"/>
            </w:rPr>
          </w:pPr>
          <w:hyperlink w:anchor="_Toc99275585" w:history="1">
            <w:r w:rsidR="00AD6610" w:rsidRPr="00C7319B">
              <w:rPr>
                <w:rStyle w:val="Hyperlink"/>
                <w:noProof/>
              </w:rPr>
              <w:t>Task 2 – Stability and Optimisation</w:t>
            </w:r>
            <w:r w:rsidR="00AD6610">
              <w:rPr>
                <w:noProof/>
                <w:webHidden/>
              </w:rPr>
              <w:tab/>
            </w:r>
            <w:r w:rsidR="00AD6610">
              <w:rPr>
                <w:noProof/>
                <w:webHidden/>
              </w:rPr>
              <w:fldChar w:fldCharType="begin"/>
            </w:r>
            <w:r w:rsidR="00AD6610">
              <w:rPr>
                <w:noProof/>
                <w:webHidden/>
              </w:rPr>
              <w:instrText xml:space="preserve"> PAGEREF _Toc99275585 \h </w:instrText>
            </w:r>
            <w:r w:rsidR="00AD6610">
              <w:rPr>
                <w:noProof/>
                <w:webHidden/>
              </w:rPr>
            </w:r>
            <w:r w:rsidR="00AD6610">
              <w:rPr>
                <w:noProof/>
                <w:webHidden/>
              </w:rPr>
              <w:fldChar w:fldCharType="separate"/>
            </w:r>
            <w:r w:rsidR="00AD6610">
              <w:rPr>
                <w:noProof/>
                <w:webHidden/>
              </w:rPr>
              <w:t>9</w:t>
            </w:r>
            <w:r w:rsidR="00AD6610">
              <w:rPr>
                <w:noProof/>
                <w:webHidden/>
              </w:rPr>
              <w:fldChar w:fldCharType="end"/>
            </w:r>
          </w:hyperlink>
        </w:p>
        <w:p w14:paraId="0A9B4C56" w14:textId="77777777" w:rsidR="00AD6610" w:rsidRDefault="00000000">
          <w:pPr>
            <w:pStyle w:val="TOC3"/>
            <w:tabs>
              <w:tab w:val="right" w:leader="dot" w:pos="9016"/>
            </w:tabs>
            <w:rPr>
              <w:rFonts w:eastAsiaTheme="minorEastAsia"/>
              <w:noProof/>
              <w:lang w:eastAsia="en-AU"/>
            </w:rPr>
          </w:pPr>
          <w:hyperlink w:anchor="_Toc99275586" w:history="1">
            <w:r w:rsidR="00AD6610" w:rsidRPr="00C7319B">
              <w:rPr>
                <w:rStyle w:val="Hyperlink"/>
                <w:noProof/>
              </w:rPr>
              <w:t>Profiling tools</w:t>
            </w:r>
            <w:r w:rsidR="00AD6610">
              <w:rPr>
                <w:noProof/>
                <w:webHidden/>
              </w:rPr>
              <w:tab/>
            </w:r>
            <w:r w:rsidR="00AD6610">
              <w:rPr>
                <w:noProof/>
                <w:webHidden/>
              </w:rPr>
              <w:fldChar w:fldCharType="begin"/>
            </w:r>
            <w:r w:rsidR="00AD6610">
              <w:rPr>
                <w:noProof/>
                <w:webHidden/>
              </w:rPr>
              <w:instrText xml:space="preserve"> PAGEREF _Toc99275586 \h </w:instrText>
            </w:r>
            <w:r w:rsidR="00AD6610">
              <w:rPr>
                <w:noProof/>
                <w:webHidden/>
              </w:rPr>
            </w:r>
            <w:r w:rsidR="00AD6610">
              <w:rPr>
                <w:noProof/>
                <w:webHidden/>
              </w:rPr>
              <w:fldChar w:fldCharType="separate"/>
            </w:r>
            <w:r w:rsidR="00AD6610">
              <w:rPr>
                <w:noProof/>
                <w:webHidden/>
              </w:rPr>
              <w:t>9</w:t>
            </w:r>
            <w:r w:rsidR="00AD6610">
              <w:rPr>
                <w:noProof/>
                <w:webHidden/>
              </w:rPr>
              <w:fldChar w:fldCharType="end"/>
            </w:r>
          </w:hyperlink>
        </w:p>
        <w:p w14:paraId="02CC35B8" w14:textId="77777777" w:rsidR="00AD6610" w:rsidRDefault="00000000">
          <w:pPr>
            <w:pStyle w:val="TOC3"/>
            <w:tabs>
              <w:tab w:val="right" w:leader="dot" w:pos="9016"/>
            </w:tabs>
            <w:rPr>
              <w:rFonts w:eastAsiaTheme="minorEastAsia"/>
              <w:noProof/>
              <w:lang w:eastAsia="en-AU"/>
            </w:rPr>
          </w:pPr>
          <w:hyperlink w:anchor="_Toc99275587" w:history="1">
            <w:r w:rsidR="00AD6610" w:rsidRPr="00C7319B">
              <w:rPr>
                <w:rStyle w:val="Hyperlink"/>
                <w:noProof/>
              </w:rPr>
              <w:t>Profiling Summary</w:t>
            </w:r>
            <w:r w:rsidR="00AD6610">
              <w:rPr>
                <w:noProof/>
                <w:webHidden/>
              </w:rPr>
              <w:tab/>
            </w:r>
            <w:r w:rsidR="00AD6610">
              <w:rPr>
                <w:noProof/>
                <w:webHidden/>
              </w:rPr>
              <w:fldChar w:fldCharType="begin"/>
            </w:r>
            <w:r w:rsidR="00AD6610">
              <w:rPr>
                <w:noProof/>
                <w:webHidden/>
              </w:rPr>
              <w:instrText xml:space="preserve"> PAGEREF _Toc99275587 \h </w:instrText>
            </w:r>
            <w:r w:rsidR="00AD6610">
              <w:rPr>
                <w:noProof/>
                <w:webHidden/>
              </w:rPr>
            </w:r>
            <w:r w:rsidR="00AD6610">
              <w:rPr>
                <w:noProof/>
                <w:webHidden/>
              </w:rPr>
              <w:fldChar w:fldCharType="separate"/>
            </w:r>
            <w:r w:rsidR="00AD6610">
              <w:rPr>
                <w:noProof/>
                <w:webHidden/>
              </w:rPr>
              <w:t>9</w:t>
            </w:r>
            <w:r w:rsidR="00AD6610">
              <w:rPr>
                <w:noProof/>
                <w:webHidden/>
              </w:rPr>
              <w:fldChar w:fldCharType="end"/>
            </w:r>
          </w:hyperlink>
        </w:p>
        <w:p w14:paraId="6F358957" w14:textId="77777777" w:rsidR="00AD6610" w:rsidRDefault="00000000">
          <w:pPr>
            <w:pStyle w:val="TOC2"/>
            <w:tabs>
              <w:tab w:val="right" w:leader="dot" w:pos="9016"/>
            </w:tabs>
            <w:rPr>
              <w:rFonts w:eastAsiaTheme="minorEastAsia"/>
              <w:noProof/>
              <w:lang w:eastAsia="en-AU"/>
            </w:rPr>
          </w:pPr>
          <w:hyperlink w:anchor="_Toc99275588" w:history="1">
            <w:r w:rsidR="00AD6610" w:rsidRPr="00C7319B">
              <w:rPr>
                <w:rStyle w:val="Hyperlink"/>
                <w:noProof/>
              </w:rPr>
              <w:t>Task 3 – Testing of functionalities</w:t>
            </w:r>
            <w:r w:rsidR="00AD6610">
              <w:rPr>
                <w:noProof/>
                <w:webHidden/>
              </w:rPr>
              <w:tab/>
            </w:r>
            <w:r w:rsidR="00AD6610">
              <w:rPr>
                <w:noProof/>
                <w:webHidden/>
              </w:rPr>
              <w:fldChar w:fldCharType="begin"/>
            </w:r>
            <w:r w:rsidR="00AD6610">
              <w:rPr>
                <w:noProof/>
                <w:webHidden/>
              </w:rPr>
              <w:instrText xml:space="preserve"> PAGEREF _Toc99275588 \h </w:instrText>
            </w:r>
            <w:r w:rsidR="00AD6610">
              <w:rPr>
                <w:noProof/>
                <w:webHidden/>
              </w:rPr>
            </w:r>
            <w:r w:rsidR="00AD6610">
              <w:rPr>
                <w:noProof/>
                <w:webHidden/>
              </w:rPr>
              <w:fldChar w:fldCharType="separate"/>
            </w:r>
            <w:r w:rsidR="00AD6610">
              <w:rPr>
                <w:noProof/>
                <w:webHidden/>
              </w:rPr>
              <w:t>10</w:t>
            </w:r>
            <w:r w:rsidR="00AD6610">
              <w:rPr>
                <w:noProof/>
                <w:webHidden/>
              </w:rPr>
              <w:fldChar w:fldCharType="end"/>
            </w:r>
          </w:hyperlink>
        </w:p>
        <w:p w14:paraId="73E2C2F8" w14:textId="77777777" w:rsidR="00AD6610" w:rsidRDefault="00000000">
          <w:pPr>
            <w:pStyle w:val="TOC3"/>
            <w:tabs>
              <w:tab w:val="right" w:leader="dot" w:pos="9016"/>
            </w:tabs>
            <w:rPr>
              <w:rFonts w:eastAsiaTheme="minorEastAsia"/>
              <w:noProof/>
              <w:lang w:eastAsia="en-AU"/>
            </w:rPr>
          </w:pPr>
          <w:hyperlink w:anchor="_Toc99275589" w:history="1">
            <w:r w:rsidR="00AD6610" w:rsidRPr="00C7319B">
              <w:rPr>
                <w:rStyle w:val="Hyperlink"/>
                <w:noProof/>
              </w:rPr>
              <w:t>Testing Summary</w:t>
            </w:r>
            <w:r w:rsidR="00AD6610">
              <w:rPr>
                <w:noProof/>
                <w:webHidden/>
              </w:rPr>
              <w:tab/>
            </w:r>
            <w:r w:rsidR="00AD6610">
              <w:rPr>
                <w:noProof/>
                <w:webHidden/>
              </w:rPr>
              <w:fldChar w:fldCharType="begin"/>
            </w:r>
            <w:r w:rsidR="00AD6610">
              <w:rPr>
                <w:noProof/>
                <w:webHidden/>
              </w:rPr>
              <w:instrText xml:space="preserve"> PAGEREF _Toc99275589 \h </w:instrText>
            </w:r>
            <w:r w:rsidR="00AD6610">
              <w:rPr>
                <w:noProof/>
                <w:webHidden/>
              </w:rPr>
            </w:r>
            <w:r w:rsidR="00AD6610">
              <w:rPr>
                <w:noProof/>
                <w:webHidden/>
              </w:rPr>
              <w:fldChar w:fldCharType="separate"/>
            </w:r>
            <w:r w:rsidR="00AD6610">
              <w:rPr>
                <w:noProof/>
                <w:webHidden/>
              </w:rPr>
              <w:t>11</w:t>
            </w:r>
            <w:r w:rsidR="00AD6610">
              <w:rPr>
                <w:noProof/>
                <w:webHidden/>
              </w:rPr>
              <w:fldChar w:fldCharType="end"/>
            </w:r>
          </w:hyperlink>
        </w:p>
        <w:p w14:paraId="6EF68C67" w14:textId="0DB3B39B" w:rsidR="00154AAE" w:rsidRDefault="00154AAE">
          <w:r>
            <w:rPr>
              <w:b/>
              <w:bCs/>
              <w:noProof/>
            </w:rPr>
            <w:fldChar w:fldCharType="end"/>
          </w:r>
        </w:p>
      </w:sdtContent>
    </w:sdt>
    <w:p w14:paraId="457CA5F2" w14:textId="6B9196F8" w:rsidR="00E546FF" w:rsidRDefault="00E546FF">
      <w:pPr>
        <w:rPr>
          <w:rFonts w:asciiTheme="majorHAnsi" w:eastAsiaTheme="majorEastAsia" w:hAnsiTheme="majorHAnsi" w:cstheme="majorBidi"/>
          <w:b/>
          <w:bCs/>
          <w:color w:val="365F91" w:themeColor="accent1" w:themeShade="BF"/>
          <w:sz w:val="28"/>
          <w:szCs w:val="28"/>
        </w:rPr>
      </w:pPr>
      <w:r>
        <w:br w:type="page"/>
      </w:r>
    </w:p>
    <w:p w14:paraId="67CE3DF8" w14:textId="478B4902" w:rsidR="00A67356" w:rsidRDefault="00A67356" w:rsidP="00A67356">
      <w:pPr>
        <w:pStyle w:val="Heading1"/>
      </w:pPr>
      <w:bookmarkStart w:id="0" w:name="_Toc99275556"/>
      <w:r>
        <w:lastRenderedPageBreak/>
        <w:t>Part 1 – Planning Documentation</w:t>
      </w:r>
      <w:bookmarkEnd w:id="0"/>
    </w:p>
    <w:p w14:paraId="4E76DBBE" w14:textId="77777777" w:rsidR="00A67356" w:rsidRPr="00A67356" w:rsidRDefault="00A67356" w:rsidP="00A67356"/>
    <w:p w14:paraId="76EF48EB" w14:textId="18501676" w:rsidR="00E546FF" w:rsidRDefault="00F84FB5" w:rsidP="00E900E0">
      <w:pPr>
        <w:pStyle w:val="Heading2"/>
      </w:pPr>
      <w:bookmarkStart w:id="1" w:name="_Toc99275557"/>
      <w:r w:rsidRPr="00972375">
        <w:t>Task 1</w:t>
      </w:r>
      <w:r w:rsidR="009D0727">
        <w:t>&amp;2</w:t>
      </w:r>
      <w:r w:rsidR="00ED78FC" w:rsidRPr="00972375">
        <w:t xml:space="preserve"> </w:t>
      </w:r>
      <w:r w:rsidR="00241FEC">
        <w:t>–</w:t>
      </w:r>
      <w:r w:rsidR="00ED78FC" w:rsidRPr="00972375">
        <w:t xml:space="preserve"> </w:t>
      </w:r>
      <w:r w:rsidR="00821A5C">
        <w:t>Email</w:t>
      </w:r>
      <w:bookmarkEnd w:id="1"/>
    </w:p>
    <w:p w14:paraId="77B3DCE0" w14:textId="77777777" w:rsidR="00C91229" w:rsidRDefault="00C91229" w:rsidP="00C91229"/>
    <w:p w14:paraId="7D91EB5A" w14:textId="4FBD7948" w:rsidR="00C312E0" w:rsidRPr="00EC7701" w:rsidRDefault="00C312E0" w:rsidP="002131C5">
      <w:pPr>
        <w:spacing w:after="120"/>
        <w:rPr>
          <w:b/>
        </w:rPr>
      </w:pPr>
      <w:r w:rsidRPr="00EC7701">
        <w:rPr>
          <w:b/>
        </w:rPr>
        <w:t>EMAIL</w:t>
      </w:r>
      <w:r>
        <w:rPr>
          <w:b/>
        </w:rPr>
        <w:t xml:space="preserve"> TO PROJECT MANAGER</w:t>
      </w:r>
    </w:p>
    <w:tbl>
      <w:tblPr>
        <w:tblStyle w:val="TableGrid"/>
        <w:tblW w:w="0" w:type="auto"/>
        <w:tblLook w:val="04A0" w:firstRow="1" w:lastRow="0" w:firstColumn="1" w:lastColumn="0" w:noHBand="0" w:noVBand="1"/>
      </w:tblPr>
      <w:tblGrid>
        <w:gridCol w:w="1079"/>
        <w:gridCol w:w="7937"/>
      </w:tblGrid>
      <w:tr w:rsidR="00C312E0" w14:paraId="219648C4" w14:textId="77777777" w:rsidTr="00611E29">
        <w:tc>
          <w:tcPr>
            <w:tcW w:w="1079" w:type="dxa"/>
          </w:tcPr>
          <w:p w14:paraId="61FED201" w14:textId="77777777" w:rsidR="00C312E0" w:rsidRPr="00EC7701" w:rsidRDefault="00C312E0" w:rsidP="002F29FD">
            <w:pPr>
              <w:rPr>
                <w:b/>
              </w:rPr>
            </w:pPr>
            <w:r w:rsidRPr="00EC7701">
              <w:rPr>
                <w:b/>
              </w:rPr>
              <w:t>To:</w:t>
            </w:r>
          </w:p>
        </w:tc>
        <w:tc>
          <w:tcPr>
            <w:tcW w:w="7937" w:type="dxa"/>
          </w:tcPr>
          <w:p w14:paraId="07CB6960" w14:textId="554C547B" w:rsidR="00C312E0" w:rsidRDefault="009D578A" w:rsidP="002F29FD">
            <w:r>
              <w:t>Mark Brown</w:t>
            </w:r>
          </w:p>
        </w:tc>
      </w:tr>
      <w:tr w:rsidR="00C312E0" w14:paraId="4E04C8A7" w14:textId="77777777" w:rsidTr="00611E29">
        <w:tc>
          <w:tcPr>
            <w:tcW w:w="1079" w:type="dxa"/>
          </w:tcPr>
          <w:p w14:paraId="1D724638" w14:textId="77777777" w:rsidR="00C312E0" w:rsidRPr="00EC7701" w:rsidRDefault="00C312E0" w:rsidP="002F29FD">
            <w:pPr>
              <w:rPr>
                <w:b/>
              </w:rPr>
            </w:pPr>
            <w:r w:rsidRPr="00EC7701">
              <w:rPr>
                <w:b/>
              </w:rPr>
              <w:t>From:</w:t>
            </w:r>
          </w:p>
        </w:tc>
        <w:tc>
          <w:tcPr>
            <w:tcW w:w="7937" w:type="dxa"/>
          </w:tcPr>
          <w:p w14:paraId="43FCA2F7" w14:textId="45532794" w:rsidR="00C312E0" w:rsidRDefault="00F405EB" w:rsidP="002F29FD">
            <w:r>
              <w:t>Luke Wait</w:t>
            </w:r>
          </w:p>
        </w:tc>
      </w:tr>
      <w:tr w:rsidR="00C312E0" w14:paraId="20FC4FAF" w14:textId="77777777" w:rsidTr="00611E29">
        <w:tc>
          <w:tcPr>
            <w:tcW w:w="1079" w:type="dxa"/>
          </w:tcPr>
          <w:p w14:paraId="2892903A" w14:textId="77777777" w:rsidR="00C312E0" w:rsidRPr="00EC7701" w:rsidRDefault="00C312E0" w:rsidP="002F29FD">
            <w:pPr>
              <w:rPr>
                <w:b/>
              </w:rPr>
            </w:pPr>
            <w:r w:rsidRPr="00EC7701">
              <w:rPr>
                <w:b/>
              </w:rPr>
              <w:t>Subject:</w:t>
            </w:r>
          </w:p>
        </w:tc>
        <w:tc>
          <w:tcPr>
            <w:tcW w:w="7937" w:type="dxa"/>
          </w:tcPr>
          <w:p w14:paraId="19B3C795" w14:textId="11478306" w:rsidR="00C312E0" w:rsidRDefault="00C312E0" w:rsidP="002F29FD">
            <w:r>
              <w:t>Re: Gold Coast E-Sports Desktop Application V2 (with MySQL database)</w:t>
            </w:r>
          </w:p>
        </w:tc>
      </w:tr>
      <w:tr w:rsidR="00611E29" w14:paraId="44EF7161" w14:textId="77777777" w:rsidTr="00611E29">
        <w:tc>
          <w:tcPr>
            <w:tcW w:w="1079" w:type="dxa"/>
          </w:tcPr>
          <w:p w14:paraId="0A89BB07" w14:textId="77777777" w:rsidR="00611E29" w:rsidRPr="00EC7701" w:rsidRDefault="00611E29" w:rsidP="00611E29">
            <w:pPr>
              <w:rPr>
                <w:b/>
              </w:rPr>
            </w:pPr>
            <w:r w:rsidRPr="00EC7701">
              <w:rPr>
                <w:b/>
              </w:rPr>
              <w:t>Message:</w:t>
            </w:r>
          </w:p>
        </w:tc>
        <w:tc>
          <w:tcPr>
            <w:tcW w:w="7937" w:type="dxa"/>
          </w:tcPr>
          <w:p w14:paraId="199475DC" w14:textId="77777777" w:rsidR="00611E29" w:rsidRDefault="00611E29" w:rsidP="00611E29">
            <w:pPr>
              <w:spacing w:after="120" w:line="276" w:lineRule="auto"/>
            </w:pPr>
            <w:r>
              <w:t xml:space="preserve">Greetings Mark, </w:t>
            </w:r>
          </w:p>
          <w:p w14:paraId="6F7A3FE0" w14:textId="77777777" w:rsidR="00611E29" w:rsidRDefault="00611E29" w:rsidP="00611E29">
            <w:pPr>
              <w:spacing w:after="120" w:line="276" w:lineRule="auto"/>
            </w:pPr>
          </w:p>
          <w:p w14:paraId="3FF1751A" w14:textId="50D6EC7E" w:rsidR="00611E29" w:rsidRDefault="00611E29" w:rsidP="00611E29">
            <w:pPr>
              <w:spacing w:after="120" w:line="276" w:lineRule="auto"/>
            </w:pPr>
            <w:r>
              <w:t xml:space="preserve">Following our discussion about the development of a </w:t>
            </w:r>
            <w:r w:rsidR="009D578A">
              <w:t>desktop</w:t>
            </w:r>
            <w:r>
              <w:t xml:space="preserve"> application</w:t>
            </w:r>
            <w:r w:rsidR="009D578A">
              <w:t xml:space="preserve"> which connects to a </w:t>
            </w:r>
            <w:r w:rsidR="002131C5">
              <w:t xml:space="preserve">MySQL </w:t>
            </w:r>
            <w:r w:rsidR="009D578A">
              <w:t>database</w:t>
            </w:r>
            <w:r>
              <w:t xml:space="preserve"> </w:t>
            </w:r>
            <w:r w:rsidR="009D578A">
              <w:t xml:space="preserve">to manage and record </w:t>
            </w:r>
            <w:r>
              <w:t>competition information for e-sports teams</w:t>
            </w:r>
            <w:r w:rsidR="009D578A">
              <w:t>,</w:t>
            </w:r>
            <w:r>
              <w:t xml:space="preserve"> I have drawn up a list of required features:</w:t>
            </w:r>
          </w:p>
          <w:p w14:paraId="210A82B4" w14:textId="183396AC" w:rsidR="002131C5" w:rsidRPr="002131C5" w:rsidRDefault="002131C5" w:rsidP="002131C5">
            <w:pPr>
              <w:numPr>
                <w:ilvl w:val="0"/>
                <w:numId w:val="17"/>
              </w:numPr>
              <w:spacing w:after="120" w:line="276" w:lineRule="auto"/>
              <w:ind w:left="714" w:hanging="357"/>
              <w:contextualSpacing/>
            </w:pPr>
            <w:r w:rsidRPr="002131C5">
              <w:t xml:space="preserve">Must be able to </w:t>
            </w:r>
            <w:r w:rsidRPr="002131C5">
              <w:rPr>
                <w:b/>
              </w:rPr>
              <w:t>run on Windows 10</w:t>
            </w:r>
          </w:p>
          <w:p w14:paraId="2B450570" w14:textId="0ADB4004" w:rsidR="002131C5" w:rsidRPr="002131C5" w:rsidRDefault="002131C5" w:rsidP="002131C5">
            <w:pPr>
              <w:numPr>
                <w:ilvl w:val="0"/>
                <w:numId w:val="17"/>
              </w:numPr>
              <w:spacing w:after="120" w:line="276" w:lineRule="auto"/>
              <w:ind w:left="714" w:hanging="357"/>
              <w:contextualSpacing/>
            </w:pPr>
            <w:r w:rsidRPr="002131C5">
              <w:t xml:space="preserve">Must </w:t>
            </w:r>
            <w:r w:rsidRPr="002131C5">
              <w:rPr>
                <w:b/>
              </w:rPr>
              <w:t>connect to a MySQL database</w:t>
            </w:r>
            <w:r w:rsidRPr="002131C5">
              <w:t xml:space="preserve"> (ERD diagram and SQL file that creates tables and initialises row data for each table provided).</w:t>
            </w:r>
          </w:p>
          <w:p w14:paraId="11EE6F8F" w14:textId="0E280753" w:rsidR="002131C5" w:rsidRPr="002131C5" w:rsidRDefault="002131C5" w:rsidP="002131C5">
            <w:pPr>
              <w:numPr>
                <w:ilvl w:val="0"/>
                <w:numId w:val="17"/>
              </w:numPr>
              <w:spacing w:after="120" w:line="276" w:lineRule="auto"/>
              <w:ind w:left="714" w:hanging="357"/>
              <w:contextualSpacing/>
            </w:pPr>
            <w:r w:rsidRPr="002131C5">
              <w:t>Must provide functionality to create, view, update and delete data to the database tables: event, competition, game and team</w:t>
            </w:r>
          </w:p>
          <w:p w14:paraId="033A7A93" w14:textId="1C462F2E" w:rsidR="002131C5" w:rsidRPr="002131C5" w:rsidRDefault="002131C5" w:rsidP="002131C5">
            <w:pPr>
              <w:numPr>
                <w:ilvl w:val="0"/>
                <w:numId w:val="17"/>
              </w:numPr>
              <w:spacing w:after="120" w:line="276" w:lineRule="auto"/>
              <w:ind w:left="714" w:hanging="357"/>
              <w:contextualSpacing/>
            </w:pPr>
            <w:r w:rsidRPr="002131C5">
              <w:t xml:space="preserve">Must provide the ability to </w:t>
            </w:r>
            <w:r w:rsidRPr="002131C5">
              <w:rPr>
                <w:b/>
              </w:rPr>
              <w:t>add new entries</w:t>
            </w:r>
            <w:r w:rsidRPr="002131C5">
              <w:t xml:space="preserve"> to existing data – this includes:</w:t>
            </w:r>
            <w:r w:rsidRPr="002131C5">
              <w:br/>
              <w:t xml:space="preserve">- </w:t>
            </w:r>
            <w:r w:rsidRPr="002131C5">
              <w:rPr>
                <w:b/>
              </w:rPr>
              <w:t>Add a new event</w:t>
            </w:r>
            <w:r w:rsidRPr="002131C5">
              <w:t xml:space="preserve"> (event name, event date in the format “</w:t>
            </w:r>
            <w:proofErr w:type="spellStart"/>
            <w:r w:rsidRPr="002131C5">
              <w:t>yyyy</w:t>
            </w:r>
            <w:proofErr w:type="spellEnd"/>
            <w:r w:rsidRPr="002131C5">
              <w:t>-mm-dd”, and location)</w:t>
            </w:r>
            <w:r w:rsidRPr="002131C5">
              <w:br/>
              <w:t xml:space="preserve">- </w:t>
            </w:r>
            <w:r w:rsidRPr="002131C5">
              <w:rPr>
                <w:b/>
              </w:rPr>
              <w:t>Add a new competition result</w:t>
            </w:r>
            <w:r w:rsidRPr="002131C5">
              <w:t xml:space="preserve"> for two (2) competing teams (event, game, team 1, team 2, team 1 points earned, and team 2 points earned)</w:t>
            </w:r>
            <w:r w:rsidRPr="002131C5">
              <w:br/>
              <w:t xml:space="preserve">- </w:t>
            </w:r>
            <w:r w:rsidRPr="002131C5">
              <w:rPr>
                <w:b/>
              </w:rPr>
              <w:t>Add a new team</w:t>
            </w:r>
            <w:r w:rsidRPr="002131C5">
              <w:t xml:space="preserve"> (team name, contact person, phone, email)</w:t>
            </w:r>
          </w:p>
          <w:p w14:paraId="757D00A9" w14:textId="4B8CBF91" w:rsidR="002131C5" w:rsidRPr="002131C5" w:rsidRDefault="002131C5" w:rsidP="002131C5">
            <w:pPr>
              <w:numPr>
                <w:ilvl w:val="0"/>
                <w:numId w:val="17"/>
              </w:numPr>
              <w:spacing w:after="120" w:line="276" w:lineRule="auto"/>
              <w:ind w:left="714" w:hanging="357"/>
              <w:contextualSpacing/>
            </w:pPr>
            <w:r w:rsidRPr="002131C5">
              <w:t xml:space="preserve">Must be able to </w:t>
            </w:r>
            <w:r w:rsidRPr="002131C5">
              <w:rPr>
                <w:b/>
              </w:rPr>
              <w:t>update existing team</w:t>
            </w:r>
            <w:r w:rsidRPr="002131C5">
              <w:t xml:space="preserve"> data (e.g. change contact person name, phone, email)</w:t>
            </w:r>
          </w:p>
          <w:p w14:paraId="578F5A7E" w14:textId="719DFEEE" w:rsidR="002131C5" w:rsidRPr="002131C5" w:rsidRDefault="002131C5" w:rsidP="002131C5">
            <w:pPr>
              <w:numPr>
                <w:ilvl w:val="0"/>
                <w:numId w:val="17"/>
              </w:numPr>
              <w:spacing w:after="120" w:line="276" w:lineRule="auto"/>
              <w:ind w:left="714" w:hanging="357"/>
              <w:contextualSpacing/>
            </w:pPr>
            <w:r w:rsidRPr="002131C5">
              <w:t xml:space="preserve">Must be able to </w:t>
            </w:r>
            <w:r w:rsidRPr="002131C5">
              <w:rPr>
                <w:b/>
              </w:rPr>
              <w:t>display competition results</w:t>
            </w:r>
            <w:r w:rsidRPr="002131C5">
              <w:t xml:space="preserve"> in a table by selecting an event (or defaulted to “All events”). The display is to be further filtered by selecting a team.</w:t>
            </w:r>
          </w:p>
          <w:p w14:paraId="318F715C" w14:textId="5549E7D2" w:rsidR="002131C5" w:rsidRPr="002131C5" w:rsidRDefault="002131C5" w:rsidP="002131C5">
            <w:pPr>
              <w:numPr>
                <w:ilvl w:val="0"/>
                <w:numId w:val="17"/>
              </w:numPr>
              <w:spacing w:after="120" w:line="276" w:lineRule="auto"/>
              <w:ind w:left="714" w:hanging="357"/>
              <w:contextualSpacing/>
            </w:pPr>
            <w:r w:rsidRPr="002131C5">
              <w:t xml:space="preserve">Must be able to </w:t>
            </w:r>
            <w:r w:rsidRPr="002131C5">
              <w:rPr>
                <w:b/>
              </w:rPr>
              <w:t>display a leader board of teams and accumulated points for all events</w:t>
            </w:r>
            <w:r w:rsidRPr="002131C5">
              <w:t xml:space="preserve"> (in order of team with the highest tally of points)</w:t>
            </w:r>
          </w:p>
          <w:p w14:paraId="66FCAB3D" w14:textId="77777777" w:rsidR="002131C5" w:rsidRPr="002131C5" w:rsidRDefault="002131C5" w:rsidP="002131C5">
            <w:pPr>
              <w:numPr>
                <w:ilvl w:val="0"/>
                <w:numId w:val="17"/>
              </w:numPr>
              <w:spacing w:after="120" w:line="276" w:lineRule="auto"/>
              <w:ind w:left="714" w:hanging="357"/>
              <w:contextualSpacing/>
            </w:pPr>
            <w:r w:rsidRPr="002131C5">
              <w:t xml:space="preserve">Must be able to </w:t>
            </w:r>
            <w:r w:rsidRPr="002131C5">
              <w:rPr>
                <w:b/>
              </w:rPr>
              <w:t>display a second leader board of teams and accumulated points for a selected (specific) event</w:t>
            </w:r>
            <w:r w:rsidRPr="002131C5">
              <w:t xml:space="preserve"> (in order of team with the highest tally of points for the chosen event)</w:t>
            </w:r>
          </w:p>
          <w:p w14:paraId="01A601D4" w14:textId="77777777" w:rsidR="00611E29" w:rsidRDefault="00611E29" w:rsidP="00611E29">
            <w:pPr>
              <w:spacing w:after="120" w:line="276" w:lineRule="auto"/>
            </w:pPr>
          </w:p>
          <w:p w14:paraId="2CF476E8" w14:textId="3CB3D2D4" w:rsidR="00611E29" w:rsidRDefault="00611E29" w:rsidP="00611E29">
            <w:pPr>
              <w:spacing w:after="120" w:line="276" w:lineRule="auto"/>
            </w:pPr>
            <w:r>
              <w:t>Please advise if I’ve understood the requirements in full. When you are comfortable that all considerations have been addressed, I’ll proceed with development.</w:t>
            </w:r>
          </w:p>
          <w:p w14:paraId="39826258" w14:textId="77777777" w:rsidR="00611E29" w:rsidRDefault="00611E29" w:rsidP="00611E29">
            <w:pPr>
              <w:spacing w:after="120" w:line="276" w:lineRule="auto"/>
            </w:pPr>
          </w:p>
          <w:p w14:paraId="5A03AF6C" w14:textId="77777777" w:rsidR="00611E29" w:rsidRDefault="00611E29" w:rsidP="00611E29">
            <w:pPr>
              <w:spacing w:after="120" w:line="276" w:lineRule="auto"/>
            </w:pPr>
            <w:r>
              <w:t>Regards,</w:t>
            </w:r>
          </w:p>
          <w:p w14:paraId="46BFBE2C" w14:textId="47D8576B" w:rsidR="00980C61" w:rsidRDefault="00611E29" w:rsidP="002131C5">
            <w:pPr>
              <w:spacing w:after="120"/>
            </w:pPr>
            <w:r>
              <w:t>Luke Wait</w:t>
            </w:r>
          </w:p>
        </w:tc>
      </w:tr>
    </w:tbl>
    <w:p w14:paraId="7A6E6F3C" w14:textId="149EA7AB" w:rsidR="00C91229" w:rsidRPr="00C91229" w:rsidRDefault="009D0727" w:rsidP="00611E29">
      <w:pPr>
        <w:pStyle w:val="Heading2"/>
      </w:pPr>
      <w:bookmarkStart w:id="2" w:name="_Toc99275558"/>
      <w:r w:rsidRPr="00972375">
        <w:lastRenderedPageBreak/>
        <w:t xml:space="preserve">Task </w:t>
      </w:r>
      <w:r>
        <w:t>3</w:t>
      </w:r>
      <w:r w:rsidRPr="00972375">
        <w:t xml:space="preserve"> </w:t>
      </w:r>
      <w:r>
        <w:t>–</w:t>
      </w:r>
      <w:r w:rsidRPr="00972375">
        <w:t xml:space="preserve"> </w:t>
      </w:r>
      <w:r>
        <w:t>Report</w:t>
      </w:r>
      <w:bookmarkEnd w:id="2"/>
      <w:r>
        <w:t xml:space="preserve"> </w:t>
      </w:r>
    </w:p>
    <w:p w14:paraId="591ED063" w14:textId="4426F69C" w:rsidR="003E5890" w:rsidRDefault="003E5890" w:rsidP="009D578A">
      <w:pPr>
        <w:pStyle w:val="Heading3"/>
        <w:spacing w:after="120"/>
      </w:pPr>
      <w:bookmarkStart w:id="3" w:name="_Toc99275559"/>
      <w:r w:rsidRPr="003E5890">
        <w:t>Proposed data structures</w:t>
      </w:r>
      <w:bookmarkEnd w:id="3"/>
    </w:p>
    <w:p w14:paraId="25CF8841" w14:textId="45703909" w:rsidR="002D3CA8" w:rsidRDefault="00611E29" w:rsidP="009D578A">
      <w:pPr>
        <w:spacing w:after="120"/>
      </w:pPr>
      <w:r>
        <w:t>Classes:</w:t>
      </w:r>
    </w:p>
    <w:p w14:paraId="7D48E0FD" w14:textId="7F5D56C2" w:rsidR="00611E29" w:rsidRDefault="00611E29" w:rsidP="009D578A">
      <w:pPr>
        <w:pStyle w:val="ListParagraph"/>
        <w:numPr>
          <w:ilvl w:val="0"/>
          <w:numId w:val="18"/>
        </w:numPr>
        <w:spacing w:after="120"/>
      </w:pPr>
      <w:r>
        <w:t>GC_Egames_V2_GUI</w:t>
      </w:r>
    </w:p>
    <w:p w14:paraId="3AD652ED" w14:textId="38BFFFF8" w:rsidR="00611E29" w:rsidRDefault="00611E29" w:rsidP="009D578A">
      <w:pPr>
        <w:pStyle w:val="ListParagraph"/>
        <w:numPr>
          <w:ilvl w:val="0"/>
          <w:numId w:val="18"/>
        </w:numPr>
        <w:spacing w:after="120"/>
      </w:pPr>
      <w:proofErr w:type="spellStart"/>
      <w:r>
        <w:t>DB_Read</w:t>
      </w:r>
      <w:proofErr w:type="spellEnd"/>
      <w:r w:rsidR="00980C61">
        <w:t xml:space="preserve"> (to be converted to </w:t>
      </w:r>
      <w:r w:rsidR="00C07AC8">
        <w:t>.jar</w:t>
      </w:r>
      <w:r w:rsidR="00980C61">
        <w:t xml:space="preserve"> file)</w:t>
      </w:r>
    </w:p>
    <w:p w14:paraId="488AB2A2" w14:textId="35BD7991" w:rsidR="00611E29" w:rsidRDefault="00611E29" w:rsidP="009D578A">
      <w:pPr>
        <w:pStyle w:val="ListParagraph"/>
        <w:numPr>
          <w:ilvl w:val="0"/>
          <w:numId w:val="18"/>
        </w:numPr>
        <w:spacing w:after="120"/>
      </w:pPr>
      <w:proofErr w:type="spellStart"/>
      <w:r>
        <w:t>DB_Write</w:t>
      </w:r>
      <w:proofErr w:type="spellEnd"/>
      <w:r w:rsidR="00980C61">
        <w:t xml:space="preserve"> (to be converted to </w:t>
      </w:r>
      <w:r w:rsidR="00C07AC8">
        <w:t>.jar</w:t>
      </w:r>
      <w:r w:rsidR="00980C61">
        <w:t xml:space="preserve"> file)</w:t>
      </w:r>
    </w:p>
    <w:p w14:paraId="40ED7356" w14:textId="77777777" w:rsidR="000D5A76" w:rsidRDefault="000D5A76" w:rsidP="000D5A76">
      <w:pPr>
        <w:spacing w:after="120"/>
      </w:pPr>
    </w:p>
    <w:p w14:paraId="56ED5D9D" w14:textId="08130589" w:rsidR="00980C61" w:rsidRDefault="00980C61" w:rsidP="009D578A">
      <w:pPr>
        <w:spacing w:after="120"/>
      </w:pPr>
      <w:r>
        <w:t>Java dynamic data structures:</w:t>
      </w:r>
    </w:p>
    <w:p w14:paraId="5CC80547" w14:textId="7EB291A5" w:rsidR="00C326CF" w:rsidRDefault="00C326CF" w:rsidP="00C326CF">
      <w:pPr>
        <w:spacing w:after="120"/>
        <w:ind w:left="360"/>
      </w:pPr>
      <w:r w:rsidRPr="00C326CF">
        <w:t>GC_EGames_V2.1</w:t>
      </w:r>
      <w:r>
        <w:t xml:space="preserve"> doesn’t use any java dynamic structures, instead it accesses the database for all data storage and retrieval!</w:t>
      </w:r>
    </w:p>
    <w:p w14:paraId="238A74C8" w14:textId="1237E078" w:rsidR="00C326CF" w:rsidRDefault="00C326CF" w:rsidP="00C326CF">
      <w:pPr>
        <w:spacing w:after="120"/>
        <w:ind w:left="360"/>
      </w:pPr>
      <w:r w:rsidRPr="00C326CF">
        <w:t>GC_EGames_V2.2</w:t>
      </w:r>
      <w:r>
        <w:t xml:space="preserve"> utilizes </w:t>
      </w:r>
      <w:proofErr w:type="spellStart"/>
      <w:r>
        <w:t>ArrayLists</w:t>
      </w:r>
      <w:proofErr w:type="spellEnd"/>
      <w:r>
        <w:t xml:space="preserve"> to sort data sets from the event leader board array:</w:t>
      </w:r>
    </w:p>
    <w:p w14:paraId="3902A7F6" w14:textId="128E43D0" w:rsidR="00D323D8" w:rsidRDefault="00D323D8" w:rsidP="009D578A">
      <w:pPr>
        <w:pStyle w:val="ListParagraph"/>
        <w:numPr>
          <w:ilvl w:val="0"/>
          <w:numId w:val="23"/>
        </w:numPr>
        <w:spacing w:after="120"/>
      </w:pPr>
      <w:proofErr w:type="spellStart"/>
      <w:r>
        <w:t>ArrayList</w:t>
      </w:r>
      <w:proofErr w:type="spellEnd"/>
      <w:r>
        <w:t xml:space="preserve">&lt;Object&gt; </w:t>
      </w:r>
      <w:proofErr w:type="spellStart"/>
      <w:r>
        <w:t>uniqueTeamNamesList</w:t>
      </w:r>
      <w:proofErr w:type="spellEnd"/>
    </w:p>
    <w:p w14:paraId="76CC3C1B" w14:textId="24FF7279" w:rsidR="00D323D8" w:rsidRDefault="00D323D8" w:rsidP="009D578A">
      <w:pPr>
        <w:pStyle w:val="ListParagraph"/>
        <w:numPr>
          <w:ilvl w:val="0"/>
          <w:numId w:val="23"/>
        </w:numPr>
        <w:spacing w:after="120"/>
      </w:pPr>
      <w:proofErr w:type="spellStart"/>
      <w:r>
        <w:t>ArrayList</w:t>
      </w:r>
      <w:proofErr w:type="spellEnd"/>
      <w:r>
        <w:t xml:space="preserve">&lt;Integer&gt; </w:t>
      </w:r>
      <w:proofErr w:type="spellStart"/>
      <w:r>
        <w:t>totalPointsList</w:t>
      </w:r>
      <w:proofErr w:type="spellEnd"/>
    </w:p>
    <w:p w14:paraId="00F87C29" w14:textId="77777777" w:rsidR="00A8512D" w:rsidRPr="002D3CA8" w:rsidRDefault="00A8512D" w:rsidP="00A8512D">
      <w:pPr>
        <w:spacing w:after="120"/>
      </w:pPr>
    </w:p>
    <w:p w14:paraId="77F71921" w14:textId="25AAE754" w:rsidR="00EE091F" w:rsidRDefault="00EE091F" w:rsidP="009D578A">
      <w:pPr>
        <w:pStyle w:val="Heading3"/>
        <w:spacing w:after="120"/>
      </w:pPr>
      <w:bookmarkStart w:id="4" w:name="_Toc99275560"/>
      <w:r>
        <w:t>Object Oriented Language details</w:t>
      </w:r>
      <w:bookmarkEnd w:id="4"/>
    </w:p>
    <w:p w14:paraId="2F8BB6A2" w14:textId="15D0E590" w:rsidR="003A66E0" w:rsidRDefault="00F405EB" w:rsidP="009D578A">
      <w:pPr>
        <w:pStyle w:val="ListParagraph"/>
        <w:numPr>
          <w:ilvl w:val="0"/>
          <w:numId w:val="19"/>
        </w:numPr>
        <w:spacing w:after="120"/>
      </w:pPr>
      <w:r>
        <w:t>Java</w:t>
      </w:r>
      <w:r w:rsidR="00980C61">
        <w:t xml:space="preserve"> SE (Standard Edition)</w:t>
      </w:r>
    </w:p>
    <w:p w14:paraId="0A0380BC" w14:textId="77777777" w:rsidR="009D578A" w:rsidRPr="002D3CA8" w:rsidRDefault="009D578A" w:rsidP="009D578A">
      <w:pPr>
        <w:spacing w:after="120"/>
      </w:pPr>
    </w:p>
    <w:p w14:paraId="5ECC10A4" w14:textId="4EAA9228" w:rsidR="00EE091F" w:rsidRDefault="00EE091F" w:rsidP="009D578A">
      <w:pPr>
        <w:pStyle w:val="Heading3"/>
        <w:spacing w:after="120"/>
      </w:pPr>
      <w:bookmarkStart w:id="5" w:name="_Toc99275561"/>
      <w:r>
        <w:t>Concepts of object oriented language</w:t>
      </w:r>
      <w:bookmarkEnd w:id="5"/>
    </w:p>
    <w:p w14:paraId="6EC239A2" w14:textId="1220C6C0" w:rsidR="00980C61" w:rsidRDefault="00980C61" w:rsidP="009D578A">
      <w:pPr>
        <w:pStyle w:val="ListParagraph"/>
        <w:numPr>
          <w:ilvl w:val="0"/>
          <w:numId w:val="20"/>
        </w:numPr>
        <w:spacing w:after="120" w:line="23" w:lineRule="atLeast"/>
      </w:pPr>
      <w:r>
        <w:t>Abstraction (use of classes and objects)</w:t>
      </w:r>
    </w:p>
    <w:p w14:paraId="2C29E294" w14:textId="77777777" w:rsidR="00980C61" w:rsidRDefault="00980C61" w:rsidP="009D578A">
      <w:pPr>
        <w:pStyle w:val="ListParagraph"/>
        <w:numPr>
          <w:ilvl w:val="0"/>
          <w:numId w:val="20"/>
        </w:numPr>
        <w:spacing w:after="120" w:line="23" w:lineRule="atLeast"/>
      </w:pPr>
      <w:r>
        <w:t>Encapsulation (public methods accessing private data)</w:t>
      </w:r>
    </w:p>
    <w:p w14:paraId="5DE622CD" w14:textId="77777777" w:rsidR="00980C61" w:rsidRDefault="00980C61" w:rsidP="009D578A">
      <w:pPr>
        <w:pStyle w:val="ListParagraph"/>
        <w:numPr>
          <w:ilvl w:val="0"/>
          <w:numId w:val="20"/>
        </w:numPr>
        <w:spacing w:after="120" w:line="23" w:lineRule="atLeast"/>
      </w:pPr>
      <w:r>
        <w:t xml:space="preserve">Inheritance (main class extends </w:t>
      </w:r>
      <w:proofErr w:type="spellStart"/>
      <w:proofErr w:type="gramStart"/>
      <w:r w:rsidRPr="007E261B">
        <w:t>javax.swing</w:t>
      </w:r>
      <w:proofErr w:type="gramEnd"/>
      <w:r w:rsidRPr="007E261B">
        <w:t>.JFrame</w:t>
      </w:r>
      <w:proofErr w:type="spellEnd"/>
      <w:r>
        <w:t>)</w:t>
      </w:r>
    </w:p>
    <w:p w14:paraId="60D206E9" w14:textId="142BBA31" w:rsidR="00980C61" w:rsidRDefault="00980C61" w:rsidP="009D578A">
      <w:pPr>
        <w:pStyle w:val="ListParagraph"/>
        <w:numPr>
          <w:ilvl w:val="0"/>
          <w:numId w:val="20"/>
        </w:numPr>
        <w:spacing w:after="120" w:line="23" w:lineRule="atLeast"/>
      </w:pPr>
      <w:r>
        <w:t>Polymorphism (</w:t>
      </w:r>
      <w:r w:rsidR="00BA723C">
        <w:t xml:space="preserve">override methods - </w:t>
      </w:r>
      <w:proofErr w:type="spellStart"/>
      <w:proofErr w:type="gramStart"/>
      <w:r w:rsidR="00BA723C">
        <w:t>toString</w:t>
      </w:r>
      <w:proofErr w:type="spellEnd"/>
      <w:r w:rsidR="00BA723C">
        <w:t>(</w:t>
      </w:r>
      <w:proofErr w:type="gramEnd"/>
      <w:r w:rsidR="00BA723C">
        <w:t>)</w:t>
      </w:r>
      <w:r>
        <w:t>)</w:t>
      </w:r>
    </w:p>
    <w:p w14:paraId="1DEA2E5C" w14:textId="77777777" w:rsidR="003A66E0" w:rsidRPr="002D3CA8" w:rsidRDefault="003A66E0" w:rsidP="009D578A">
      <w:pPr>
        <w:spacing w:after="120"/>
      </w:pPr>
    </w:p>
    <w:p w14:paraId="5F6A0F01" w14:textId="39C5F1D3" w:rsidR="00EE091F" w:rsidRDefault="002D3CA8" w:rsidP="009D578A">
      <w:pPr>
        <w:pStyle w:val="Heading3"/>
        <w:spacing w:after="120"/>
      </w:pPr>
      <w:bookmarkStart w:id="6" w:name="_Toc99275562"/>
      <w:r>
        <w:t xml:space="preserve">Internal and External </w:t>
      </w:r>
      <w:r w:rsidR="00EE091F">
        <w:t>Documentation plan</w:t>
      </w:r>
      <w:bookmarkEnd w:id="6"/>
    </w:p>
    <w:p w14:paraId="73B018D8" w14:textId="77777777" w:rsidR="00980C61" w:rsidRPr="00257C4F" w:rsidRDefault="00980C61" w:rsidP="009D578A">
      <w:pPr>
        <w:spacing w:after="120"/>
      </w:pPr>
      <w:r>
        <w:t>Internal:</w:t>
      </w:r>
    </w:p>
    <w:p w14:paraId="45B61E9D" w14:textId="77777777" w:rsidR="00980C61" w:rsidRDefault="00980C61" w:rsidP="009D578A">
      <w:pPr>
        <w:pStyle w:val="ListParagraph"/>
        <w:numPr>
          <w:ilvl w:val="0"/>
          <w:numId w:val="21"/>
        </w:numPr>
        <w:spacing w:after="120" w:line="23" w:lineRule="atLeast"/>
      </w:pPr>
      <w:r>
        <w:t>Header comments at the beginning of each source code file with date and version</w:t>
      </w:r>
    </w:p>
    <w:p w14:paraId="76C14885" w14:textId="77777777" w:rsidR="00980C61" w:rsidRDefault="00980C61" w:rsidP="009D578A">
      <w:pPr>
        <w:pStyle w:val="ListParagraph"/>
        <w:numPr>
          <w:ilvl w:val="0"/>
          <w:numId w:val="21"/>
        </w:numPr>
        <w:spacing w:after="120" w:line="23" w:lineRule="atLeast"/>
      </w:pPr>
      <w:r>
        <w:t>Comments at the beginning of each method</w:t>
      </w:r>
    </w:p>
    <w:p w14:paraId="70080E33" w14:textId="77777777" w:rsidR="00980C61" w:rsidRDefault="00980C61" w:rsidP="009D578A">
      <w:pPr>
        <w:pStyle w:val="ListParagraph"/>
        <w:numPr>
          <w:ilvl w:val="0"/>
          <w:numId w:val="21"/>
        </w:numPr>
        <w:spacing w:after="120" w:line="23" w:lineRule="atLeast"/>
      </w:pPr>
      <w:r>
        <w:t>Comments to explain complex algorithms or logic</w:t>
      </w:r>
    </w:p>
    <w:p w14:paraId="0015AC59" w14:textId="57A2D89E" w:rsidR="00980C61" w:rsidRDefault="00980C61" w:rsidP="009D578A">
      <w:pPr>
        <w:pStyle w:val="ListParagraph"/>
        <w:numPr>
          <w:ilvl w:val="0"/>
          <w:numId w:val="21"/>
        </w:numPr>
        <w:spacing w:after="120" w:line="23" w:lineRule="atLeast"/>
      </w:pPr>
      <w:r>
        <w:t>Comments to declare noteworthy variables and objects</w:t>
      </w:r>
    </w:p>
    <w:p w14:paraId="1D5D175E" w14:textId="77777777" w:rsidR="000D5A76" w:rsidRDefault="000D5A76" w:rsidP="000D5A76">
      <w:pPr>
        <w:spacing w:after="120" w:line="23" w:lineRule="atLeast"/>
      </w:pPr>
    </w:p>
    <w:p w14:paraId="5A818282" w14:textId="77777777" w:rsidR="00980C61" w:rsidRDefault="00980C61" w:rsidP="009D578A">
      <w:pPr>
        <w:spacing w:after="120" w:line="23" w:lineRule="atLeast"/>
      </w:pPr>
      <w:r>
        <w:t>External:</w:t>
      </w:r>
    </w:p>
    <w:p w14:paraId="3578AD90" w14:textId="77777777" w:rsidR="00980C61" w:rsidRDefault="00980C61" w:rsidP="009D578A">
      <w:pPr>
        <w:pStyle w:val="ListParagraph"/>
        <w:numPr>
          <w:ilvl w:val="0"/>
          <w:numId w:val="22"/>
        </w:numPr>
        <w:spacing w:after="120" w:line="23" w:lineRule="atLeast"/>
      </w:pPr>
      <w:proofErr w:type="spellStart"/>
      <w:r>
        <w:t>Javadocs</w:t>
      </w:r>
      <w:proofErr w:type="spellEnd"/>
      <w:r>
        <w:t xml:space="preserve"> (class documentation)</w:t>
      </w:r>
    </w:p>
    <w:p w14:paraId="79DAF7ED" w14:textId="04645821" w:rsidR="00775E57" w:rsidRDefault="00980C61" w:rsidP="009D578A">
      <w:pPr>
        <w:pStyle w:val="ListParagraph"/>
        <w:numPr>
          <w:ilvl w:val="0"/>
          <w:numId w:val="22"/>
        </w:numPr>
        <w:spacing w:after="120" w:line="23" w:lineRule="atLeast"/>
      </w:pPr>
      <w:r>
        <w:t>GitHub (version control)</w:t>
      </w:r>
    </w:p>
    <w:p w14:paraId="1895A63C" w14:textId="77777777" w:rsidR="009D578A" w:rsidRDefault="009D578A" w:rsidP="009D578A">
      <w:pPr>
        <w:spacing w:after="120" w:line="23" w:lineRule="atLeast"/>
      </w:pPr>
    </w:p>
    <w:p w14:paraId="4D1304AB" w14:textId="2C99E178" w:rsidR="00775E57" w:rsidRDefault="00775E57" w:rsidP="009D578A">
      <w:pPr>
        <w:pStyle w:val="Heading3"/>
        <w:spacing w:after="120"/>
      </w:pPr>
      <w:bookmarkStart w:id="7" w:name="_Toc99275563"/>
      <w:r>
        <w:lastRenderedPageBreak/>
        <w:t xml:space="preserve">Conceptual </w:t>
      </w:r>
      <w:r w:rsidR="00976336">
        <w:t>model</w:t>
      </w:r>
      <w:r>
        <w:t xml:space="preserve"> of data requirements for database project</w:t>
      </w:r>
      <w:bookmarkEnd w:id="7"/>
    </w:p>
    <w:p w14:paraId="52B77729" w14:textId="08ED8EB9" w:rsidR="00A8512D" w:rsidRPr="00A8512D" w:rsidRDefault="00A8512D" w:rsidP="00A8512D">
      <w:pPr>
        <w:spacing w:after="120"/>
      </w:pPr>
      <w:r>
        <w:t>t</w:t>
      </w:r>
      <w:r w:rsidRPr="00A8512D">
        <w:t>eam</w:t>
      </w:r>
      <w:r>
        <w:t>:</w:t>
      </w:r>
    </w:p>
    <w:p w14:paraId="6363535B" w14:textId="77777777" w:rsidR="00A8512D" w:rsidRPr="00A8512D" w:rsidRDefault="00A8512D" w:rsidP="00A8512D">
      <w:pPr>
        <w:pStyle w:val="ListParagraph"/>
        <w:numPr>
          <w:ilvl w:val="0"/>
          <w:numId w:val="24"/>
        </w:numPr>
        <w:spacing w:after="120"/>
      </w:pPr>
      <w:r w:rsidRPr="00A8512D">
        <w:t>name (string) PRIMARY KEY</w:t>
      </w:r>
    </w:p>
    <w:p w14:paraId="7481C6BD" w14:textId="77777777" w:rsidR="00A8512D" w:rsidRPr="00A8512D" w:rsidRDefault="00A8512D" w:rsidP="00A8512D">
      <w:pPr>
        <w:pStyle w:val="ListParagraph"/>
        <w:numPr>
          <w:ilvl w:val="0"/>
          <w:numId w:val="24"/>
        </w:numPr>
        <w:spacing w:after="120"/>
      </w:pPr>
      <w:r w:rsidRPr="00A8512D">
        <w:t>contact (string)</w:t>
      </w:r>
    </w:p>
    <w:p w14:paraId="31B22417" w14:textId="77777777" w:rsidR="00A8512D" w:rsidRPr="00A8512D" w:rsidRDefault="00A8512D" w:rsidP="00A8512D">
      <w:pPr>
        <w:pStyle w:val="ListParagraph"/>
        <w:numPr>
          <w:ilvl w:val="0"/>
          <w:numId w:val="24"/>
        </w:numPr>
        <w:spacing w:after="120"/>
      </w:pPr>
      <w:r w:rsidRPr="00A8512D">
        <w:t>phone (string)</w:t>
      </w:r>
    </w:p>
    <w:p w14:paraId="1A1F61B2" w14:textId="77777777" w:rsidR="00A8512D" w:rsidRPr="00A8512D" w:rsidRDefault="00A8512D" w:rsidP="00A8512D">
      <w:pPr>
        <w:pStyle w:val="ListParagraph"/>
        <w:numPr>
          <w:ilvl w:val="0"/>
          <w:numId w:val="24"/>
        </w:numPr>
        <w:spacing w:after="120"/>
      </w:pPr>
      <w:r w:rsidRPr="00A8512D">
        <w:t>email (string)</w:t>
      </w:r>
      <w:r w:rsidRPr="00A8512D">
        <w:br/>
      </w:r>
    </w:p>
    <w:p w14:paraId="40F3AD40" w14:textId="15750CC8" w:rsidR="00A8512D" w:rsidRPr="00A8512D" w:rsidRDefault="00A8512D" w:rsidP="00A8512D">
      <w:pPr>
        <w:spacing w:after="120"/>
      </w:pPr>
      <w:r w:rsidRPr="00A8512D">
        <w:t>event</w:t>
      </w:r>
      <w:r>
        <w:t>:</w:t>
      </w:r>
    </w:p>
    <w:p w14:paraId="5F4A43F1" w14:textId="77777777" w:rsidR="00A8512D" w:rsidRPr="00A8512D" w:rsidRDefault="00A8512D" w:rsidP="00A8512D">
      <w:pPr>
        <w:pStyle w:val="ListParagraph"/>
        <w:numPr>
          <w:ilvl w:val="0"/>
          <w:numId w:val="25"/>
        </w:numPr>
        <w:spacing w:after="120"/>
      </w:pPr>
      <w:r w:rsidRPr="00A8512D">
        <w:t>name (string) PRIMARY KEY</w:t>
      </w:r>
    </w:p>
    <w:p w14:paraId="3F1D70A2" w14:textId="77777777" w:rsidR="00A8512D" w:rsidRPr="00A8512D" w:rsidRDefault="00A8512D" w:rsidP="00A8512D">
      <w:pPr>
        <w:pStyle w:val="ListParagraph"/>
        <w:numPr>
          <w:ilvl w:val="0"/>
          <w:numId w:val="25"/>
        </w:numPr>
        <w:spacing w:after="120"/>
      </w:pPr>
      <w:r w:rsidRPr="00A8512D">
        <w:t>date (date)</w:t>
      </w:r>
    </w:p>
    <w:p w14:paraId="6776C8E5" w14:textId="77777777" w:rsidR="00A8512D" w:rsidRPr="00A8512D" w:rsidRDefault="00A8512D" w:rsidP="00A8512D">
      <w:pPr>
        <w:pStyle w:val="ListParagraph"/>
        <w:numPr>
          <w:ilvl w:val="0"/>
          <w:numId w:val="25"/>
        </w:numPr>
        <w:spacing w:after="120"/>
      </w:pPr>
      <w:r w:rsidRPr="00A8512D">
        <w:t>location (string)</w:t>
      </w:r>
    </w:p>
    <w:p w14:paraId="5305F56C" w14:textId="77777777" w:rsidR="00A8512D" w:rsidRPr="00A8512D" w:rsidRDefault="00A8512D" w:rsidP="00A8512D">
      <w:pPr>
        <w:spacing w:after="120"/>
      </w:pPr>
    </w:p>
    <w:p w14:paraId="26A51038" w14:textId="1C88F5B9" w:rsidR="00A8512D" w:rsidRPr="00A8512D" w:rsidRDefault="00A8512D" w:rsidP="00A8512D">
      <w:pPr>
        <w:spacing w:after="120"/>
      </w:pPr>
      <w:r w:rsidRPr="00A8512D">
        <w:t>game</w:t>
      </w:r>
      <w:r>
        <w:t>:</w:t>
      </w:r>
    </w:p>
    <w:p w14:paraId="256C01F9" w14:textId="77777777" w:rsidR="00A8512D" w:rsidRPr="00A8512D" w:rsidRDefault="00A8512D" w:rsidP="00A8512D">
      <w:pPr>
        <w:pStyle w:val="ListParagraph"/>
        <w:numPr>
          <w:ilvl w:val="0"/>
          <w:numId w:val="25"/>
        </w:numPr>
        <w:spacing w:after="120"/>
      </w:pPr>
      <w:r w:rsidRPr="00A8512D">
        <w:t>name (string) PRIMARY KEY</w:t>
      </w:r>
    </w:p>
    <w:p w14:paraId="3B9467D4" w14:textId="77777777" w:rsidR="00A8512D" w:rsidRPr="00A8512D" w:rsidRDefault="00A8512D" w:rsidP="00A8512D">
      <w:pPr>
        <w:pStyle w:val="ListParagraph"/>
        <w:numPr>
          <w:ilvl w:val="0"/>
          <w:numId w:val="25"/>
        </w:numPr>
        <w:spacing w:after="120"/>
      </w:pPr>
      <w:r w:rsidRPr="00A8512D">
        <w:t>type (string)</w:t>
      </w:r>
    </w:p>
    <w:p w14:paraId="475FF699" w14:textId="77777777" w:rsidR="00A8512D" w:rsidRPr="00A8512D" w:rsidRDefault="00A8512D" w:rsidP="00A8512D">
      <w:pPr>
        <w:spacing w:after="120"/>
      </w:pPr>
    </w:p>
    <w:p w14:paraId="47842978" w14:textId="4D477B9E" w:rsidR="00A8512D" w:rsidRPr="00A8512D" w:rsidRDefault="00A8512D" w:rsidP="00A8512D">
      <w:pPr>
        <w:spacing w:after="120"/>
      </w:pPr>
      <w:r w:rsidRPr="00A8512D">
        <w:t>competition</w:t>
      </w:r>
      <w:r>
        <w:t>:</w:t>
      </w:r>
    </w:p>
    <w:p w14:paraId="3437AAEC" w14:textId="77777777" w:rsidR="00A8512D" w:rsidRPr="00A8512D" w:rsidRDefault="00A8512D" w:rsidP="00A8512D">
      <w:pPr>
        <w:pStyle w:val="ListParagraph"/>
        <w:numPr>
          <w:ilvl w:val="0"/>
          <w:numId w:val="25"/>
        </w:numPr>
        <w:spacing w:after="120"/>
      </w:pPr>
      <w:proofErr w:type="spellStart"/>
      <w:r w:rsidRPr="00A8512D">
        <w:t>competitionID</w:t>
      </w:r>
      <w:proofErr w:type="spellEnd"/>
      <w:r w:rsidRPr="00A8512D">
        <w:t xml:space="preserve"> (integer) PRIMARY KEY</w:t>
      </w:r>
    </w:p>
    <w:p w14:paraId="56A500C4" w14:textId="77777777" w:rsidR="00A8512D" w:rsidRPr="00A8512D" w:rsidRDefault="00A8512D" w:rsidP="00A8512D">
      <w:pPr>
        <w:pStyle w:val="ListParagraph"/>
        <w:numPr>
          <w:ilvl w:val="0"/>
          <w:numId w:val="25"/>
        </w:numPr>
        <w:spacing w:after="120"/>
      </w:pPr>
      <w:proofErr w:type="spellStart"/>
      <w:r w:rsidRPr="00A8512D">
        <w:t>eventName</w:t>
      </w:r>
      <w:proofErr w:type="spellEnd"/>
      <w:r w:rsidRPr="00A8512D">
        <w:t xml:space="preserve"> (string) FOREIGN KEY (references event.name)</w:t>
      </w:r>
    </w:p>
    <w:p w14:paraId="131B41A9" w14:textId="77777777" w:rsidR="00A8512D" w:rsidRPr="00A8512D" w:rsidRDefault="00A8512D" w:rsidP="00A8512D">
      <w:pPr>
        <w:pStyle w:val="ListParagraph"/>
        <w:numPr>
          <w:ilvl w:val="0"/>
          <w:numId w:val="25"/>
        </w:numPr>
        <w:spacing w:after="120"/>
      </w:pPr>
      <w:proofErr w:type="spellStart"/>
      <w:r w:rsidRPr="00A8512D">
        <w:t>gameName</w:t>
      </w:r>
      <w:proofErr w:type="spellEnd"/>
      <w:r w:rsidRPr="00A8512D">
        <w:t xml:space="preserve"> (string) FOREIGN KEY (references game.name)</w:t>
      </w:r>
    </w:p>
    <w:p w14:paraId="17B2BDCC" w14:textId="77777777" w:rsidR="00A8512D" w:rsidRPr="00A8512D" w:rsidRDefault="00A8512D" w:rsidP="00A8512D">
      <w:pPr>
        <w:pStyle w:val="ListParagraph"/>
        <w:numPr>
          <w:ilvl w:val="0"/>
          <w:numId w:val="25"/>
        </w:numPr>
        <w:spacing w:after="120"/>
      </w:pPr>
      <w:r w:rsidRPr="00A8512D">
        <w:t>team1 (string) FOREIGN KEY (references team.name)</w:t>
      </w:r>
    </w:p>
    <w:p w14:paraId="3F2806F0" w14:textId="77777777" w:rsidR="00A8512D" w:rsidRPr="00A8512D" w:rsidRDefault="00A8512D" w:rsidP="00A8512D">
      <w:pPr>
        <w:pStyle w:val="ListParagraph"/>
        <w:numPr>
          <w:ilvl w:val="0"/>
          <w:numId w:val="25"/>
        </w:numPr>
        <w:spacing w:after="120"/>
      </w:pPr>
      <w:r w:rsidRPr="00A8512D">
        <w:t>team2 (string) FOREIGN KEY (references team.name)</w:t>
      </w:r>
    </w:p>
    <w:p w14:paraId="7D9EF821" w14:textId="77777777" w:rsidR="00A8512D" w:rsidRPr="00A8512D" w:rsidRDefault="00A8512D" w:rsidP="00A8512D">
      <w:pPr>
        <w:pStyle w:val="ListParagraph"/>
        <w:numPr>
          <w:ilvl w:val="0"/>
          <w:numId w:val="25"/>
        </w:numPr>
        <w:spacing w:after="120"/>
      </w:pPr>
      <w:r w:rsidRPr="00A8512D">
        <w:t>team1Points (integer)</w:t>
      </w:r>
    </w:p>
    <w:p w14:paraId="56A20D1D" w14:textId="77777777" w:rsidR="00A8512D" w:rsidRPr="00A8512D" w:rsidRDefault="00A8512D" w:rsidP="00A8512D">
      <w:pPr>
        <w:pStyle w:val="ListParagraph"/>
        <w:numPr>
          <w:ilvl w:val="0"/>
          <w:numId w:val="25"/>
        </w:numPr>
        <w:spacing w:after="120"/>
      </w:pPr>
      <w:r w:rsidRPr="00A8512D">
        <w:t>team2Points (integer)</w:t>
      </w:r>
    </w:p>
    <w:p w14:paraId="65E85A46" w14:textId="77777777" w:rsidR="00E9325A" w:rsidRDefault="00E9325A" w:rsidP="00E9325A"/>
    <w:p w14:paraId="1B1FB8CB" w14:textId="77777777" w:rsidR="003C7515" w:rsidRDefault="003C7515" w:rsidP="003C7515">
      <w:pPr>
        <w:pStyle w:val="Heading2"/>
      </w:pPr>
      <w:bookmarkStart w:id="8" w:name="_Toc99275564"/>
      <w:r w:rsidRPr="00972375">
        <w:t xml:space="preserve">Task </w:t>
      </w:r>
      <w:r>
        <w:t>4</w:t>
      </w:r>
      <w:r w:rsidRPr="00972375">
        <w:t xml:space="preserve"> </w:t>
      </w:r>
      <w:r>
        <w:t>–</w:t>
      </w:r>
      <w:r w:rsidRPr="00972375">
        <w:t xml:space="preserve"> </w:t>
      </w:r>
      <w:r>
        <w:t>Informal Meeting</w:t>
      </w:r>
      <w:bookmarkEnd w:id="8"/>
      <w:r>
        <w:t xml:space="preserve"> </w:t>
      </w:r>
    </w:p>
    <w:p w14:paraId="2B00FA4C" w14:textId="341432A6" w:rsidR="003C7515" w:rsidRDefault="003C7515" w:rsidP="003C7515">
      <w:pPr>
        <w:pStyle w:val="ListParagraph"/>
        <w:numPr>
          <w:ilvl w:val="0"/>
          <w:numId w:val="9"/>
        </w:numPr>
      </w:pPr>
      <w:r>
        <w:t>Record the date and time of the meeting and any notes that were taken during the meeting below</w:t>
      </w:r>
    </w:p>
    <w:tbl>
      <w:tblPr>
        <w:tblStyle w:val="TableGrid"/>
        <w:tblW w:w="0" w:type="auto"/>
        <w:tblLook w:val="04A0" w:firstRow="1" w:lastRow="0" w:firstColumn="1" w:lastColumn="0" w:noHBand="0" w:noVBand="1"/>
      </w:tblPr>
      <w:tblGrid>
        <w:gridCol w:w="1227"/>
        <w:gridCol w:w="2029"/>
        <w:gridCol w:w="5760"/>
      </w:tblGrid>
      <w:tr w:rsidR="003C7515" w14:paraId="3508F7DC" w14:textId="77777777" w:rsidTr="003C7515">
        <w:trPr>
          <w:gridAfter w:val="1"/>
          <w:wAfter w:w="5760" w:type="dxa"/>
        </w:trPr>
        <w:tc>
          <w:tcPr>
            <w:tcW w:w="1227" w:type="dxa"/>
            <w:shd w:val="clear" w:color="auto" w:fill="C6D9F1" w:themeFill="text2" w:themeFillTint="33"/>
          </w:tcPr>
          <w:p w14:paraId="08379D21" w14:textId="07D12B61" w:rsidR="003C7515" w:rsidRDefault="003C7515" w:rsidP="00E9325A">
            <w:r>
              <w:t>Date/Time:</w:t>
            </w:r>
          </w:p>
        </w:tc>
        <w:tc>
          <w:tcPr>
            <w:tcW w:w="2029" w:type="dxa"/>
          </w:tcPr>
          <w:p w14:paraId="4223FCCE" w14:textId="3C17AF49" w:rsidR="003C7515" w:rsidRDefault="00D77111" w:rsidP="00E9325A">
            <w:r>
              <w:t>Thur</w:t>
            </w:r>
            <w:r w:rsidR="00F36329">
              <w:t>s 15.09.22 10:00am</w:t>
            </w:r>
          </w:p>
        </w:tc>
      </w:tr>
      <w:tr w:rsidR="003C7515" w14:paraId="10F86E3F" w14:textId="77777777" w:rsidTr="003C7515">
        <w:trPr>
          <w:trHeight w:val="1323"/>
        </w:trPr>
        <w:tc>
          <w:tcPr>
            <w:tcW w:w="1227" w:type="dxa"/>
            <w:shd w:val="clear" w:color="auto" w:fill="C6D9F1" w:themeFill="text2" w:themeFillTint="33"/>
          </w:tcPr>
          <w:p w14:paraId="3419850B" w14:textId="3EA50915" w:rsidR="003C7515" w:rsidRDefault="003C7515" w:rsidP="00E9325A">
            <w:r>
              <w:t>Notes:</w:t>
            </w:r>
          </w:p>
        </w:tc>
        <w:tc>
          <w:tcPr>
            <w:tcW w:w="7789" w:type="dxa"/>
            <w:gridSpan w:val="2"/>
          </w:tcPr>
          <w:p w14:paraId="1B1E7211" w14:textId="46FB962C" w:rsidR="003C7515" w:rsidRDefault="00F36329" w:rsidP="00E9325A">
            <w:r>
              <w:t>Meeting with Hans.</w:t>
            </w:r>
          </w:p>
          <w:p w14:paraId="775364C9" w14:textId="77777777" w:rsidR="00F36329" w:rsidRDefault="00F36329" w:rsidP="00F36329">
            <w:r>
              <w:t>Discussed all functionalities for project with demonstrations made on mock-app.</w:t>
            </w:r>
          </w:p>
          <w:p w14:paraId="0B013344" w14:textId="72F2B536" w:rsidR="00A434BF" w:rsidRDefault="00A434BF" w:rsidP="000D5A76">
            <w:r>
              <w:t>Functionalities:</w:t>
            </w:r>
            <w:r w:rsidR="000D5A76">
              <w:t xml:space="preserve"> - refer to </w:t>
            </w:r>
            <w:r w:rsidR="000D5A76" w:rsidRPr="000D5A76">
              <w:t>Task 1&amp;2 – Email</w:t>
            </w:r>
            <w:r w:rsidR="00491B66">
              <w:t xml:space="preserve"> (also see header comments in GUI class).</w:t>
            </w:r>
          </w:p>
          <w:p w14:paraId="5211D3D5" w14:textId="1DDFC23F" w:rsidR="00A434BF" w:rsidRDefault="000D5A76" w:rsidP="00F36329">
            <w:r>
              <w:t>Hans also raised questions around security to be implemented at a latter date. Storing login credentials in a notepad file isn’t advised!</w:t>
            </w:r>
          </w:p>
        </w:tc>
      </w:tr>
    </w:tbl>
    <w:p w14:paraId="45A8B446" w14:textId="32311D46" w:rsidR="00E9325A" w:rsidRDefault="00E9325A" w:rsidP="00E9325A"/>
    <w:p w14:paraId="213CDACD" w14:textId="36A2B22E" w:rsidR="00C07AC8" w:rsidRDefault="00C07AC8" w:rsidP="00E9325A"/>
    <w:p w14:paraId="16242F32" w14:textId="77777777" w:rsidR="00C07AC8" w:rsidRPr="00E9325A" w:rsidRDefault="00C07AC8" w:rsidP="00E9325A"/>
    <w:p w14:paraId="6B6B0476" w14:textId="698B7FD4" w:rsidR="00E546FF" w:rsidRDefault="00E546FF" w:rsidP="00E546FF">
      <w:pPr>
        <w:pStyle w:val="Heading1"/>
      </w:pPr>
      <w:bookmarkStart w:id="9" w:name="_Toc99275565"/>
      <w:r>
        <w:lastRenderedPageBreak/>
        <w:t>Part 2 – Application Development</w:t>
      </w:r>
      <w:bookmarkEnd w:id="9"/>
    </w:p>
    <w:p w14:paraId="596B5E4B" w14:textId="77777777" w:rsidR="009B6518" w:rsidRPr="00E546FF" w:rsidRDefault="009B6518" w:rsidP="00E546FF"/>
    <w:p w14:paraId="5E0543DE" w14:textId="77A7FDA8" w:rsidR="00F76395" w:rsidRDefault="00F84FB5" w:rsidP="00A67356">
      <w:pPr>
        <w:pStyle w:val="Heading2"/>
      </w:pPr>
      <w:bookmarkStart w:id="10" w:name="_Toc99275566"/>
      <w:r>
        <w:t xml:space="preserve">Task </w:t>
      </w:r>
      <w:r w:rsidR="009B6518">
        <w:t>1</w:t>
      </w:r>
      <w:r w:rsidR="00ED78FC">
        <w:t xml:space="preserve">– </w:t>
      </w:r>
      <w:r w:rsidR="003A66E0">
        <w:t>NetBeans project in Java</w:t>
      </w:r>
      <w:bookmarkEnd w:id="10"/>
    </w:p>
    <w:p w14:paraId="6B474EF3" w14:textId="723142D3" w:rsidR="002D286A" w:rsidRPr="002D286A" w:rsidRDefault="00C312E0" w:rsidP="008666A9">
      <w:pPr>
        <w:tabs>
          <w:tab w:val="left" w:pos="3120"/>
        </w:tabs>
      </w:pPr>
      <w:r>
        <w:t xml:space="preserve">The following is a checklist for the project requirements submitted with the full NetBeans </w:t>
      </w:r>
      <w:r w:rsidR="007770D8">
        <w:t>project</w:t>
      </w:r>
      <w:r w:rsidR="008666A9">
        <w:tab/>
      </w:r>
    </w:p>
    <w:p w14:paraId="0B0987EC" w14:textId="217038D9" w:rsidR="00F84FB5" w:rsidRPr="00F84FB5" w:rsidRDefault="003A66E0" w:rsidP="003E5890">
      <w:pPr>
        <w:pStyle w:val="Heading3"/>
      </w:pPr>
      <w:bookmarkStart w:id="11" w:name="_Toc99275567"/>
      <w:r>
        <w:t>NetBeans project database classes and connection</w:t>
      </w:r>
      <w:bookmarkEnd w:id="11"/>
    </w:p>
    <w:p w14:paraId="0A77685C" w14:textId="49C53919" w:rsidR="007770D8" w:rsidRDefault="00C312E0" w:rsidP="003254C6">
      <w:pPr>
        <w:pStyle w:val="ListParagraph"/>
        <w:numPr>
          <w:ilvl w:val="0"/>
          <w:numId w:val="9"/>
        </w:numPr>
      </w:pPr>
      <w:r>
        <w:t>Project in NetBeans shows</w:t>
      </w:r>
      <w:r w:rsidR="00F84FB5" w:rsidRPr="00E546FF">
        <w:t xml:space="preserve"> the </w:t>
      </w:r>
      <w:r>
        <w:t>separate database connection classes (for read and write) and the GUI class.</w:t>
      </w:r>
    </w:p>
    <w:p w14:paraId="4E8240EC" w14:textId="2C2B0021" w:rsidR="00F84FB5" w:rsidRPr="00E546FF" w:rsidRDefault="00146081" w:rsidP="006723FB">
      <w:pPr>
        <w:pStyle w:val="ListParagraph"/>
        <w:numPr>
          <w:ilvl w:val="0"/>
          <w:numId w:val="9"/>
        </w:numPr>
      </w:pPr>
      <w:r>
        <w:t>The database connection classes are compiled to a separate .jar file and this .jar file is utilised by the GUI class.</w:t>
      </w:r>
    </w:p>
    <w:p w14:paraId="76017985" w14:textId="6941A2AA" w:rsidR="00F84FB5" w:rsidRPr="00F84FB5" w:rsidRDefault="00267061" w:rsidP="003E5890">
      <w:pPr>
        <w:pStyle w:val="Heading3"/>
      </w:pPr>
      <w:bookmarkStart w:id="12" w:name="_Toc99275568"/>
      <w:proofErr w:type="spellStart"/>
      <w:r>
        <w:t>App.Config</w:t>
      </w:r>
      <w:proofErr w:type="spellEnd"/>
      <w:r w:rsidR="003A66E0">
        <w:t xml:space="preserve"> file</w:t>
      </w:r>
      <w:bookmarkEnd w:id="12"/>
    </w:p>
    <w:p w14:paraId="35A5BD6E" w14:textId="0FFE0950" w:rsidR="004970B2" w:rsidRDefault="00146081" w:rsidP="00146081">
      <w:pPr>
        <w:pStyle w:val="ListParagraph"/>
        <w:numPr>
          <w:ilvl w:val="0"/>
          <w:numId w:val="9"/>
        </w:numPr>
      </w:pPr>
      <w:r>
        <w:t>Include the</w:t>
      </w:r>
      <w:r w:rsidR="00F84FB5" w:rsidRPr="00E546FF">
        <w:t xml:space="preserve"> </w:t>
      </w:r>
      <w:proofErr w:type="spellStart"/>
      <w:r w:rsidR="00F84FB5" w:rsidRPr="00E546FF">
        <w:t>app.config</w:t>
      </w:r>
      <w:proofErr w:type="spellEnd"/>
      <w:r w:rsidR="00F84FB5" w:rsidRPr="00E546FF">
        <w:t xml:space="preserve"> file content showing the </w:t>
      </w:r>
      <w:r>
        <w:t>database c</w:t>
      </w:r>
      <w:r w:rsidR="00F84FB5" w:rsidRPr="00E546FF">
        <w:t>onnection settings</w:t>
      </w:r>
    </w:p>
    <w:p w14:paraId="062EAB8C" w14:textId="1E07CB27" w:rsidR="007770D8" w:rsidRDefault="007770D8" w:rsidP="003A66E0"/>
    <w:p w14:paraId="2699A99E" w14:textId="54FD749C" w:rsidR="00AF2508" w:rsidRDefault="0094518E" w:rsidP="00A67356">
      <w:pPr>
        <w:pStyle w:val="Heading2"/>
      </w:pPr>
      <w:bookmarkStart w:id="13" w:name="_Toc99275569"/>
      <w:r>
        <w:t xml:space="preserve">Task </w:t>
      </w:r>
      <w:r w:rsidR="00246B63">
        <w:t>2</w:t>
      </w:r>
      <w:r w:rsidR="00ED78FC">
        <w:t xml:space="preserve"> – Class Library</w:t>
      </w:r>
      <w:bookmarkEnd w:id="13"/>
    </w:p>
    <w:p w14:paraId="5F05B29B" w14:textId="35C8D758" w:rsidR="002D286A" w:rsidRPr="002D286A" w:rsidRDefault="00146081" w:rsidP="002D286A">
      <w:r>
        <w:t>The following is a checklist for the source code requirements submitted with the full NetBeans project:</w:t>
      </w:r>
    </w:p>
    <w:p w14:paraId="700CE976" w14:textId="77777777" w:rsidR="00892965" w:rsidRPr="00F84FB5" w:rsidRDefault="00267061" w:rsidP="003E5890">
      <w:pPr>
        <w:pStyle w:val="Heading3"/>
      </w:pPr>
      <w:bookmarkStart w:id="14" w:name="_Toc99275570"/>
      <w:r>
        <w:t>Connection String and Settings</w:t>
      </w:r>
      <w:bookmarkEnd w:id="14"/>
    </w:p>
    <w:p w14:paraId="59EAAF77" w14:textId="33FC3CD1" w:rsidR="007770D8" w:rsidRPr="00E546FF" w:rsidRDefault="00146081" w:rsidP="007770D8">
      <w:pPr>
        <w:pStyle w:val="ListParagraph"/>
        <w:numPr>
          <w:ilvl w:val="0"/>
          <w:numId w:val="9"/>
        </w:numPr>
      </w:pPr>
      <w:r>
        <w:t>Java</w:t>
      </w:r>
      <w:r w:rsidR="00892965" w:rsidRPr="00E546FF">
        <w:t xml:space="preserve"> </w:t>
      </w:r>
      <w:r>
        <w:t xml:space="preserve">file i/o </w:t>
      </w:r>
      <w:r w:rsidR="00892965" w:rsidRPr="00E546FF">
        <w:t xml:space="preserve">code </w:t>
      </w:r>
      <w:r w:rsidR="004970B2">
        <w:t>that retrieves</w:t>
      </w:r>
      <w:r w:rsidR="00892965" w:rsidRPr="00E546FF">
        <w:t xml:space="preserve"> the </w:t>
      </w:r>
      <w:r>
        <w:t>c</w:t>
      </w:r>
      <w:r w:rsidR="00892965" w:rsidRPr="00E546FF">
        <w:t xml:space="preserve">onnection </w:t>
      </w:r>
      <w:r>
        <w:t>s</w:t>
      </w:r>
      <w:r w:rsidR="00892965" w:rsidRPr="00E546FF">
        <w:t>tring</w:t>
      </w:r>
      <w:r>
        <w:t xml:space="preserve"> values</w:t>
      </w:r>
      <w:r w:rsidR="004970B2">
        <w:t xml:space="preserve"> from </w:t>
      </w:r>
      <w:r>
        <w:t xml:space="preserve">external </w:t>
      </w:r>
      <w:proofErr w:type="spellStart"/>
      <w:r>
        <w:t>app.config</w:t>
      </w:r>
      <w:proofErr w:type="spellEnd"/>
      <w:r>
        <w:t xml:space="preserve"> file.</w:t>
      </w:r>
      <w:r w:rsidR="00892965" w:rsidRPr="00E546FF">
        <w:t xml:space="preserve"> </w:t>
      </w:r>
    </w:p>
    <w:p w14:paraId="5CB8C3E3" w14:textId="77777777" w:rsidR="00892965" w:rsidRPr="00F84FB5" w:rsidRDefault="00267061" w:rsidP="003E5890">
      <w:pPr>
        <w:pStyle w:val="Heading3"/>
      </w:pPr>
      <w:bookmarkStart w:id="15" w:name="_Toc99275571"/>
      <w:r>
        <w:t>Try…Catch</w:t>
      </w:r>
      <w:bookmarkEnd w:id="15"/>
    </w:p>
    <w:p w14:paraId="605E5995" w14:textId="0E73B043" w:rsidR="003254C6" w:rsidRPr="00E546FF" w:rsidRDefault="00146081" w:rsidP="003254C6">
      <w:pPr>
        <w:pStyle w:val="ListParagraph"/>
        <w:numPr>
          <w:ilvl w:val="0"/>
          <w:numId w:val="9"/>
        </w:numPr>
      </w:pPr>
      <w:r>
        <w:t>Suitable</w:t>
      </w:r>
      <w:r w:rsidR="00892965" w:rsidRPr="00E546FF">
        <w:t xml:space="preserve"> try…catch </w:t>
      </w:r>
      <w:r>
        <w:t>(exception handling) for the file i/o and database connection operations</w:t>
      </w:r>
    </w:p>
    <w:p w14:paraId="251500BD" w14:textId="77777777" w:rsidR="00892965" w:rsidRPr="00F84FB5" w:rsidRDefault="00267061" w:rsidP="003E5890">
      <w:pPr>
        <w:pStyle w:val="Heading3"/>
      </w:pPr>
      <w:bookmarkStart w:id="16" w:name="_Toc99275572"/>
      <w:r>
        <w:t>Method Overloading</w:t>
      </w:r>
      <w:bookmarkEnd w:id="16"/>
    </w:p>
    <w:p w14:paraId="73A1B9FD" w14:textId="393E5519" w:rsidR="003254C6" w:rsidRPr="00E546FF" w:rsidRDefault="00146081" w:rsidP="003254C6">
      <w:pPr>
        <w:pStyle w:val="ListParagraph"/>
        <w:numPr>
          <w:ilvl w:val="0"/>
          <w:numId w:val="9"/>
        </w:numPr>
      </w:pPr>
      <w:r>
        <w:t>Java</w:t>
      </w:r>
      <w:r w:rsidR="00892965" w:rsidRPr="00E546FF">
        <w:t xml:space="preserve"> </w:t>
      </w:r>
      <w:r w:rsidR="0035315D" w:rsidRPr="00E546FF">
        <w:t>code showing Method Overloading</w:t>
      </w:r>
      <w:r>
        <w:t xml:space="preserve"> (note: this can be a simple override </w:t>
      </w:r>
      <w:proofErr w:type="spellStart"/>
      <w:proofErr w:type="gramStart"/>
      <w:r>
        <w:t>toString</w:t>
      </w:r>
      <w:proofErr w:type="spellEnd"/>
      <w:r>
        <w:t>(</w:t>
      </w:r>
      <w:proofErr w:type="gramEnd"/>
      <w:r>
        <w:t>) method for a class)</w:t>
      </w:r>
    </w:p>
    <w:p w14:paraId="3159BBDC" w14:textId="77777777" w:rsidR="00892965" w:rsidRPr="00F84FB5" w:rsidRDefault="00267061" w:rsidP="003E5890">
      <w:pPr>
        <w:pStyle w:val="Heading3"/>
      </w:pPr>
      <w:bookmarkStart w:id="17" w:name="_Toc99275573"/>
      <w:r>
        <w:t>Manipulate Database Schema</w:t>
      </w:r>
      <w:bookmarkEnd w:id="17"/>
    </w:p>
    <w:p w14:paraId="3BFADAB9" w14:textId="7A6E3BB9" w:rsidR="003254C6" w:rsidRPr="00E546FF" w:rsidRDefault="00146081" w:rsidP="003254C6">
      <w:pPr>
        <w:pStyle w:val="ListParagraph"/>
        <w:numPr>
          <w:ilvl w:val="0"/>
          <w:numId w:val="9"/>
        </w:numPr>
      </w:pPr>
      <w:r>
        <w:t xml:space="preserve">Enter the Java </w:t>
      </w:r>
      <w:r w:rsidR="0035315D" w:rsidRPr="00E546FF">
        <w:t>code</w:t>
      </w:r>
      <w:r>
        <w:t xml:space="preserve"> (here)</w:t>
      </w:r>
      <w:r w:rsidR="0035315D" w:rsidRPr="00E546FF">
        <w:t xml:space="preserve"> that </w:t>
      </w:r>
      <w:r>
        <w:t>could be</w:t>
      </w:r>
      <w:r w:rsidR="0035315D" w:rsidRPr="00E546FF">
        <w:t xml:space="preserve"> used to create, </w:t>
      </w:r>
      <w:proofErr w:type="gramStart"/>
      <w:r w:rsidR="0035315D" w:rsidRPr="00E546FF">
        <w:t>modify</w:t>
      </w:r>
      <w:proofErr w:type="gramEnd"/>
      <w:r w:rsidR="0035315D" w:rsidRPr="00E546FF">
        <w:t xml:space="preserve"> or drop database tables or other schema components</w:t>
      </w:r>
      <w:r w:rsidR="003A66E0">
        <w:t>:</w:t>
      </w:r>
    </w:p>
    <w:p w14:paraId="475B586C" w14:textId="77777777" w:rsidR="00892965" w:rsidRPr="00F84FB5" w:rsidRDefault="00267061" w:rsidP="003E5890">
      <w:pPr>
        <w:pStyle w:val="Heading3"/>
      </w:pPr>
      <w:bookmarkStart w:id="18" w:name="_Toc99275574"/>
      <w:r>
        <w:t>Programming Guidelines</w:t>
      </w:r>
      <w:bookmarkEnd w:id="18"/>
    </w:p>
    <w:p w14:paraId="165C05CC" w14:textId="43312E04" w:rsidR="00892965" w:rsidRPr="00E546FF" w:rsidRDefault="00146081" w:rsidP="00892965">
      <w:pPr>
        <w:pStyle w:val="ListParagraph"/>
        <w:numPr>
          <w:ilvl w:val="0"/>
          <w:numId w:val="9"/>
        </w:numPr>
      </w:pPr>
      <w:r>
        <w:t>Ensure that</w:t>
      </w:r>
      <w:r w:rsidR="00892965" w:rsidRPr="00E546FF">
        <w:t xml:space="preserve"> </w:t>
      </w:r>
      <w:r>
        <w:t xml:space="preserve">suitable </w:t>
      </w:r>
      <w:r w:rsidR="00892965" w:rsidRPr="00E546FF">
        <w:t>comment blocks, methods and variable declarations with proper naming conventions and indentations</w:t>
      </w:r>
      <w:r>
        <w:t xml:space="preserve"> are utilised in your project</w:t>
      </w:r>
    </w:p>
    <w:p w14:paraId="4639045C" w14:textId="71F61AFF" w:rsidR="00C07AC8" w:rsidRDefault="00C07AC8"/>
    <w:p w14:paraId="09768CF8" w14:textId="19FD5E43" w:rsidR="006723FB" w:rsidRDefault="006723FB"/>
    <w:p w14:paraId="2816022A" w14:textId="77777777" w:rsidR="006723FB" w:rsidRDefault="006723FB"/>
    <w:p w14:paraId="205D7AE8" w14:textId="77E396C9" w:rsidR="00AF2508" w:rsidRDefault="00892965" w:rsidP="00A67356">
      <w:pPr>
        <w:pStyle w:val="Heading2"/>
      </w:pPr>
      <w:bookmarkStart w:id="19" w:name="_Toc99275575"/>
      <w:r>
        <w:lastRenderedPageBreak/>
        <w:t xml:space="preserve">Task </w:t>
      </w:r>
      <w:r w:rsidR="00246B63">
        <w:t>3</w:t>
      </w:r>
      <w:r w:rsidR="00ED78FC">
        <w:t xml:space="preserve"> – Graphical User Interface</w:t>
      </w:r>
      <w:bookmarkEnd w:id="19"/>
    </w:p>
    <w:p w14:paraId="74EAF138" w14:textId="63B652D3" w:rsidR="002D286A" w:rsidRPr="002D286A" w:rsidRDefault="00146081" w:rsidP="002D286A">
      <w:r>
        <w:t>The following is a checklist for the GUI requirements submitted with the full NetBeans project:</w:t>
      </w:r>
    </w:p>
    <w:p w14:paraId="00675EB4" w14:textId="6521537E" w:rsidR="00892965" w:rsidRPr="00F84FB5" w:rsidRDefault="00267061" w:rsidP="003E5890">
      <w:pPr>
        <w:pStyle w:val="Heading3"/>
      </w:pPr>
      <w:bookmarkStart w:id="20" w:name="_Toc99275576"/>
      <w:r>
        <w:t>F</w:t>
      </w:r>
      <w:r w:rsidR="00146081">
        <w:t>rame</w:t>
      </w:r>
      <w:r>
        <w:t xml:space="preserve"> Design</w:t>
      </w:r>
      <w:bookmarkEnd w:id="20"/>
    </w:p>
    <w:p w14:paraId="38923BC1" w14:textId="52169771" w:rsidR="00554EB1" w:rsidRPr="00554EB1" w:rsidRDefault="00146081" w:rsidP="00554EB1">
      <w:pPr>
        <w:pStyle w:val="ListParagraph"/>
        <w:numPr>
          <w:ilvl w:val="0"/>
          <w:numId w:val="9"/>
        </w:numPr>
      </w:pPr>
      <w:r>
        <w:t>Frame d</w:t>
      </w:r>
      <w:r w:rsidR="00892965" w:rsidRPr="00E546FF">
        <w:t>esign view showing buttons, labels, textboxes etc.</w:t>
      </w:r>
      <w:bookmarkStart w:id="21" w:name="_Toc99275577"/>
    </w:p>
    <w:p w14:paraId="212F8EFF" w14:textId="0D9A694C" w:rsidR="00892965" w:rsidRPr="00F84FB5" w:rsidRDefault="00267061" w:rsidP="003E5890">
      <w:pPr>
        <w:pStyle w:val="Heading3"/>
      </w:pPr>
      <w:r>
        <w:t>Control Events</w:t>
      </w:r>
      <w:r w:rsidR="00D51047">
        <w:t xml:space="preserve"> (Event Handling)</w:t>
      </w:r>
      <w:bookmarkEnd w:id="21"/>
    </w:p>
    <w:p w14:paraId="662412BC" w14:textId="232C04D1" w:rsidR="00554EB1" w:rsidRPr="00554EB1" w:rsidRDefault="00146081" w:rsidP="00554EB1">
      <w:pPr>
        <w:pStyle w:val="ListParagraph"/>
        <w:numPr>
          <w:ilvl w:val="0"/>
          <w:numId w:val="9"/>
        </w:numPr>
      </w:pPr>
      <w:r>
        <w:t>Java</w:t>
      </w:r>
      <w:r w:rsidR="00892965" w:rsidRPr="00E546FF">
        <w:t xml:space="preserve"> code </w:t>
      </w:r>
      <w:r w:rsidR="00901E1D" w:rsidRPr="00E546FF">
        <w:t>that responds to user events such as Button click event</w:t>
      </w:r>
      <w:r>
        <w:t xml:space="preserve"> (event handler methods)</w:t>
      </w:r>
      <w:bookmarkStart w:id="22" w:name="_Toc99275578"/>
    </w:p>
    <w:p w14:paraId="0A6B2127" w14:textId="07C21F2B" w:rsidR="00A81302" w:rsidRPr="001C5F26" w:rsidRDefault="008420B5" w:rsidP="003E5890">
      <w:pPr>
        <w:pStyle w:val="Heading3"/>
      </w:pPr>
      <w:r w:rsidRPr="001C5F26">
        <w:t>Sorting and Searching</w:t>
      </w:r>
      <w:bookmarkEnd w:id="22"/>
    </w:p>
    <w:p w14:paraId="0FC8FD85" w14:textId="626AF283" w:rsidR="00554EB1" w:rsidRPr="00E546FF" w:rsidRDefault="00146081" w:rsidP="00554EB1">
      <w:pPr>
        <w:pStyle w:val="ListParagraph"/>
        <w:numPr>
          <w:ilvl w:val="0"/>
          <w:numId w:val="9"/>
        </w:numPr>
      </w:pPr>
      <w:r>
        <w:t>Java code used to sort and search</w:t>
      </w:r>
      <w:r w:rsidR="001C5F26" w:rsidRPr="00E546FF">
        <w:t xml:space="preserve"> in your application</w:t>
      </w:r>
    </w:p>
    <w:p w14:paraId="2749F454" w14:textId="0C9B1D05" w:rsidR="00901E1D" w:rsidRPr="00F84FB5" w:rsidRDefault="00267061" w:rsidP="003E5890">
      <w:pPr>
        <w:pStyle w:val="Heading3"/>
      </w:pPr>
      <w:bookmarkStart w:id="23" w:name="_Toc99275579"/>
      <w:r>
        <w:t>Try…Catch</w:t>
      </w:r>
      <w:r w:rsidR="00D51047">
        <w:t xml:space="preserve"> (Exception Handling)</w:t>
      </w:r>
      <w:bookmarkEnd w:id="23"/>
    </w:p>
    <w:p w14:paraId="070624EB" w14:textId="0EE6586E" w:rsidR="00554EB1" w:rsidRPr="00E546FF" w:rsidRDefault="00146081" w:rsidP="00554EB1">
      <w:pPr>
        <w:pStyle w:val="ListParagraph"/>
        <w:numPr>
          <w:ilvl w:val="0"/>
          <w:numId w:val="9"/>
        </w:numPr>
      </w:pPr>
      <w:r>
        <w:t>Relevant Java</w:t>
      </w:r>
      <w:r w:rsidR="001E7B77" w:rsidRPr="00E546FF">
        <w:t xml:space="preserve"> code with try…catch </w:t>
      </w:r>
      <w:r w:rsidR="00B66ADB">
        <w:t>from the GUI project</w:t>
      </w:r>
    </w:p>
    <w:p w14:paraId="7C515276" w14:textId="77777777" w:rsidR="00901E1D" w:rsidRPr="00F84FB5" w:rsidRDefault="00267061" w:rsidP="003E5890">
      <w:pPr>
        <w:pStyle w:val="Heading3"/>
      </w:pPr>
      <w:bookmarkStart w:id="24" w:name="_Toc99275580"/>
      <w:r>
        <w:t>Programming Guidelines</w:t>
      </w:r>
      <w:bookmarkEnd w:id="24"/>
    </w:p>
    <w:p w14:paraId="4EDDBD7C" w14:textId="4D5631C0" w:rsidR="001E7B77" w:rsidRPr="00E546FF" w:rsidRDefault="00146081" w:rsidP="001E7B77">
      <w:pPr>
        <w:pStyle w:val="ListParagraph"/>
        <w:numPr>
          <w:ilvl w:val="0"/>
          <w:numId w:val="9"/>
        </w:numPr>
      </w:pPr>
      <w:r>
        <w:t xml:space="preserve">GUI code </w:t>
      </w:r>
      <w:r w:rsidR="001E7B77" w:rsidRPr="00E546FF">
        <w:t xml:space="preserve">from any class that shows </w:t>
      </w:r>
      <w:r>
        <w:t xml:space="preserve">suitable </w:t>
      </w:r>
      <w:r w:rsidR="001E7B77" w:rsidRPr="00E546FF">
        <w:t>comment blocks, methods and variable declarations with proper naming conventions and indentations</w:t>
      </w:r>
    </w:p>
    <w:p w14:paraId="2DFC03AB" w14:textId="35DB3E5E" w:rsidR="002D286A" w:rsidRDefault="002D286A"/>
    <w:p w14:paraId="623A345B" w14:textId="36F45DC9" w:rsidR="00181979" w:rsidRDefault="00181979"/>
    <w:p w14:paraId="1B684A9A" w14:textId="57BEC65A" w:rsidR="00181979" w:rsidRDefault="00181979"/>
    <w:p w14:paraId="0AAB9E6F" w14:textId="77777777" w:rsidR="00F425B7" w:rsidRDefault="00F425B7" w:rsidP="002D286A">
      <w:pPr>
        <w:pStyle w:val="Heading1"/>
      </w:pPr>
      <w:bookmarkStart w:id="25" w:name="_Toc99275581"/>
    </w:p>
    <w:p w14:paraId="467D31A5" w14:textId="4CCC5ED5" w:rsidR="00F425B7" w:rsidRDefault="00F425B7" w:rsidP="002D286A">
      <w:pPr>
        <w:pStyle w:val="Heading1"/>
      </w:pPr>
    </w:p>
    <w:p w14:paraId="575F000C" w14:textId="7291B10F" w:rsidR="00EA7433" w:rsidRDefault="00EA7433" w:rsidP="00EA7433"/>
    <w:p w14:paraId="5A429172" w14:textId="46D2AC23" w:rsidR="00EA7433" w:rsidRDefault="00EA7433" w:rsidP="00EA7433"/>
    <w:p w14:paraId="1B229FDF" w14:textId="77777777" w:rsidR="00EA7433" w:rsidRPr="00EA7433" w:rsidRDefault="00EA7433" w:rsidP="00EA7433"/>
    <w:p w14:paraId="5EB73A5D" w14:textId="77777777" w:rsidR="00F425B7" w:rsidRDefault="00F425B7" w:rsidP="002D286A">
      <w:pPr>
        <w:pStyle w:val="Heading1"/>
      </w:pPr>
    </w:p>
    <w:p w14:paraId="592A865D" w14:textId="77777777" w:rsidR="00F425B7" w:rsidRDefault="00F425B7" w:rsidP="002D286A">
      <w:pPr>
        <w:pStyle w:val="Heading1"/>
      </w:pPr>
    </w:p>
    <w:p w14:paraId="4F1E05C3" w14:textId="1C1F1347" w:rsidR="00F425B7" w:rsidRDefault="00F425B7" w:rsidP="002D286A">
      <w:pPr>
        <w:pStyle w:val="Heading1"/>
      </w:pPr>
    </w:p>
    <w:p w14:paraId="6F334B61" w14:textId="77777777" w:rsidR="00F425B7" w:rsidRPr="00F425B7" w:rsidRDefault="00F425B7" w:rsidP="00F425B7"/>
    <w:p w14:paraId="0278BBCE" w14:textId="4DCFE8A0" w:rsidR="002D286A" w:rsidRDefault="002D286A" w:rsidP="002D286A">
      <w:pPr>
        <w:pStyle w:val="Heading1"/>
      </w:pPr>
      <w:r>
        <w:lastRenderedPageBreak/>
        <w:t>Part 3 – Documentation</w:t>
      </w:r>
      <w:bookmarkEnd w:id="25"/>
    </w:p>
    <w:p w14:paraId="1117E2FF" w14:textId="77777777" w:rsidR="002D286A" w:rsidRDefault="002D286A" w:rsidP="002D286A"/>
    <w:p w14:paraId="569DF8C4" w14:textId="246F10DE" w:rsidR="00AF2508" w:rsidRDefault="00901E1D" w:rsidP="002D286A">
      <w:pPr>
        <w:pStyle w:val="Heading2"/>
      </w:pPr>
      <w:bookmarkStart w:id="26" w:name="_Toc99275582"/>
      <w:r>
        <w:t xml:space="preserve">Task </w:t>
      </w:r>
      <w:r w:rsidR="004A0EB4">
        <w:t>1</w:t>
      </w:r>
      <w:r w:rsidR="00ED78FC">
        <w:t xml:space="preserve"> – Errors and Debugging</w:t>
      </w:r>
      <w:bookmarkEnd w:id="26"/>
    </w:p>
    <w:p w14:paraId="613F37E2" w14:textId="77777777" w:rsidR="00112BA3" w:rsidRPr="00CB012E" w:rsidRDefault="00112BA3" w:rsidP="00CB012E"/>
    <w:p w14:paraId="0A5C25AB" w14:textId="77777777" w:rsidR="00574B1E" w:rsidRDefault="00574B1E" w:rsidP="003E5890">
      <w:pPr>
        <w:pStyle w:val="Heading3"/>
        <w:rPr>
          <w:rFonts w:eastAsiaTheme="majorEastAsia"/>
        </w:rPr>
      </w:pPr>
      <w:bookmarkStart w:id="27" w:name="_Toc99275583"/>
      <w:r>
        <w:rPr>
          <w:rFonts w:eastAsiaTheme="majorEastAsia"/>
        </w:rPr>
        <w:t>Defect Logs</w:t>
      </w:r>
      <w:bookmarkEnd w:id="27"/>
    </w:p>
    <w:p w14:paraId="0C1DBE88" w14:textId="744A81F0" w:rsidR="009F31D1" w:rsidRDefault="009F31D1" w:rsidP="009F31D1">
      <w:pPr>
        <w:pStyle w:val="ListParagraph"/>
        <w:numPr>
          <w:ilvl w:val="0"/>
          <w:numId w:val="9"/>
        </w:numPr>
      </w:pPr>
      <w:r w:rsidRPr="00E546FF">
        <w:t>Include all syntax and logic errors that you have come across during the development of your application</w:t>
      </w:r>
      <w:r w:rsidR="0035315D" w:rsidRPr="00E546FF">
        <w:t xml:space="preserve"> and what steps were taken to solve the </w:t>
      </w:r>
      <w:r w:rsidR="00CB012E">
        <w:t>identified issues</w:t>
      </w:r>
    </w:p>
    <w:p w14:paraId="6967D7AF" w14:textId="77777777" w:rsidR="00673893" w:rsidRPr="00E546FF" w:rsidRDefault="00673893" w:rsidP="00673893"/>
    <w:tbl>
      <w:tblPr>
        <w:tblStyle w:val="TableGrid"/>
        <w:tblW w:w="0" w:type="auto"/>
        <w:tblLook w:val="04A0" w:firstRow="1" w:lastRow="0" w:firstColumn="1" w:lastColumn="0" w:noHBand="0" w:noVBand="1"/>
      </w:tblPr>
      <w:tblGrid>
        <w:gridCol w:w="4502"/>
        <w:gridCol w:w="4514"/>
      </w:tblGrid>
      <w:tr w:rsidR="00901E1D" w14:paraId="7F4F3A29" w14:textId="77777777" w:rsidTr="009F31D1">
        <w:tc>
          <w:tcPr>
            <w:tcW w:w="4502" w:type="dxa"/>
            <w:shd w:val="clear" w:color="auto" w:fill="FABF8F" w:themeFill="accent6" w:themeFillTint="99"/>
          </w:tcPr>
          <w:p w14:paraId="6C231DBA" w14:textId="77777777" w:rsidR="00901E1D" w:rsidRDefault="00901E1D" w:rsidP="00901E1D">
            <w:pPr>
              <w:jc w:val="cente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Syntax / Logic Errors</w:t>
            </w:r>
          </w:p>
        </w:tc>
        <w:tc>
          <w:tcPr>
            <w:tcW w:w="4514" w:type="dxa"/>
            <w:shd w:val="clear" w:color="auto" w:fill="FABF8F" w:themeFill="accent6" w:themeFillTint="99"/>
          </w:tcPr>
          <w:p w14:paraId="1A385CDD" w14:textId="77777777" w:rsidR="00901E1D" w:rsidRDefault="007B6C7A" w:rsidP="00901E1D">
            <w:pPr>
              <w:jc w:val="cente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Solutions Applied</w:t>
            </w:r>
          </w:p>
        </w:tc>
      </w:tr>
      <w:tr w:rsidR="00901E1D" w14:paraId="28697E6B" w14:textId="77777777" w:rsidTr="009F31D1">
        <w:tc>
          <w:tcPr>
            <w:tcW w:w="4502" w:type="dxa"/>
          </w:tcPr>
          <w:p w14:paraId="5D39EF9B" w14:textId="03EF4E38" w:rsidR="00901E1D" w:rsidRPr="00B6373A" w:rsidRDefault="009E23F6">
            <w:pPr>
              <w:rPr>
                <w:rFonts w:eastAsiaTheme="majorEastAsia" w:cstheme="minorHAnsi"/>
                <w:b/>
              </w:rPr>
            </w:pPr>
            <w:r w:rsidRPr="00B6373A">
              <w:rPr>
                <w:rFonts w:eastAsiaTheme="majorEastAsia" w:cstheme="minorHAnsi"/>
                <w:b/>
              </w:rPr>
              <w:t>Syntax</w:t>
            </w:r>
          </w:p>
          <w:p w14:paraId="76A4AC29" w14:textId="77777777" w:rsidR="00D627B9" w:rsidRDefault="009E23F6">
            <w:pPr>
              <w:rPr>
                <w:rFonts w:eastAsiaTheme="majorEastAsia" w:cstheme="minorHAnsi"/>
                <w:bCs/>
              </w:rPr>
            </w:pPr>
            <w:r w:rsidRPr="00F425B7">
              <w:rPr>
                <w:rFonts w:eastAsiaTheme="majorEastAsia" w:cstheme="minorHAnsi"/>
                <w:bCs/>
              </w:rPr>
              <w:t>Spelling errors</w:t>
            </w:r>
          </w:p>
          <w:p w14:paraId="1D7739B9" w14:textId="6ECE2D17" w:rsidR="00B6373A" w:rsidRPr="00F425B7" w:rsidRDefault="00B6373A">
            <w:pPr>
              <w:rPr>
                <w:rFonts w:eastAsiaTheme="majorEastAsia" w:cstheme="minorHAnsi"/>
                <w:bCs/>
              </w:rPr>
            </w:pPr>
          </w:p>
        </w:tc>
        <w:tc>
          <w:tcPr>
            <w:tcW w:w="4514" w:type="dxa"/>
          </w:tcPr>
          <w:p w14:paraId="1E16F96F" w14:textId="77777777" w:rsidR="00901E1D" w:rsidRPr="00F425B7" w:rsidRDefault="00901E1D">
            <w:pPr>
              <w:rPr>
                <w:rFonts w:eastAsiaTheme="majorEastAsia" w:cstheme="minorHAnsi"/>
                <w:bCs/>
              </w:rPr>
            </w:pPr>
          </w:p>
          <w:p w14:paraId="01EE2762" w14:textId="3C7199B6" w:rsidR="00D627B9" w:rsidRPr="00F425B7" w:rsidRDefault="009E23F6">
            <w:pPr>
              <w:rPr>
                <w:rFonts w:eastAsiaTheme="majorEastAsia" w:cstheme="minorHAnsi"/>
                <w:bCs/>
              </w:rPr>
            </w:pPr>
            <w:r w:rsidRPr="00F425B7">
              <w:rPr>
                <w:rFonts w:eastAsiaTheme="majorEastAsia" w:cstheme="minorHAnsi"/>
                <w:bCs/>
              </w:rPr>
              <w:t>Fixed spelling</w:t>
            </w:r>
          </w:p>
        </w:tc>
      </w:tr>
      <w:tr w:rsidR="00D627B9" w14:paraId="436F44E7" w14:textId="77777777" w:rsidTr="009F31D1">
        <w:tc>
          <w:tcPr>
            <w:tcW w:w="4502" w:type="dxa"/>
          </w:tcPr>
          <w:p w14:paraId="12A9EE32" w14:textId="4D5B85F3" w:rsidR="00D627B9" w:rsidRPr="00B6373A" w:rsidRDefault="0087713F">
            <w:pPr>
              <w:rPr>
                <w:rFonts w:eastAsiaTheme="majorEastAsia" w:cstheme="minorHAnsi"/>
                <w:b/>
              </w:rPr>
            </w:pPr>
            <w:r w:rsidRPr="00B6373A">
              <w:rPr>
                <w:rFonts w:eastAsiaTheme="majorEastAsia" w:cstheme="minorHAnsi"/>
                <w:b/>
              </w:rPr>
              <w:t>Syntax</w:t>
            </w:r>
          </w:p>
          <w:p w14:paraId="54F2A30A" w14:textId="77777777" w:rsidR="00D627B9" w:rsidRDefault="009E23F6">
            <w:pPr>
              <w:rPr>
                <w:rFonts w:eastAsiaTheme="majorEastAsia" w:cstheme="minorHAnsi"/>
                <w:bCs/>
              </w:rPr>
            </w:pPr>
            <w:r w:rsidRPr="00F425B7">
              <w:rPr>
                <w:rFonts w:eastAsiaTheme="majorEastAsia" w:cstheme="minorHAnsi"/>
                <w:bCs/>
              </w:rPr>
              <w:t>Missing brackets</w:t>
            </w:r>
            <w:r w:rsidR="005F5BB4" w:rsidRPr="00F425B7">
              <w:rPr>
                <w:rFonts w:eastAsiaTheme="majorEastAsia" w:cstheme="minorHAnsi"/>
                <w:bCs/>
              </w:rPr>
              <w:t>/squiggles</w:t>
            </w:r>
          </w:p>
          <w:p w14:paraId="55C415E5" w14:textId="266D94CF" w:rsidR="00B6373A" w:rsidRPr="00F425B7" w:rsidRDefault="00B6373A">
            <w:pPr>
              <w:rPr>
                <w:rFonts w:eastAsiaTheme="majorEastAsia" w:cstheme="minorHAnsi"/>
                <w:bCs/>
              </w:rPr>
            </w:pPr>
          </w:p>
        </w:tc>
        <w:tc>
          <w:tcPr>
            <w:tcW w:w="4514" w:type="dxa"/>
          </w:tcPr>
          <w:p w14:paraId="726BE266" w14:textId="77777777" w:rsidR="00D627B9" w:rsidRPr="00F425B7" w:rsidRDefault="00D627B9">
            <w:pPr>
              <w:rPr>
                <w:rFonts w:eastAsiaTheme="majorEastAsia" w:cstheme="minorHAnsi"/>
                <w:bCs/>
              </w:rPr>
            </w:pPr>
          </w:p>
          <w:p w14:paraId="5E88DC10" w14:textId="713B3834" w:rsidR="00D627B9" w:rsidRPr="00F425B7" w:rsidRDefault="009E23F6">
            <w:pPr>
              <w:rPr>
                <w:rFonts w:eastAsiaTheme="majorEastAsia" w:cstheme="minorHAnsi"/>
                <w:bCs/>
              </w:rPr>
            </w:pPr>
            <w:r w:rsidRPr="00F425B7">
              <w:rPr>
                <w:rFonts w:eastAsiaTheme="majorEastAsia" w:cstheme="minorHAnsi"/>
                <w:bCs/>
              </w:rPr>
              <w:t>Added brackets</w:t>
            </w:r>
            <w:r w:rsidR="005F5BB4" w:rsidRPr="00F425B7">
              <w:rPr>
                <w:rFonts w:eastAsiaTheme="majorEastAsia" w:cstheme="minorHAnsi"/>
                <w:bCs/>
              </w:rPr>
              <w:t>/squiggles</w:t>
            </w:r>
          </w:p>
        </w:tc>
      </w:tr>
      <w:tr w:rsidR="00D627B9" w14:paraId="50761614" w14:textId="77777777" w:rsidTr="009F31D1">
        <w:tc>
          <w:tcPr>
            <w:tcW w:w="4502" w:type="dxa"/>
          </w:tcPr>
          <w:p w14:paraId="1C23A253" w14:textId="608BCF6A" w:rsidR="00D627B9" w:rsidRPr="00B6373A" w:rsidRDefault="0087713F">
            <w:pPr>
              <w:rPr>
                <w:rFonts w:eastAsiaTheme="majorEastAsia" w:cstheme="minorHAnsi"/>
                <w:b/>
              </w:rPr>
            </w:pPr>
            <w:r w:rsidRPr="00B6373A">
              <w:rPr>
                <w:rFonts w:eastAsiaTheme="majorEastAsia" w:cstheme="minorHAnsi"/>
                <w:b/>
              </w:rPr>
              <w:t>Syntax</w:t>
            </w:r>
          </w:p>
          <w:p w14:paraId="012AF1BB" w14:textId="77777777" w:rsidR="00D627B9" w:rsidRDefault="009E23F6">
            <w:pPr>
              <w:rPr>
                <w:rFonts w:eastAsiaTheme="majorEastAsia" w:cstheme="minorHAnsi"/>
                <w:bCs/>
              </w:rPr>
            </w:pPr>
            <w:r w:rsidRPr="00F425B7">
              <w:rPr>
                <w:rFonts w:eastAsiaTheme="majorEastAsia" w:cstheme="minorHAnsi"/>
                <w:bCs/>
              </w:rPr>
              <w:t>Missing semi-colon</w:t>
            </w:r>
          </w:p>
          <w:p w14:paraId="278E2232" w14:textId="7B65884D" w:rsidR="00B6373A" w:rsidRPr="00F425B7" w:rsidRDefault="00B6373A">
            <w:pPr>
              <w:rPr>
                <w:rFonts w:eastAsiaTheme="majorEastAsia" w:cstheme="minorHAnsi"/>
                <w:bCs/>
              </w:rPr>
            </w:pPr>
          </w:p>
        </w:tc>
        <w:tc>
          <w:tcPr>
            <w:tcW w:w="4514" w:type="dxa"/>
          </w:tcPr>
          <w:p w14:paraId="2FD96368" w14:textId="77777777" w:rsidR="00D627B9" w:rsidRPr="00F425B7" w:rsidRDefault="00D627B9">
            <w:pPr>
              <w:rPr>
                <w:rFonts w:eastAsiaTheme="majorEastAsia" w:cstheme="minorHAnsi"/>
                <w:bCs/>
              </w:rPr>
            </w:pPr>
          </w:p>
          <w:p w14:paraId="12C2A664" w14:textId="2FC3B585" w:rsidR="00D627B9" w:rsidRPr="00F425B7" w:rsidRDefault="009E23F6">
            <w:pPr>
              <w:rPr>
                <w:rFonts w:eastAsiaTheme="majorEastAsia" w:cstheme="minorHAnsi"/>
                <w:bCs/>
              </w:rPr>
            </w:pPr>
            <w:r w:rsidRPr="00F425B7">
              <w:rPr>
                <w:rFonts w:eastAsiaTheme="majorEastAsia" w:cstheme="minorHAnsi"/>
                <w:bCs/>
              </w:rPr>
              <w:t>Added semi-colon</w:t>
            </w:r>
          </w:p>
        </w:tc>
      </w:tr>
      <w:tr w:rsidR="003A66E0" w14:paraId="728B0F2C" w14:textId="77777777" w:rsidTr="009F31D1">
        <w:tc>
          <w:tcPr>
            <w:tcW w:w="4502" w:type="dxa"/>
          </w:tcPr>
          <w:p w14:paraId="239639C7" w14:textId="01906DFA" w:rsidR="003A66E0" w:rsidRPr="00B6373A" w:rsidRDefault="009E23F6">
            <w:pPr>
              <w:rPr>
                <w:rFonts w:eastAsiaTheme="majorEastAsia" w:cstheme="minorHAnsi"/>
                <w:b/>
              </w:rPr>
            </w:pPr>
            <w:r w:rsidRPr="00B6373A">
              <w:rPr>
                <w:rFonts w:eastAsiaTheme="majorEastAsia" w:cstheme="minorHAnsi"/>
                <w:b/>
              </w:rPr>
              <w:t>Logic</w:t>
            </w:r>
          </w:p>
          <w:p w14:paraId="70474FBB" w14:textId="77777777" w:rsidR="003A66E0" w:rsidRDefault="0087713F">
            <w:pPr>
              <w:rPr>
                <w:rFonts w:eastAsiaTheme="majorEastAsia" w:cstheme="minorHAnsi"/>
                <w:bCs/>
              </w:rPr>
            </w:pPr>
            <w:r w:rsidRPr="00F425B7">
              <w:rPr>
                <w:rFonts w:eastAsiaTheme="majorEastAsia" w:cstheme="minorHAnsi"/>
                <w:bCs/>
              </w:rPr>
              <w:t>Comparison operator missing second character (</w:t>
            </w:r>
            <w:proofErr w:type="spellStart"/>
            <w:proofErr w:type="gramStart"/>
            <w:r w:rsidRPr="00F425B7">
              <w:rPr>
                <w:rFonts w:eastAsiaTheme="majorEastAsia" w:cstheme="minorHAnsi"/>
                <w:bCs/>
              </w:rPr>
              <w:t>eg</w:t>
            </w:r>
            <w:proofErr w:type="spellEnd"/>
            <w:proofErr w:type="gramEnd"/>
            <w:r w:rsidRPr="00F425B7">
              <w:rPr>
                <w:rFonts w:eastAsiaTheme="majorEastAsia" w:cstheme="minorHAnsi"/>
                <w:bCs/>
              </w:rPr>
              <w:t xml:space="preserve"> ==)</w:t>
            </w:r>
          </w:p>
          <w:p w14:paraId="62D1204E" w14:textId="67883ADE" w:rsidR="00B6373A" w:rsidRPr="00F425B7" w:rsidRDefault="00B6373A">
            <w:pPr>
              <w:rPr>
                <w:rFonts w:eastAsiaTheme="majorEastAsia" w:cstheme="minorHAnsi"/>
                <w:bCs/>
              </w:rPr>
            </w:pPr>
          </w:p>
        </w:tc>
        <w:tc>
          <w:tcPr>
            <w:tcW w:w="4514" w:type="dxa"/>
          </w:tcPr>
          <w:p w14:paraId="1FA7A15B" w14:textId="77777777" w:rsidR="003A66E0" w:rsidRPr="00F425B7" w:rsidRDefault="003A66E0">
            <w:pPr>
              <w:rPr>
                <w:rFonts w:eastAsiaTheme="majorEastAsia" w:cstheme="minorHAnsi"/>
                <w:bCs/>
              </w:rPr>
            </w:pPr>
          </w:p>
          <w:p w14:paraId="0BD12BD4" w14:textId="27105DE1" w:rsidR="003A66E0" w:rsidRPr="00F425B7" w:rsidRDefault="0087713F">
            <w:pPr>
              <w:rPr>
                <w:rFonts w:eastAsiaTheme="majorEastAsia" w:cstheme="minorHAnsi"/>
                <w:bCs/>
              </w:rPr>
            </w:pPr>
            <w:r w:rsidRPr="00F425B7">
              <w:rPr>
                <w:rFonts w:eastAsiaTheme="majorEastAsia" w:cstheme="minorHAnsi"/>
                <w:bCs/>
              </w:rPr>
              <w:t>Added second character</w:t>
            </w:r>
          </w:p>
        </w:tc>
      </w:tr>
      <w:tr w:rsidR="003A66E0" w14:paraId="21FA8A3E" w14:textId="77777777" w:rsidTr="009F31D1">
        <w:tc>
          <w:tcPr>
            <w:tcW w:w="4502" w:type="dxa"/>
          </w:tcPr>
          <w:p w14:paraId="5533452F" w14:textId="4FBD92B5" w:rsidR="003A66E0" w:rsidRPr="00B6373A" w:rsidRDefault="0087713F">
            <w:pPr>
              <w:rPr>
                <w:rFonts w:eastAsiaTheme="majorEastAsia" w:cstheme="minorHAnsi"/>
                <w:b/>
              </w:rPr>
            </w:pPr>
            <w:r w:rsidRPr="00B6373A">
              <w:rPr>
                <w:rFonts w:eastAsiaTheme="majorEastAsia" w:cstheme="minorHAnsi"/>
                <w:b/>
              </w:rPr>
              <w:t>Logic</w:t>
            </w:r>
          </w:p>
          <w:p w14:paraId="14053A6D" w14:textId="082912F8" w:rsidR="003A66E0" w:rsidRPr="00F425B7" w:rsidRDefault="0087713F">
            <w:pPr>
              <w:rPr>
                <w:rFonts w:eastAsiaTheme="majorEastAsia" w:cstheme="minorHAnsi"/>
                <w:bCs/>
              </w:rPr>
            </w:pPr>
            <w:r w:rsidRPr="00F425B7">
              <w:rPr>
                <w:rFonts w:eastAsiaTheme="majorEastAsia" w:cstheme="minorHAnsi"/>
                <w:bCs/>
              </w:rPr>
              <w:t xml:space="preserve">Overwriting csv despite no data in </w:t>
            </w:r>
            <w:proofErr w:type="spellStart"/>
            <w:r w:rsidRPr="00F425B7">
              <w:rPr>
                <w:rFonts w:eastAsiaTheme="majorEastAsia" w:cstheme="minorHAnsi"/>
                <w:bCs/>
              </w:rPr>
              <w:t>jTables</w:t>
            </w:r>
            <w:proofErr w:type="spellEnd"/>
          </w:p>
        </w:tc>
        <w:tc>
          <w:tcPr>
            <w:tcW w:w="4514" w:type="dxa"/>
          </w:tcPr>
          <w:p w14:paraId="2AF1F743" w14:textId="77777777" w:rsidR="003A66E0" w:rsidRPr="00F425B7" w:rsidRDefault="003A66E0">
            <w:pPr>
              <w:rPr>
                <w:rFonts w:eastAsiaTheme="majorEastAsia" w:cstheme="minorHAnsi"/>
                <w:bCs/>
              </w:rPr>
            </w:pPr>
          </w:p>
          <w:p w14:paraId="4D3330A3" w14:textId="7CBF9B80" w:rsidR="003A66E0" w:rsidRDefault="0087713F">
            <w:pPr>
              <w:rPr>
                <w:rFonts w:eastAsiaTheme="majorEastAsia" w:cstheme="minorHAnsi"/>
                <w:bCs/>
              </w:rPr>
            </w:pPr>
            <w:r w:rsidRPr="00F425B7">
              <w:rPr>
                <w:rFonts w:eastAsiaTheme="majorEastAsia" w:cstheme="minorHAnsi"/>
                <w:bCs/>
              </w:rPr>
              <w:t xml:space="preserve">Moved </w:t>
            </w:r>
            <w:proofErr w:type="spellStart"/>
            <w:r w:rsidRPr="00F425B7">
              <w:rPr>
                <w:rFonts w:eastAsiaTheme="majorEastAsia" w:cstheme="minorHAnsi"/>
                <w:bCs/>
              </w:rPr>
              <w:t>jTable</w:t>
            </w:r>
            <w:proofErr w:type="spellEnd"/>
            <w:r w:rsidRPr="00F425B7">
              <w:rPr>
                <w:rFonts w:eastAsiaTheme="majorEastAsia" w:cstheme="minorHAnsi"/>
                <w:bCs/>
              </w:rPr>
              <w:t xml:space="preserve"> </w:t>
            </w:r>
            <w:r w:rsidR="00B6373A">
              <w:rPr>
                <w:rFonts w:eastAsiaTheme="majorEastAsia" w:cstheme="minorHAnsi"/>
                <w:bCs/>
              </w:rPr>
              <w:t xml:space="preserve">row </w:t>
            </w:r>
            <w:r w:rsidRPr="00F425B7">
              <w:rPr>
                <w:rFonts w:eastAsiaTheme="majorEastAsia" w:cstheme="minorHAnsi"/>
                <w:bCs/>
              </w:rPr>
              <w:t>check to before opening the buffered reader</w:t>
            </w:r>
          </w:p>
          <w:p w14:paraId="279F3680" w14:textId="7ACAB29D" w:rsidR="00B6373A" w:rsidRPr="00F425B7" w:rsidRDefault="00B6373A">
            <w:pPr>
              <w:rPr>
                <w:rFonts w:eastAsiaTheme="majorEastAsia" w:cstheme="minorHAnsi"/>
                <w:bCs/>
              </w:rPr>
            </w:pPr>
          </w:p>
        </w:tc>
      </w:tr>
      <w:tr w:rsidR="005F5BB4" w14:paraId="2B6DE83B" w14:textId="77777777" w:rsidTr="009F31D1">
        <w:tc>
          <w:tcPr>
            <w:tcW w:w="4502" w:type="dxa"/>
          </w:tcPr>
          <w:p w14:paraId="4F48EC24" w14:textId="77777777" w:rsidR="005F5BB4" w:rsidRPr="00B6373A" w:rsidRDefault="005F5BB4">
            <w:pPr>
              <w:rPr>
                <w:rFonts w:eastAsiaTheme="majorEastAsia" w:cstheme="minorHAnsi"/>
                <w:b/>
              </w:rPr>
            </w:pPr>
            <w:r w:rsidRPr="00B6373A">
              <w:rPr>
                <w:rFonts w:eastAsiaTheme="majorEastAsia" w:cstheme="minorHAnsi"/>
                <w:b/>
              </w:rPr>
              <w:t>Logic</w:t>
            </w:r>
          </w:p>
          <w:p w14:paraId="39B2CF84" w14:textId="77777777" w:rsidR="005F5BB4" w:rsidRDefault="005F5BB4">
            <w:pPr>
              <w:rPr>
                <w:rFonts w:eastAsiaTheme="majorEastAsia" w:cstheme="minorHAnsi"/>
                <w:bCs/>
              </w:rPr>
            </w:pPr>
            <w:r w:rsidRPr="00F425B7">
              <w:rPr>
                <w:rFonts w:eastAsiaTheme="majorEastAsia" w:cstheme="minorHAnsi"/>
                <w:bCs/>
              </w:rPr>
              <w:t>Csv data not lining up with database columns/rows</w:t>
            </w:r>
          </w:p>
          <w:p w14:paraId="53396A86" w14:textId="3FDDC3F1" w:rsidR="00B6373A" w:rsidRPr="00F425B7" w:rsidRDefault="00B6373A">
            <w:pPr>
              <w:rPr>
                <w:rFonts w:eastAsiaTheme="majorEastAsia" w:cstheme="minorHAnsi"/>
                <w:bCs/>
              </w:rPr>
            </w:pPr>
          </w:p>
        </w:tc>
        <w:tc>
          <w:tcPr>
            <w:tcW w:w="4514" w:type="dxa"/>
          </w:tcPr>
          <w:p w14:paraId="2AAF423B" w14:textId="77777777" w:rsidR="005F5BB4" w:rsidRPr="00F425B7" w:rsidRDefault="005F5BB4">
            <w:pPr>
              <w:rPr>
                <w:rFonts w:eastAsiaTheme="majorEastAsia" w:cstheme="minorHAnsi"/>
                <w:bCs/>
              </w:rPr>
            </w:pPr>
          </w:p>
          <w:p w14:paraId="5CB87503" w14:textId="0265B47C" w:rsidR="005F5BB4" w:rsidRPr="00F425B7" w:rsidRDefault="005F5BB4">
            <w:pPr>
              <w:rPr>
                <w:rFonts w:eastAsiaTheme="majorEastAsia" w:cstheme="minorHAnsi"/>
                <w:bCs/>
              </w:rPr>
            </w:pPr>
            <w:r w:rsidRPr="00F425B7">
              <w:rPr>
                <w:rFonts w:eastAsiaTheme="majorEastAsia" w:cstheme="minorHAnsi"/>
                <w:bCs/>
              </w:rPr>
              <w:t xml:space="preserve">Changed variables in for loop within for loop to track rows of </w:t>
            </w:r>
            <w:proofErr w:type="spellStart"/>
            <w:r w:rsidRPr="00F425B7">
              <w:rPr>
                <w:rFonts w:eastAsiaTheme="majorEastAsia" w:cstheme="minorHAnsi"/>
                <w:bCs/>
              </w:rPr>
              <w:t>jTable</w:t>
            </w:r>
            <w:proofErr w:type="spellEnd"/>
            <w:r w:rsidRPr="00F425B7">
              <w:rPr>
                <w:rFonts w:eastAsiaTheme="majorEastAsia" w:cstheme="minorHAnsi"/>
                <w:bCs/>
              </w:rPr>
              <w:t xml:space="preserve"> properly</w:t>
            </w:r>
          </w:p>
        </w:tc>
      </w:tr>
      <w:tr w:rsidR="0087713F" w14:paraId="4CBB9D83" w14:textId="77777777" w:rsidTr="009F31D1">
        <w:tc>
          <w:tcPr>
            <w:tcW w:w="4502" w:type="dxa"/>
          </w:tcPr>
          <w:p w14:paraId="7A05B8E3" w14:textId="77777777" w:rsidR="0087713F" w:rsidRPr="00B6373A" w:rsidRDefault="0087713F">
            <w:pPr>
              <w:rPr>
                <w:rFonts w:eastAsiaTheme="majorEastAsia" w:cstheme="minorHAnsi"/>
                <w:b/>
              </w:rPr>
            </w:pPr>
            <w:r w:rsidRPr="00B6373A">
              <w:rPr>
                <w:rFonts w:eastAsiaTheme="majorEastAsia" w:cstheme="minorHAnsi"/>
                <w:b/>
              </w:rPr>
              <w:t>Logic</w:t>
            </w:r>
          </w:p>
          <w:p w14:paraId="7737E9E8" w14:textId="295737C1" w:rsidR="0087713F" w:rsidRPr="00F425B7" w:rsidRDefault="0087713F">
            <w:pPr>
              <w:rPr>
                <w:rFonts w:eastAsiaTheme="majorEastAsia" w:cstheme="minorHAnsi"/>
                <w:bCs/>
              </w:rPr>
            </w:pPr>
            <w:r w:rsidRPr="00F425B7">
              <w:rPr>
                <w:rFonts w:eastAsiaTheme="majorEastAsia" w:cstheme="minorHAnsi"/>
                <w:bCs/>
              </w:rPr>
              <w:t>Index out of bounds</w:t>
            </w:r>
          </w:p>
        </w:tc>
        <w:tc>
          <w:tcPr>
            <w:tcW w:w="4514" w:type="dxa"/>
          </w:tcPr>
          <w:p w14:paraId="61147CB7" w14:textId="77777777" w:rsidR="0087713F" w:rsidRPr="00F425B7" w:rsidRDefault="0087713F">
            <w:pPr>
              <w:rPr>
                <w:rFonts w:eastAsiaTheme="majorEastAsia" w:cstheme="minorHAnsi"/>
                <w:bCs/>
              </w:rPr>
            </w:pPr>
          </w:p>
          <w:p w14:paraId="7A43897D" w14:textId="77777777" w:rsidR="005F5BB4" w:rsidRDefault="005F5BB4">
            <w:pPr>
              <w:rPr>
                <w:rFonts w:eastAsiaTheme="majorEastAsia" w:cstheme="minorHAnsi"/>
                <w:bCs/>
              </w:rPr>
            </w:pPr>
            <w:r w:rsidRPr="00F425B7">
              <w:rPr>
                <w:rFonts w:eastAsiaTheme="majorEastAsia" w:cstheme="minorHAnsi"/>
                <w:bCs/>
              </w:rPr>
              <w:t>Adjusted for loop to accurately represent the bounds of loop</w:t>
            </w:r>
          </w:p>
          <w:p w14:paraId="371571CD" w14:textId="02FB3597" w:rsidR="00B6373A" w:rsidRPr="00F425B7" w:rsidRDefault="00B6373A">
            <w:pPr>
              <w:rPr>
                <w:rFonts w:eastAsiaTheme="majorEastAsia" w:cstheme="minorHAnsi"/>
                <w:bCs/>
              </w:rPr>
            </w:pPr>
          </w:p>
        </w:tc>
      </w:tr>
    </w:tbl>
    <w:p w14:paraId="7223A1F7" w14:textId="6EBF955E" w:rsidR="003C0C31" w:rsidRDefault="003C0C31">
      <w:pPr>
        <w:rPr>
          <w:rFonts w:asciiTheme="majorHAnsi" w:eastAsiaTheme="majorEastAsia" w:hAnsiTheme="majorHAnsi" w:cstheme="majorBidi"/>
          <w:b/>
          <w:bCs/>
          <w:color w:val="365F91" w:themeColor="accent1" w:themeShade="BF"/>
          <w:sz w:val="28"/>
          <w:szCs w:val="28"/>
        </w:rPr>
      </w:pPr>
    </w:p>
    <w:p w14:paraId="46D2187B" w14:textId="0501FEBA" w:rsidR="00F425B7" w:rsidRDefault="00F425B7">
      <w:pPr>
        <w:rPr>
          <w:rFonts w:asciiTheme="majorHAnsi" w:eastAsiaTheme="majorEastAsia" w:hAnsiTheme="majorHAnsi" w:cstheme="majorBidi"/>
          <w:b/>
          <w:bCs/>
          <w:color w:val="365F91" w:themeColor="accent1" w:themeShade="BF"/>
          <w:sz w:val="28"/>
          <w:szCs w:val="28"/>
        </w:rPr>
      </w:pPr>
    </w:p>
    <w:p w14:paraId="1016934F" w14:textId="649E9D8C" w:rsidR="00F425B7" w:rsidRDefault="00F425B7">
      <w:pPr>
        <w:rPr>
          <w:rFonts w:asciiTheme="majorHAnsi" w:eastAsiaTheme="majorEastAsia" w:hAnsiTheme="majorHAnsi" w:cstheme="majorBidi"/>
          <w:b/>
          <w:bCs/>
          <w:color w:val="365F91" w:themeColor="accent1" w:themeShade="BF"/>
          <w:sz w:val="28"/>
          <w:szCs w:val="28"/>
        </w:rPr>
      </w:pPr>
    </w:p>
    <w:p w14:paraId="340EFAB2" w14:textId="1291A692" w:rsidR="00F425B7" w:rsidRDefault="00F425B7">
      <w:pPr>
        <w:rPr>
          <w:rFonts w:asciiTheme="majorHAnsi" w:eastAsiaTheme="majorEastAsia" w:hAnsiTheme="majorHAnsi" w:cstheme="majorBidi"/>
          <w:b/>
          <w:bCs/>
          <w:color w:val="365F91" w:themeColor="accent1" w:themeShade="BF"/>
          <w:sz w:val="28"/>
          <w:szCs w:val="28"/>
        </w:rPr>
      </w:pPr>
    </w:p>
    <w:p w14:paraId="78AFE6A2" w14:textId="32C7E334" w:rsidR="00F425B7" w:rsidRDefault="00F425B7">
      <w:pPr>
        <w:rPr>
          <w:rFonts w:asciiTheme="majorHAnsi" w:eastAsiaTheme="majorEastAsia" w:hAnsiTheme="majorHAnsi" w:cstheme="majorBidi"/>
          <w:b/>
          <w:bCs/>
          <w:color w:val="365F91" w:themeColor="accent1" w:themeShade="BF"/>
          <w:sz w:val="28"/>
          <w:szCs w:val="28"/>
        </w:rPr>
      </w:pPr>
    </w:p>
    <w:p w14:paraId="2EB5B87A" w14:textId="77777777" w:rsidR="00F425B7" w:rsidRDefault="00F425B7">
      <w:pPr>
        <w:rPr>
          <w:rFonts w:asciiTheme="majorHAnsi" w:eastAsiaTheme="majorEastAsia" w:hAnsiTheme="majorHAnsi" w:cstheme="majorBidi"/>
          <w:b/>
          <w:bCs/>
          <w:color w:val="365F91" w:themeColor="accent1" w:themeShade="BF"/>
          <w:sz w:val="28"/>
          <w:szCs w:val="28"/>
        </w:rPr>
      </w:pPr>
    </w:p>
    <w:p w14:paraId="5C09826E" w14:textId="3BF8D9A2" w:rsidR="00574B1E" w:rsidRDefault="00267061" w:rsidP="003E5890">
      <w:pPr>
        <w:pStyle w:val="Heading3"/>
      </w:pPr>
      <w:bookmarkStart w:id="28" w:name="_Toc99275584"/>
      <w:r>
        <w:lastRenderedPageBreak/>
        <w:t>Debugging Tools</w:t>
      </w:r>
      <w:r w:rsidR="00DA3072">
        <w:t xml:space="preserve"> </w:t>
      </w:r>
      <w:r w:rsidR="00DA3072" w:rsidRPr="00DA3072">
        <w:t>in Action</w:t>
      </w:r>
      <w:bookmarkEnd w:id="28"/>
    </w:p>
    <w:p w14:paraId="4E464B26" w14:textId="77777777" w:rsidR="00DA3072" w:rsidRDefault="00DA3072" w:rsidP="00DA3072">
      <w:pPr>
        <w:pStyle w:val="ListParagraph"/>
      </w:pPr>
    </w:p>
    <w:p w14:paraId="0FA2E96E" w14:textId="2FCC215B" w:rsidR="00F90405" w:rsidRDefault="00574B1E" w:rsidP="00574B1E">
      <w:pPr>
        <w:pStyle w:val="ListParagraph"/>
        <w:numPr>
          <w:ilvl w:val="0"/>
          <w:numId w:val="9"/>
        </w:numPr>
      </w:pPr>
      <w:r w:rsidRPr="00E546FF">
        <w:t>Screenshot of the code with breakpoints and watches</w:t>
      </w:r>
    </w:p>
    <w:p w14:paraId="45286B36" w14:textId="5E4FE38B" w:rsidR="00F425B7" w:rsidRDefault="00EE7ABB" w:rsidP="00F425B7">
      <w:r>
        <w:t>Example: s</w:t>
      </w:r>
      <w:r w:rsidR="00F425B7">
        <w:t>et a breakpoint at a for loop and set a variable (</w:t>
      </w:r>
      <w:proofErr w:type="spellStart"/>
      <w:r w:rsidR="00F425B7">
        <w:t>teamsStrArray</w:t>
      </w:r>
      <w:proofErr w:type="spellEnd"/>
      <w:r w:rsidR="00F425B7">
        <w:t>[</w:t>
      </w:r>
      <w:proofErr w:type="spellStart"/>
      <w:r w:rsidR="00F425B7">
        <w:t>i</w:t>
      </w:r>
      <w:proofErr w:type="spellEnd"/>
      <w:r w:rsidR="00F425B7">
        <w:t>]) to watch for changes</w:t>
      </w:r>
      <w:r w:rsidR="00145FEF">
        <w:t xml:space="preserve"> to check that data was being added as expected, with correct formatting.</w:t>
      </w:r>
    </w:p>
    <w:p w14:paraId="184F6136" w14:textId="2EC95750" w:rsidR="00574B1E" w:rsidRDefault="00F425B7" w:rsidP="00F425B7">
      <w:r>
        <w:rPr>
          <w:noProof/>
        </w:rPr>
        <w:drawing>
          <wp:inline distT="0" distB="0" distL="0" distR="0" wp14:anchorId="7D276E00" wp14:editId="0581F05F">
            <wp:extent cx="6395822" cy="2115879"/>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reakpoint, Watches.png"/>
                    <pic:cNvPicPr/>
                  </pic:nvPicPr>
                  <pic:blipFill>
                    <a:blip r:embed="rId12">
                      <a:extLst>
                        <a:ext uri="{28A0092B-C50C-407E-A947-70E740481C1C}">
                          <a14:useLocalDpi xmlns:a14="http://schemas.microsoft.com/office/drawing/2010/main" val="0"/>
                        </a:ext>
                      </a:extLst>
                    </a:blip>
                    <a:stretch>
                      <a:fillRect/>
                    </a:stretch>
                  </pic:blipFill>
                  <pic:spPr>
                    <a:xfrm>
                      <a:off x="0" y="0"/>
                      <a:ext cx="6563213" cy="2171256"/>
                    </a:xfrm>
                    <a:prstGeom prst="rect">
                      <a:avLst/>
                    </a:prstGeom>
                  </pic:spPr>
                </pic:pic>
              </a:graphicData>
            </a:graphic>
          </wp:inline>
        </w:drawing>
      </w:r>
    </w:p>
    <w:p w14:paraId="01CBE557" w14:textId="77777777" w:rsidR="00DA3072" w:rsidRPr="00E546FF" w:rsidRDefault="00DA3072" w:rsidP="00DA3072">
      <w:pPr>
        <w:pStyle w:val="ListParagraph"/>
      </w:pPr>
    </w:p>
    <w:p w14:paraId="2FB08691" w14:textId="64EF11C0" w:rsidR="00F90405" w:rsidRDefault="00574B1E" w:rsidP="00F90405">
      <w:pPr>
        <w:pStyle w:val="ListParagraph"/>
        <w:numPr>
          <w:ilvl w:val="0"/>
          <w:numId w:val="9"/>
        </w:numPr>
      </w:pPr>
      <w:r w:rsidRPr="00E546FF">
        <w:t>Explain the steps on how to set and use breakpoints and watches</w:t>
      </w:r>
    </w:p>
    <w:p w14:paraId="4288D727" w14:textId="77777777" w:rsidR="00EE7ABB" w:rsidRDefault="00EE7ABB" w:rsidP="00EE7ABB"/>
    <w:p w14:paraId="21101609" w14:textId="53828F35" w:rsidR="00F425B7" w:rsidRDefault="00145FEF" w:rsidP="00EE7ABB">
      <w:pPr>
        <w:pStyle w:val="ListParagraph"/>
        <w:numPr>
          <w:ilvl w:val="0"/>
          <w:numId w:val="27"/>
        </w:numPr>
      </w:pPr>
      <w:r>
        <w:t>Check</w:t>
      </w:r>
      <w:r w:rsidR="00EE7ABB">
        <w:t xml:space="preserve"> the system messages for clues as to where to problem is occurring</w:t>
      </w:r>
    </w:p>
    <w:p w14:paraId="7D68A252" w14:textId="293B2665" w:rsidR="00EE7ABB" w:rsidRDefault="00EE7ABB" w:rsidP="00EE7ABB">
      <w:pPr>
        <w:pStyle w:val="ListParagraph"/>
        <w:numPr>
          <w:ilvl w:val="0"/>
          <w:numId w:val="27"/>
        </w:numPr>
      </w:pPr>
      <w:r>
        <w:t>Set a breakpoint at the beginning of the block of code suspected of causing the problem by clicking on the line number</w:t>
      </w:r>
    </w:p>
    <w:p w14:paraId="5D3CB33A" w14:textId="36BC0ECA" w:rsidR="00EE7ABB" w:rsidRDefault="00EE7ABB" w:rsidP="00EE7ABB">
      <w:pPr>
        <w:pStyle w:val="ListParagraph"/>
        <w:numPr>
          <w:ilvl w:val="0"/>
          <w:numId w:val="27"/>
        </w:numPr>
      </w:pPr>
      <w:r>
        <w:t>Set a watch by highlighting and dragging variables to be tracked into the lower window under the Watches tab</w:t>
      </w:r>
    </w:p>
    <w:p w14:paraId="2208E059" w14:textId="1F33569D" w:rsidR="00EE7ABB" w:rsidRDefault="00EE7ABB" w:rsidP="00EE7ABB">
      <w:pPr>
        <w:pStyle w:val="ListParagraph"/>
        <w:numPr>
          <w:ilvl w:val="0"/>
          <w:numId w:val="27"/>
        </w:numPr>
      </w:pPr>
      <w:r>
        <w:t>Step through the code with F8 and monitor changes to the watched variables for unexpected changes to pinpoint the problematic line of code</w:t>
      </w:r>
    </w:p>
    <w:p w14:paraId="0F8E8CBF" w14:textId="460B5F0A" w:rsidR="00EE7ABB" w:rsidRDefault="00EE7ABB" w:rsidP="00EE7ABB"/>
    <w:p w14:paraId="3D49DAF9" w14:textId="77777777" w:rsidR="00EE7ABB" w:rsidRDefault="00EE7ABB" w:rsidP="00EE7ABB"/>
    <w:p w14:paraId="422E8A1F" w14:textId="5C0C8345" w:rsidR="00F90405" w:rsidRDefault="00F90405" w:rsidP="00F90405"/>
    <w:p w14:paraId="6714DF48" w14:textId="3EFC2265" w:rsidR="00F90405" w:rsidRDefault="00F90405" w:rsidP="00F90405"/>
    <w:p w14:paraId="69C0563A" w14:textId="4F6FEB72" w:rsidR="00F90405" w:rsidRDefault="00F90405" w:rsidP="00F90405"/>
    <w:p w14:paraId="13A84E42" w14:textId="412C8ADF" w:rsidR="00F90405" w:rsidRDefault="00F90405" w:rsidP="00F90405"/>
    <w:p w14:paraId="64D858C3" w14:textId="7064A7BC" w:rsidR="00F90405" w:rsidRDefault="00F90405" w:rsidP="00F90405"/>
    <w:p w14:paraId="6083D34D" w14:textId="0D314FA4" w:rsidR="00F90405" w:rsidRDefault="00F90405" w:rsidP="00F90405"/>
    <w:p w14:paraId="37C8F1BD" w14:textId="43E8475E" w:rsidR="00F90405" w:rsidRDefault="00F90405" w:rsidP="00F90405"/>
    <w:p w14:paraId="49AA9BCD" w14:textId="7D2A7D78" w:rsidR="006E1B69" w:rsidRDefault="006E1B69" w:rsidP="006E1B69">
      <w:pPr>
        <w:pStyle w:val="Heading2"/>
      </w:pPr>
      <w:bookmarkStart w:id="29" w:name="_Toc99275585"/>
      <w:r>
        <w:lastRenderedPageBreak/>
        <w:t>Task 2 – Stability and Optimisation</w:t>
      </w:r>
      <w:bookmarkEnd w:id="29"/>
    </w:p>
    <w:p w14:paraId="45AB7C6A" w14:textId="300B2E14" w:rsidR="006E1B69" w:rsidRDefault="006E1B69" w:rsidP="006E1B69">
      <w:r>
        <w:t xml:space="preserve"> </w:t>
      </w:r>
    </w:p>
    <w:p w14:paraId="37F37D0C" w14:textId="31205ACD" w:rsidR="006E1B69" w:rsidRDefault="006E1B69" w:rsidP="003E5890">
      <w:pPr>
        <w:pStyle w:val="Heading3"/>
      </w:pPr>
      <w:bookmarkStart w:id="30" w:name="_Toc99275586"/>
      <w:r>
        <w:t>Profiling tools</w:t>
      </w:r>
      <w:bookmarkEnd w:id="30"/>
      <w:r>
        <w:t xml:space="preserve"> </w:t>
      </w:r>
    </w:p>
    <w:p w14:paraId="24C1C972" w14:textId="77777777" w:rsidR="000D5A76" w:rsidRDefault="005D611F" w:rsidP="005D611F">
      <w:pPr>
        <w:pStyle w:val="ListParagraph"/>
        <w:numPr>
          <w:ilvl w:val="0"/>
          <w:numId w:val="9"/>
        </w:numPr>
      </w:pPr>
      <w:r w:rsidRPr="00E546FF">
        <w:t xml:space="preserve">Screenshot of the </w:t>
      </w:r>
      <w:r>
        <w:t>results of running a Memory profiling tool and CPU profiling tool against your developed applicatio</w:t>
      </w:r>
      <w:r w:rsidR="000D5A76">
        <w:t>n</w:t>
      </w:r>
    </w:p>
    <w:p w14:paraId="59C0D687" w14:textId="171B45A5" w:rsidR="000D5A76" w:rsidRDefault="000D5A76" w:rsidP="000D5A76">
      <w:r w:rsidRPr="00C326CF">
        <w:t>GC_EGames_V2.1</w:t>
      </w:r>
      <w:r>
        <w:t xml:space="preserve"> (uses database for storage):</w:t>
      </w:r>
    </w:p>
    <w:p w14:paraId="5DAFEA95" w14:textId="40C750B6" w:rsidR="000D5A76" w:rsidRDefault="000D5A76" w:rsidP="000D5A76">
      <w:r>
        <w:rPr>
          <w:noProof/>
        </w:rPr>
        <w:drawing>
          <wp:inline distT="0" distB="0" distL="0" distR="0" wp14:anchorId="22C594DF" wp14:editId="1CDC1C5C">
            <wp:extent cx="5731510" cy="17557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filerv2.1.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755775"/>
                    </a:xfrm>
                    <a:prstGeom prst="rect">
                      <a:avLst/>
                    </a:prstGeom>
                  </pic:spPr>
                </pic:pic>
              </a:graphicData>
            </a:graphic>
          </wp:inline>
        </w:drawing>
      </w:r>
    </w:p>
    <w:p w14:paraId="3F8779C2" w14:textId="77777777" w:rsidR="000D5A76" w:rsidRDefault="000D5A76" w:rsidP="000D5A76"/>
    <w:p w14:paraId="373B020C" w14:textId="3960541C" w:rsidR="005D611F" w:rsidRDefault="000D5A76" w:rsidP="000D5A76">
      <w:r w:rsidRPr="00C326CF">
        <w:t>GC_EGames_V2.</w:t>
      </w:r>
      <w:r>
        <w:t>2 (uses arrays to store data retrieved from database):</w:t>
      </w:r>
      <w:r w:rsidR="00D627B9">
        <w:br/>
      </w:r>
      <w:r>
        <w:rPr>
          <w:noProof/>
        </w:rPr>
        <w:drawing>
          <wp:inline distT="0" distB="0" distL="0" distR="0" wp14:anchorId="077184F4" wp14:editId="4E05DE37">
            <wp:extent cx="5731510" cy="16783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filerv2.2.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678305"/>
                    </a:xfrm>
                    <a:prstGeom prst="rect">
                      <a:avLst/>
                    </a:prstGeom>
                  </pic:spPr>
                </pic:pic>
              </a:graphicData>
            </a:graphic>
          </wp:inline>
        </w:drawing>
      </w:r>
      <w:r w:rsidR="00D627B9">
        <w:br/>
      </w:r>
    </w:p>
    <w:p w14:paraId="199189EB" w14:textId="1228CB38" w:rsidR="00CE7812" w:rsidRDefault="00CE7812" w:rsidP="003E5890">
      <w:pPr>
        <w:pStyle w:val="Heading3"/>
      </w:pPr>
      <w:bookmarkStart w:id="31" w:name="_Toc99275587"/>
      <w:r>
        <w:t>Profiling Summary</w:t>
      </w:r>
      <w:bookmarkEnd w:id="31"/>
    </w:p>
    <w:p w14:paraId="58494726" w14:textId="77777777" w:rsidR="000D5A76" w:rsidRDefault="00CE7812" w:rsidP="00CE7812">
      <w:pPr>
        <w:pStyle w:val="ListParagraph"/>
        <w:numPr>
          <w:ilvl w:val="0"/>
          <w:numId w:val="9"/>
        </w:numPr>
      </w:pPr>
      <w:r>
        <w:t xml:space="preserve">Outline </w:t>
      </w:r>
      <w:r w:rsidR="00E74140">
        <w:t>any issues identified, and any possible optimisations that have been identified as part of this process</w:t>
      </w:r>
    </w:p>
    <w:p w14:paraId="02CA7BD3" w14:textId="20EC839B" w:rsidR="00CE7812" w:rsidRDefault="00BD6CA5" w:rsidP="000D5A76">
      <w:pPr>
        <w:ind w:left="360"/>
      </w:pPr>
      <w:r>
        <w:t>No issues were identified during the profiling process. CPU usage is negligible on both versions. Memory usage is slightly higher on V2.2 which is to be expected as it stores retrieved data in arrays/</w:t>
      </w:r>
      <w:proofErr w:type="spellStart"/>
      <w:r>
        <w:t>arraylists</w:t>
      </w:r>
      <w:proofErr w:type="spellEnd"/>
      <w:r>
        <w:t>. The payoff is the number of SQL queries and database connections is greatly reduced.</w:t>
      </w:r>
      <w:r w:rsidR="00D627B9">
        <w:br/>
      </w:r>
    </w:p>
    <w:p w14:paraId="3DE80979" w14:textId="77777777" w:rsidR="00BD6CA5" w:rsidRDefault="004E2030" w:rsidP="00BD6CA5">
      <w:pPr>
        <w:pStyle w:val="ListParagraph"/>
        <w:numPr>
          <w:ilvl w:val="0"/>
          <w:numId w:val="9"/>
        </w:numPr>
      </w:pPr>
      <w:r>
        <w:t>If an optimisation or correction is required, provide an explanation of how you may solve this issue</w:t>
      </w:r>
    </w:p>
    <w:p w14:paraId="624B4BB3" w14:textId="245F9FC8" w:rsidR="00D627B9" w:rsidRPr="00BD6CA5" w:rsidRDefault="00BD6CA5" w:rsidP="00BD6CA5">
      <w:pPr>
        <w:ind w:left="360"/>
      </w:pPr>
      <w:r>
        <w:t xml:space="preserve">No correction required. Have already developed 2 versions to optimise application </w:t>
      </w:r>
      <w:r w:rsidR="00A20AD3">
        <w:t>efficiency</w:t>
      </w:r>
      <w:r>
        <w:t>.</w:t>
      </w:r>
      <w:r w:rsidR="00D627B9">
        <w:br w:type="page"/>
      </w:r>
    </w:p>
    <w:p w14:paraId="1C399E25" w14:textId="62159FF5" w:rsidR="00154AAE" w:rsidRDefault="00574B1E" w:rsidP="002D286A">
      <w:pPr>
        <w:pStyle w:val="Heading2"/>
      </w:pPr>
      <w:bookmarkStart w:id="32" w:name="_Toc99275588"/>
      <w:r>
        <w:lastRenderedPageBreak/>
        <w:t xml:space="preserve">Task </w:t>
      </w:r>
      <w:r w:rsidR="00F94231">
        <w:t>3</w:t>
      </w:r>
      <w:r w:rsidR="00ED78FC">
        <w:t xml:space="preserve"> – Test</w:t>
      </w:r>
      <w:r w:rsidR="00D1601E">
        <w:t>ing of functionalities</w:t>
      </w:r>
      <w:bookmarkEnd w:id="32"/>
    </w:p>
    <w:p w14:paraId="72A66EF7" w14:textId="77777777" w:rsidR="00D1601E" w:rsidRDefault="00D1601E" w:rsidP="00D1601E"/>
    <w:p w14:paraId="08AD43A9" w14:textId="10D16392" w:rsidR="00D1601E" w:rsidRDefault="001D702E" w:rsidP="00D1601E">
      <w:r w:rsidRPr="00E546FF">
        <w:t>Prepare tes</w:t>
      </w:r>
      <w:r w:rsidR="006D1B59">
        <w:t xml:space="preserve">ts that will be used to confirm application stability and functionality against at least </w:t>
      </w:r>
      <w:r w:rsidR="006D1B59">
        <w:rPr>
          <w:b/>
          <w:bCs/>
        </w:rPr>
        <w:t xml:space="preserve">5 </w:t>
      </w:r>
      <w:r w:rsidR="00E338B9">
        <w:t xml:space="preserve">requirements of the Database </w:t>
      </w:r>
      <w:r w:rsidR="007774E6">
        <w:t xml:space="preserve">side of the </w:t>
      </w:r>
      <w:r w:rsidR="00E338B9">
        <w:t xml:space="preserve">project and at least </w:t>
      </w:r>
      <w:r w:rsidR="00E338B9">
        <w:rPr>
          <w:b/>
          <w:bCs/>
        </w:rPr>
        <w:t xml:space="preserve">5 </w:t>
      </w:r>
      <w:r w:rsidR="00E338B9">
        <w:t xml:space="preserve">requirements of the GUI </w:t>
      </w:r>
      <w:r w:rsidR="007774E6">
        <w:t xml:space="preserve">side of the </w:t>
      </w:r>
      <w:r w:rsidR="00E338B9">
        <w:t>project</w:t>
      </w:r>
      <w:r w:rsidR="00D627B9">
        <w:t>.</w:t>
      </w:r>
      <w:r w:rsidR="00D1601E">
        <w:t xml:space="preserve"> Ensure that you set up specific test steps with specific input data – refer </w:t>
      </w:r>
      <w:r w:rsidR="007774E6">
        <w:t xml:space="preserve">two </w:t>
      </w:r>
      <w:r w:rsidR="00D1601E">
        <w:t>example</w:t>
      </w:r>
      <w:r w:rsidR="007774E6">
        <w:t>s provided</w:t>
      </w:r>
      <w:r w:rsidR="00D1601E">
        <w:t xml:space="preserve"> below.</w:t>
      </w:r>
    </w:p>
    <w:tbl>
      <w:tblPr>
        <w:tblStyle w:val="TableGrid"/>
        <w:tblW w:w="0" w:type="auto"/>
        <w:tblLook w:val="04A0" w:firstRow="1" w:lastRow="0" w:firstColumn="1" w:lastColumn="0" w:noHBand="0" w:noVBand="1"/>
      </w:tblPr>
      <w:tblGrid>
        <w:gridCol w:w="1413"/>
        <w:gridCol w:w="1843"/>
        <w:gridCol w:w="1559"/>
        <w:gridCol w:w="1531"/>
        <w:gridCol w:w="1385"/>
        <w:gridCol w:w="1260"/>
      </w:tblGrid>
      <w:tr w:rsidR="00DC728B" w14:paraId="49161B01" w14:textId="77777777" w:rsidTr="00A64B07">
        <w:tc>
          <w:tcPr>
            <w:tcW w:w="1413" w:type="dxa"/>
            <w:shd w:val="clear" w:color="auto" w:fill="F2DBDB" w:themeFill="accent2" w:themeFillTint="33"/>
          </w:tcPr>
          <w:p w14:paraId="7A095613" w14:textId="77777777" w:rsidR="00D1601E" w:rsidRPr="00E0423D" w:rsidRDefault="00D1601E" w:rsidP="002F29FD">
            <w:pPr>
              <w:rPr>
                <w:b/>
              </w:rPr>
            </w:pPr>
            <w:r>
              <w:rPr>
                <w:b/>
              </w:rPr>
              <w:t>Function to test</w:t>
            </w:r>
          </w:p>
        </w:tc>
        <w:tc>
          <w:tcPr>
            <w:tcW w:w="1843" w:type="dxa"/>
            <w:shd w:val="clear" w:color="auto" w:fill="F2DBDB" w:themeFill="accent2" w:themeFillTint="33"/>
          </w:tcPr>
          <w:p w14:paraId="53381322" w14:textId="77777777" w:rsidR="00D1601E" w:rsidRPr="00E0423D" w:rsidRDefault="00D1601E" w:rsidP="002F29FD">
            <w:pPr>
              <w:rPr>
                <w:b/>
              </w:rPr>
            </w:pPr>
            <w:r w:rsidRPr="00E0423D">
              <w:rPr>
                <w:b/>
              </w:rPr>
              <w:t xml:space="preserve">Test </w:t>
            </w:r>
            <w:r>
              <w:rPr>
                <w:b/>
              </w:rPr>
              <w:t>Steps</w:t>
            </w:r>
          </w:p>
        </w:tc>
        <w:tc>
          <w:tcPr>
            <w:tcW w:w="1559" w:type="dxa"/>
            <w:shd w:val="clear" w:color="auto" w:fill="F2DBDB" w:themeFill="accent2" w:themeFillTint="33"/>
          </w:tcPr>
          <w:p w14:paraId="2942DF7C" w14:textId="77777777" w:rsidR="00D1601E" w:rsidRPr="00E0423D" w:rsidRDefault="00D1601E" w:rsidP="002F29FD">
            <w:pPr>
              <w:rPr>
                <w:b/>
              </w:rPr>
            </w:pPr>
            <w:r>
              <w:rPr>
                <w:b/>
              </w:rPr>
              <w:t>Expected Result</w:t>
            </w:r>
          </w:p>
        </w:tc>
        <w:tc>
          <w:tcPr>
            <w:tcW w:w="1531" w:type="dxa"/>
            <w:shd w:val="clear" w:color="auto" w:fill="F2DBDB" w:themeFill="accent2" w:themeFillTint="33"/>
          </w:tcPr>
          <w:p w14:paraId="0584739D" w14:textId="77777777" w:rsidR="00D1601E" w:rsidRPr="00E0423D" w:rsidRDefault="00D1601E" w:rsidP="002F29FD">
            <w:pPr>
              <w:rPr>
                <w:b/>
              </w:rPr>
            </w:pPr>
            <w:r>
              <w:rPr>
                <w:b/>
              </w:rPr>
              <w:t>Actual Result</w:t>
            </w:r>
          </w:p>
        </w:tc>
        <w:tc>
          <w:tcPr>
            <w:tcW w:w="1385" w:type="dxa"/>
            <w:shd w:val="clear" w:color="auto" w:fill="F2DBDB" w:themeFill="accent2" w:themeFillTint="33"/>
          </w:tcPr>
          <w:p w14:paraId="4554002A" w14:textId="77777777" w:rsidR="00D1601E" w:rsidRDefault="00D1601E" w:rsidP="002F29FD">
            <w:pPr>
              <w:rPr>
                <w:b/>
              </w:rPr>
            </w:pPr>
            <w:r>
              <w:rPr>
                <w:b/>
              </w:rPr>
              <w:t>Fix Required</w:t>
            </w:r>
          </w:p>
        </w:tc>
        <w:tc>
          <w:tcPr>
            <w:tcW w:w="1106" w:type="dxa"/>
            <w:shd w:val="clear" w:color="auto" w:fill="F2DBDB" w:themeFill="accent2" w:themeFillTint="33"/>
          </w:tcPr>
          <w:p w14:paraId="42971297" w14:textId="77777777" w:rsidR="00D1601E" w:rsidRDefault="00D1601E" w:rsidP="002F29FD">
            <w:pPr>
              <w:rPr>
                <w:b/>
              </w:rPr>
            </w:pPr>
            <w:r>
              <w:rPr>
                <w:b/>
              </w:rPr>
              <w:t>Status</w:t>
            </w:r>
          </w:p>
          <w:p w14:paraId="38B101B3" w14:textId="77777777" w:rsidR="00D1601E" w:rsidRDefault="00D1601E" w:rsidP="002F29FD">
            <w:pPr>
              <w:rPr>
                <w:b/>
              </w:rPr>
            </w:pPr>
            <w:r>
              <w:rPr>
                <w:b/>
              </w:rPr>
              <w:t>Pass/Fail</w:t>
            </w:r>
          </w:p>
          <w:p w14:paraId="799AF781" w14:textId="77777777" w:rsidR="00D1601E" w:rsidRDefault="00D1601E" w:rsidP="002F29FD">
            <w:pPr>
              <w:rPr>
                <w:b/>
              </w:rPr>
            </w:pPr>
          </w:p>
        </w:tc>
      </w:tr>
      <w:tr w:rsidR="00DC728B" w14:paraId="66A21AAF" w14:textId="77777777" w:rsidTr="00A64B07">
        <w:tc>
          <w:tcPr>
            <w:tcW w:w="1413" w:type="dxa"/>
          </w:tcPr>
          <w:p w14:paraId="37DDFB21" w14:textId="420F2662" w:rsidR="00D1601E" w:rsidRDefault="00D1601E" w:rsidP="002F29FD">
            <w:pPr>
              <w:rPr>
                <w:sz w:val="20"/>
                <w:szCs w:val="20"/>
              </w:rPr>
            </w:pPr>
            <w:r>
              <w:rPr>
                <w:sz w:val="20"/>
                <w:szCs w:val="20"/>
              </w:rPr>
              <w:t xml:space="preserve">1. </w:t>
            </w:r>
            <w:r w:rsidR="00145FEF">
              <w:rPr>
                <w:sz w:val="20"/>
                <w:szCs w:val="20"/>
              </w:rPr>
              <w:t xml:space="preserve">GUI: </w:t>
            </w:r>
            <w:r>
              <w:rPr>
                <w:sz w:val="20"/>
                <w:szCs w:val="20"/>
              </w:rPr>
              <w:t>Add a new event (test with all validated inputs)</w:t>
            </w:r>
          </w:p>
          <w:p w14:paraId="59F7FB6D" w14:textId="77777777" w:rsidR="00D1601E" w:rsidRPr="004256EF" w:rsidRDefault="00D1601E" w:rsidP="002F29FD">
            <w:pPr>
              <w:rPr>
                <w:sz w:val="20"/>
                <w:szCs w:val="20"/>
              </w:rPr>
            </w:pPr>
          </w:p>
        </w:tc>
        <w:tc>
          <w:tcPr>
            <w:tcW w:w="1843" w:type="dxa"/>
          </w:tcPr>
          <w:p w14:paraId="48165074" w14:textId="77777777" w:rsidR="00D1601E" w:rsidRDefault="00D1601E" w:rsidP="002F29FD">
            <w:pPr>
              <w:rPr>
                <w:sz w:val="20"/>
                <w:szCs w:val="20"/>
              </w:rPr>
            </w:pPr>
            <w:r>
              <w:rPr>
                <w:sz w:val="20"/>
                <w:szCs w:val="20"/>
              </w:rPr>
              <w:t>1.1 Launch app</w:t>
            </w:r>
            <w:r>
              <w:rPr>
                <w:sz w:val="20"/>
                <w:szCs w:val="20"/>
              </w:rPr>
              <w:br/>
            </w:r>
            <w:r>
              <w:rPr>
                <w:sz w:val="20"/>
                <w:szCs w:val="20"/>
              </w:rPr>
              <w:br/>
              <w:t>1.2 Click ADD NEW EVENT tab</w:t>
            </w:r>
            <w:r>
              <w:rPr>
                <w:sz w:val="20"/>
                <w:szCs w:val="20"/>
              </w:rPr>
              <w:br/>
            </w:r>
            <w:r>
              <w:rPr>
                <w:sz w:val="20"/>
                <w:szCs w:val="20"/>
              </w:rPr>
              <w:br/>
              <w:t xml:space="preserve">1.3 Enter </w:t>
            </w:r>
            <w:r w:rsidRPr="00D627B9">
              <w:rPr>
                <w:sz w:val="20"/>
                <w:szCs w:val="20"/>
              </w:rPr>
              <w:t>"Coomera Open E-G"</w:t>
            </w:r>
            <w:r>
              <w:rPr>
                <w:sz w:val="20"/>
                <w:szCs w:val="20"/>
              </w:rPr>
              <w:t xml:space="preserve"> as the new event name</w:t>
            </w:r>
            <w:r>
              <w:rPr>
                <w:sz w:val="20"/>
                <w:szCs w:val="20"/>
              </w:rPr>
              <w:br/>
            </w:r>
            <w:r>
              <w:rPr>
                <w:sz w:val="20"/>
                <w:szCs w:val="20"/>
              </w:rPr>
              <w:br/>
              <w:t xml:space="preserve">1.4 Enter </w:t>
            </w:r>
            <w:r w:rsidRPr="00D627B9">
              <w:rPr>
                <w:sz w:val="20"/>
                <w:szCs w:val="20"/>
              </w:rPr>
              <w:t>"</w:t>
            </w:r>
            <w:r>
              <w:rPr>
                <w:sz w:val="20"/>
                <w:szCs w:val="20"/>
              </w:rPr>
              <w:t>2022-02-26</w:t>
            </w:r>
            <w:r w:rsidRPr="00D627B9">
              <w:rPr>
                <w:sz w:val="20"/>
                <w:szCs w:val="20"/>
              </w:rPr>
              <w:t>"</w:t>
            </w:r>
            <w:r>
              <w:rPr>
                <w:sz w:val="20"/>
                <w:szCs w:val="20"/>
              </w:rPr>
              <w:t xml:space="preserve"> as the date</w:t>
            </w:r>
            <w:r>
              <w:rPr>
                <w:sz w:val="20"/>
                <w:szCs w:val="20"/>
              </w:rPr>
              <w:br/>
            </w:r>
            <w:r>
              <w:rPr>
                <w:sz w:val="20"/>
                <w:szCs w:val="20"/>
              </w:rPr>
              <w:br/>
              <w:t>1.5 Enter "TAFE Coomera</w:t>
            </w:r>
            <w:r w:rsidRPr="00D627B9">
              <w:rPr>
                <w:sz w:val="20"/>
                <w:szCs w:val="20"/>
              </w:rPr>
              <w:t>"</w:t>
            </w:r>
            <w:r>
              <w:rPr>
                <w:sz w:val="20"/>
                <w:szCs w:val="20"/>
              </w:rPr>
              <w:t xml:space="preserve"> as the location</w:t>
            </w:r>
            <w:r>
              <w:rPr>
                <w:sz w:val="20"/>
                <w:szCs w:val="20"/>
              </w:rPr>
              <w:br/>
            </w:r>
            <w:r>
              <w:rPr>
                <w:sz w:val="20"/>
                <w:szCs w:val="20"/>
              </w:rPr>
              <w:br/>
              <w:t>1.4 Click ADD NEW EVENT button</w:t>
            </w:r>
          </w:p>
          <w:p w14:paraId="2F99EE5F" w14:textId="77777777" w:rsidR="00D1601E" w:rsidRDefault="00D1601E" w:rsidP="002F29FD">
            <w:pPr>
              <w:rPr>
                <w:sz w:val="20"/>
                <w:szCs w:val="20"/>
              </w:rPr>
            </w:pPr>
            <w:r>
              <w:rPr>
                <w:sz w:val="20"/>
                <w:szCs w:val="20"/>
              </w:rPr>
              <w:br/>
              <w:t>1.5 When pop-up appears, click the YES button to accept</w:t>
            </w:r>
          </w:p>
          <w:p w14:paraId="1B19435E" w14:textId="47BCC337" w:rsidR="00497C56" w:rsidRPr="004256EF" w:rsidRDefault="00497C56" w:rsidP="002F29FD">
            <w:pPr>
              <w:rPr>
                <w:sz w:val="20"/>
                <w:szCs w:val="20"/>
              </w:rPr>
            </w:pPr>
          </w:p>
        </w:tc>
        <w:tc>
          <w:tcPr>
            <w:tcW w:w="1559" w:type="dxa"/>
          </w:tcPr>
          <w:p w14:paraId="576CF285" w14:textId="77777777" w:rsidR="00D1601E" w:rsidRDefault="00D1601E" w:rsidP="002F29FD">
            <w:pPr>
              <w:rPr>
                <w:sz w:val="20"/>
                <w:szCs w:val="20"/>
              </w:rPr>
            </w:pPr>
            <w:r>
              <w:rPr>
                <w:sz w:val="20"/>
                <w:szCs w:val="20"/>
              </w:rPr>
              <w:t xml:space="preserve">Under EVENT COMPETITION RESULTS tab panel, the Event combo-box contains </w:t>
            </w:r>
          </w:p>
          <w:p w14:paraId="09A0C830" w14:textId="77777777" w:rsidR="00D1601E" w:rsidRDefault="00D1601E" w:rsidP="002F29FD">
            <w:pPr>
              <w:rPr>
                <w:sz w:val="20"/>
                <w:szCs w:val="20"/>
              </w:rPr>
            </w:pPr>
            <w:r w:rsidRPr="00D627B9">
              <w:rPr>
                <w:sz w:val="20"/>
                <w:szCs w:val="20"/>
              </w:rPr>
              <w:t>"Coomera Open E-G</w:t>
            </w:r>
            <w:r>
              <w:rPr>
                <w:sz w:val="20"/>
                <w:szCs w:val="20"/>
              </w:rPr>
              <w:t xml:space="preserve"> (26-Feb-2022 TAFE Coomera)</w:t>
            </w:r>
            <w:r w:rsidRPr="00D627B9">
              <w:rPr>
                <w:sz w:val="20"/>
                <w:szCs w:val="20"/>
              </w:rPr>
              <w:t>"</w:t>
            </w:r>
          </w:p>
          <w:p w14:paraId="782C942E" w14:textId="77777777" w:rsidR="00D1601E" w:rsidRDefault="00D1601E" w:rsidP="002F29FD">
            <w:pPr>
              <w:rPr>
                <w:sz w:val="20"/>
                <w:szCs w:val="20"/>
              </w:rPr>
            </w:pPr>
          </w:p>
          <w:p w14:paraId="613D9222" w14:textId="77777777" w:rsidR="00D1601E" w:rsidRDefault="00D1601E" w:rsidP="002F29FD">
            <w:pPr>
              <w:rPr>
                <w:sz w:val="20"/>
                <w:szCs w:val="20"/>
              </w:rPr>
            </w:pPr>
            <w:r>
              <w:rPr>
                <w:sz w:val="20"/>
                <w:szCs w:val="20"/>
              </w:rPr>
              <w:t xml:space="preserve">Under ADD NEW COMPETITION RESULT tab panel, the Event combo-box contains </w:t>
            </w:r>
          </w:p>
          <w:p w14:paraId="121C1213" w14:textId="77777777" w:rsidR="00D1601E" w:rsidRPr="004256EF" w:rsidRDefault="00D1601E" w:rsidP="002F29FD">
            <w:pPr>
              <w:rPr>
                <w:sz w:val="20"/>
                <w:szCs w:val="20"/>
              </w:rPr>
            </w:pPr>
            <w:r w:rsidRPr="00D627B9">
              <w:rPr>
                <w:sz w:val="20"/>
                <w:szCs w:val="20"/>
              </w:rPr>
              <w:t>"Coomera Open E-G"</w:t>
            </w:r>
          </w:p>
        </w:tc>
        <w:tc>
          <w:tcPr>
            <w:tcW w:w="1531" w:type="dxa"/>
          </w:tcPr>
          <w:p w14:paraId="1CDD846C" w14:textId="77777777" w:rsidR="00D1601E" w:rsidRDefault="00D1601E" w:rsidP="002F29FD">
            <w:pPr>
              <w:rPr>
                <w:sz w:val="20"/>
                <w:szCs w:val="20"/>
              </w:rPr>
            </w:pPr>
            <w:r>
              <w:rPr>
                <w:sz w:val="20"/>
                <w:szCs w:val="20"/>
              </w:rPr>
              <w:t xml:space="preserve">Under EVENT COMPETITION RESULTS tab panel, the Event combo-box contains </w:t>
            </w:r>
          </w:p>
          <w:p w14:paraId="792DEBC3" w14:textId="77777777" w:rsidR="00D1601E" w:rsidRDefault="00D1601E" w:rsidP="002F29FD">
            <w:pPr>
              <w:rPr>
                <w:sz w:val="20"/>
                <w:szCs w:val="20"/>
              </w:rPr>
            </w:pPr>
            <w:r w:rsidRPr="00D627B9">
              <w:rPr>
                <w:sz w:val="20"/>
                <w:szCs w:val="20"/>
              </w:rPr>
              <w:t>"Coomera Open E-G"</w:t>
            </w:r>
          </w:p>
          <w:p w14:paraId="71BA9172" w14:textId="77777777" w:rsidR="00D1601E" w:rsidRDefault="00D1601E" w:rsidP="002F29FD">
            <w:pPr>
              <w:rPr>
                <w:sz w:val="20"/>
                <w:szCs w:val="20"/>
              </w:rPr>
            </w:pPr>
          </w:p>
          <w:p w14:paraId="1D6ABB20" w14:textId="77777777" w:rsidR="00D1601E" w:rsidRDefault="00D1601E" w:rsidP="002F29FD">
            <w:pPr>
              <w:rPr>
                <w:sz w:val="20"/>
                <w:szCs w:val="20"/>
              </w:rPr>
            </w:pPr>
          </w:p>
          <w:p w14:paraId="22998614" w14:textId="77777777" w:rsidR="00D1601E" w:rsidRDefault="00D1601E" w:rsidP="002F29FD">
            <w:pPr>
              <w:rPr>
                <w:sz w:val="20"/>
                <w:szCs w:val="20"/>
              </w:rPr>
            </w:pPr>
          </w:p>
          <w:p w14:paraId="76B983BB" w14:textId="77777777" w:rsidR="00D1601E" w:rsidRDefault="00D1601E" w:rsidP="002F29FD">
            <w:pPr>
              <w:rPr>
                <w:sz w:val="20"/>
                <w:szCs w:val="20"/>
              </w:rPr>
            </w:pPr>
            <w:r>
              <w:rPr>
                <w:sz w:val="20"/>
                <w:szCs w:val="20"/>
              </w:rPr>
              <w:t xml:space="preserve">Under ADD NEW COMPETITION RESULT tab panel, the Event combo-box contains </w:t>
            </w:r>
          </w:p>
          <w:p w14:paraId="45FF8E4D" w14:textId="77777777" w:rsidR="00D1601E" w:rsidRPr="004256EF" w:rsidRDefault="00D1601E" w:rsidP="002F29FD">
            <w:pPr>
              <w:rPr>
                <w:sz w:val="20"/>
                <w:szCs w:val="20"/>
              </w:rPr>
            </w:pPr>
            <w:r w:rsidRPr="00D627B9">
              <w:rPr>
                <w:sz w:val="20"/>
                <w:szCs w:val="20"/>
              </w:rPr>
              <w:t>"Coomera Open E-G"</w:t>
            </w:r>
          </w:p>
        </w:tc>
        <w:tc>
          <w:tcPr>
            <w:tcW w:w="1385" w:type="dxa"/>
          </w:tcPr>
          <w:p w14:paraId="2433BDE0" w14:textId="170EF2CA" w:rsidR="00D1601E" w:rsidRDefault="00D1601E" w:rsidP="002F29FD">
            <w:pPr>
              <w:rPr>
                <w:sz w:val="20"/>
                <w:szCs w:val="20"/>
              </w:rPr>
            </w:pPr>
            <w:r>
              <w:rPr>
                <w:sz w:val="20"/>
                <w:szCs w:val="20"/>
              </w:rPr>
              <w:t>Under EVENT COMPETITION RESULTS tab panel, the Event combo-box</w:t>
            </w:r>
            <w:r w:rsidR="00D51047">
              <w:rPr>
                <w:sz w:val="20"/>
                <w:szCs w:val="20"/>
              </w:rPr>
              <w:t xml:space="preserve"> (new event string value)</w:t>
            </w:r>
            <w:r>
              <w:rPr>
                <w:sz w:val="20"/>
                <w:szCs w:val="20"/>
              </w:rPr>
              <w:t xml:space="preserve"> is missing the bracketed data and location details e.g. </w:t>
            </w:r>
          </w:p>
          <w:p w14:paraId="0E168B8B" w14:textId="617482F0" w:rsidR="00D51047" w:rsidRDefault="00D1601E" w:rsidP="002F29FD">
            <w:pPr>
              <w:rPr>
                <w:sz w:val="20"/>
                <w:szCs w:val="20"/>
              </w:rPr>
            </w:pPr>
            <w:r w:rsidRPr="00D627B9">
              <w:rPr>
                <w:sz w:val="20"/>
                <w:szCs w:val="20"/>
              </w:rPr>
              <w:t>"Coomera Open E-G</w:t>
            </w:r>
            <w:r>
              <w:rPr>
                <w:sz w:val="20"/>
                <w:szCs w:val="20"/>
              </w:rPr>
              <w:t xml:space="preserve"> (26-Feb-2022 TAFE Coomera)</w:t>
            </w:r>
            <w:r w:rsidRPr="00D627B9">
              <w:rPr>
                <w:sz w:val="20"/>
                <w:szCs w:val="20"/>
              </w:rPr>
              <w:t>"</w:t>
            </w:r>
          </w:p>
          <w:p w14:paraId="7F026A69" w14:textId="77777777" w:rsidR="00D1601E" w:rsidRPr="004256EF" w:rsidRDefault="00D1601E" w:rsidP="002F29FD">
            <w:pPr>
              <w:rPr>
                <w:sz w:val="20"/>
                <w:szCs w:val="20"/>
              </w:rPr>
            </w:pPr>
          </w:p>
        </w:tc>
        <w:tc>
          <w:tcPr>
            <w:tcW w:w="1106" w:type="dxa"/>
          </w:tcPr>
          <w:p w14:paraId="4F0434CE" w14:textId="0822458C" w:rsidR="00D1601E" w:rsidRDefault="00D1601E" w:rsidP="002F29FD">
            <w:pPr>
              <w:rPr>
                <w:sz w:val="20"/>
                <w:szCs w:val="20"/>
              </w:rPr>
            </w:pPr>
            <w:r>
              <w:rPr>
                <w:sz w:val="20"/>
                <w:szCs w:val="20"/>
              </w:rPr>
              <w:t>Fix made</w:t>
            </w:r>
            <w:r w:rsidR="00D51047">
              <w:rPr>
                <w:sz w:val="20"/>
                <w:szCs w:val="20"/>
              </w:rPr>
              <w:t xml:space="preserve"> to string values of Event combo-box</w:t>
            </w:r>
            <w:r>
              <w:rPr>
                <w:sz w:val="20"/>
                <w:szCs w:val="20"/>
              </w:rPr>
              <w:t xml:space="preserve"> and retested</w:t>
            </w:r>
            <w:r>
              <w:rPr>
                <w:sz w:val="20"/>
                <w:szCs w:val="20"/>
              </w:rPr>
              <w:br/>
            </w:r>
          </w:p>
          <w:p w14:paraId="6F6A934E" w14:textId="77777777" w:rsidR="00D1601E" w:rsidRDefault="00D1601E" w:rsidP="002F29FD">
            <w:pPr>
              <w:rPr>
                <w:sz w:val="20"/>
                <w:szCs w:val="20"/>
              </w:rPr>
            </w:pPr>
            <w:r>
              <w:rPr>
                <w:sz w:val="20"/>
                <w:szCs w:val="20"/>
              </w:rPr>
              <w:t>PASS</w:t>
            </w:r>
          </w:p>
        </w:tc>
      </w:tr>
      <w:tr w:rsidR="00DC728B" w14:paraId="307E77CE" w14:textId="77777777" w:rsidTr="00A64B07">
        <w:tc>
          <w:tcPr>
            <w:tcW w:w="1413" w:type="dxa"/>
          </w:tcPr>
          <w:p w14:paraId="73E69572" w14:textId="6F6373E6" w:rsidR="00D1601E" w:rsidRDefault="00D1601E" w:rsidP="002F29FD">
            <w:pPr>
              <w:rPr>
                <w:sz w:val="20"/>
                <w:szCs w:val="20"/>
              </w:rPr>
            </w:pPr>
            <w:r>
              <w:rPr>
                <w:sz w:val="20"/>
                <w:szCs w:val="20"/>
              </w:rPr>
              <w:t xml:space="preserve">2. </w:t>
            </w:r>
            <w:r w:rsidR="00145FEF">
              <w:rPr>
                <w:sz w:val="20"/>
                <w:szCs w:val="20"/>
              </w:rPr>
              <w:t xml:space="preserve">GUI: </w:t>
            </w:r>
            <w:r w:rsidR="002A3DCA">
              <w:rPr>
                <w:sz w:val="20"/>
                <w:szCs w:val="20"/>
              </w:rPr>
              <w:t>Add new competition results (test with all validated inputs)</w:t>
            </w:r>
          </w:p>
          <w:p w14:paraId="70002980" w14:textId="77777777" w:rsidR="00D1601E" w:rsidRDefault="00D1601E" w:rsidP="002F29FD">
            <w:pPr>
              <w:rPr>
                <w:sz w:val="20"/>
                <w:szCs w:val="20"/>
              </w:rPr>
            </w:pPr>
          </w:p>
          <w:p w14:paraId="514513B4" w14:textId="77777777" w:rsidR="00D1601E" w:rsidRDefault="00D1601E" w:rsidP="002F29FD">
            <w:pPr>
              <w:rPr>
                <w:sz w:val="20"/>
                <w:szCs w:val="20"/>
              </w:rPr>
            </w:pPr>
          </w:p>
        </w:tc>
        <w:tc>
          <w:tcPr>
            <w:tcW w:w="1843" w:type="dxa"/>
          </w:tcPr>
          <w:p w14:paraId="51DB03CD" w14:textId="77777777" w:rsidR="00D1601E" w:rsidRDefault="00C00664" w:rsidP="002F29FD">
            <w:pPr>
              <w:rPr>
                <w:sz w:val="20"/>
                <w:szCs w:val="20"/>
              </w:rPr>
            </w:pPr>
            <w:r>
              <w:rPr>
                <w:sz w:val="20"/>
                <w:szCs w:val="20"/>
              </w:rPr>
              <w:t>2.1 Launch app</w:t>
            </w:r>
          </w:p>
          <w:p w14:paraId="27B651DA" w14:textId="77777777" w:rsidR="00C00664" w:rsidRDefault="00C00664" w:rsidP="002F29FD">
            <w:pPr>
              <w:rPr>
                <w:sz w:val="20"/>
                <w:szCs w:val="20"/>
              </w:rPr>
            </w:pPr>
          </w:p>
          <w:p w14:paraId="4C4A766D" w14:textId="77777777" w:rsidR="00C00664" w:rsidRDefault="00C00664" w:rsidP="002F29FD">
            <w:pPr>
              <w:rPr>
                <w:sz w:val="20"/>
                <w:szCs w:val="20"/>
              </w:rPr>
            </w:pPr>
            <w:r>
              <w:rPr>
                <w:sz w:val="20"/>
                <w:szCs w:val="20"/>
              </w:rPr>
              <w:t>2.2 Click ADD NEW COMP RESULTS tab</w:t>
            </w:r>
          </w:p>
          <w:p w14:paraId="32719CEE" w14:textId="77777777" w:rsidR="00C00664" w:rsidRDefault="00C00664" w:rsidP="002F29FD">
            <w:pPr>
              <w:rPr>
                <w:sz w:val="20"/>
                <w:szCs w:val="20"/>
              </w:rPr>
            </w:pPr>
          </w:p>
          <w:p w14:paraId="5B6E7B3E" w14:textId="77777777" w:rsidR="00C00664" w:rsidRDefault="00C00664" w:rsidP="002F29FD">
            <w:pPr>
              <w:rPr>
                <w:sz w:val="20"/>
                <w:szCs w:val="20"/>
              </w:rPr>
            </w:pPr>
            <w:r>
              <w:rPr>
                <w:sz w:val="20"/>
                <w:szCs w:val="20"/>
              </w:rPr>
              <w:t>2.3</w:t>
            </w:r>
            <w:r w:rsidR="00017BD5">
              <w:rPr>
                <w:sz w:val="20"/>
                <w:szCs w:val="20"/>
              </w:rPr>
              <w:t xml:space="preserve"> Enter “</w:t>
            </w:r>
            <w:proofErr w:type="spellStart"/>
            <w:r w:rsidR="00017BD5">
              <w:rPr>
                <w:sz w:val="20"/>
                <w:szCs w:val="20"/>
              </w:rPr>
              <w:t>Fornite</w:t>
            </w:r>
            <w:proofErr w:type="spellEnd"/>
            <w:r w:rsidR="00017BD5">
              <w:rPr>
                <w:sz w:val="20"/>
                <w:szCs w:val="20"/>
              </w:rPr>
              <w:t xml:space="preserve"> Battle Royale” as the event</w:t>
            </w:r>
          </w:p>
          <w:p w14:paraId="5E94DFB8" w14:textId="77777777" w:rsidR="00017BD5" w:rsidRDefault="00017BD5" w:rsidP="002F29FD">
            <w:pPr>
              <w:rPr>
                <w:sz w:val="20"/>
                <w:szCs w:val="20"/>
              </w:rPr>
            </w:pPr>
          </w:p>
          <w:p w14:paraId="6BF1BB7C" w14:textId="77777777" w:rsidR="00017BD5" w:rsidRDefault="00017BD5" w:rsidP="002F29FD">
            <w:pPr>
              <w:rPr>
                <w:sz w:val="20"/>
                <w:szCs w:val="20"/>
              </w:rPr>
            </w:pPr>
            <w:r>
              <w:rPr>
                <w:sz w:val="20"/>
                <w:szCs w:val="20"/>
              </w:rPr>
              <w:t>2.4 Enter “Fortnite” as the game</w:t>
            </w:r>
          </w:p>
          <w:p w14:paraId="6091538D" w14:textId="77777777" w:rsidR="00017BD5" w:rsidRDefault="00017BD5" w:rsidP="002F29FD">
            <w:pPr>
              <w:rPr>
                <w:sz w:val="20"/>
                <w:szCs w:val="20"/>
              </w:rPr>
            </w:pPr>
          </w:p>
          <w:p w14:paraId="3E1BEB95" w14:textId="369F498D" w:rsidR="00497C56" w:rsidRDefault="00017BD5" w:rsidP="00497C56">
            <w:pPr>
              <w:rPr>
                <w:sz w:val="20"/>
                <w:szCs w:val="20"/>
              </w:rPr>
            </w:pPr>
            <w:r>
              <w:rPr>
                <w:sz w:val="20"/>
                <w:szCs w:val="20"/>
              </w:rPr>
              <w:t>2.5 Enter “</w:t>
            </w:r>
            <w:proofErr w:type="spellStart"/>
            <w:r w:rsidR="00ED66BB">
              <w:rPr>
                <w:sz w:val="20"/>
                <w:szCs w:val="20"/>
              </w:rPr>
              <w:t>BioHazards</w:t>
            </w:r>
            <w:proofErr w:type="spellEnd"/>
            <w:r w:rsidR="00ED66BB">
              <w:rPr>
                <w:sz w:val="20"/>
                <w:szCs w:val="20"/>
              </w:rPr>
              <w:t xml:space="preserve">” </w:t>
            </w:r>
            <w:r w:rsidR="00C55777">
              <w:rPr>
                <w:sz w:val="20"/>
                <w:szCs w:val="20"/>
              </w:rPr>
              <w:t>a</w:t>
            </w:r>
            <w:r w:rsidR="00497C56">
              <w:rPr>
                <w:sz w:val="20"/>
                <w:szCs w:val="20"/>
              </w:rPr>
              <w:t xml:space="preserve">nd “Buttercups” as </w:t>
            </w:r>
            <w:r w:rsidR="002F29FD">
              <w:rPr>
                <w:sz w:val="20"/>
                <w:szCs w:val="20"/>
              </w:rPr>
              <w:t>t</w:t>
            </w:r>
            <w:r w:rsidR="00497C56">
              <w:rPr>
                <w:sz w:val="20"/>
                <w:szCs w:val="20"/>
              </w:rPr>
              <w:t>eam 1 and 2</w:t>
            </w:r>
          </w:p>
          <w:p w14:paraId="632C0D9F" w14:textId="77777777" w:rsidR="00497C56" w:rsidRDefault="00497C56" w:rsidP="002F29FD">
            <w:pPr>
              <w:rPr>
                <w:sz w:val="20"/>
                <w:szCs w:val="20"/>
              </w:rPr>
            </w:pPr>
          </w:p>
          <w:p w14:paraId="32BAB369" w14:textId="2A337C2C" w:rsidR="00497C56" w:rsidRDefault="00497C56" w:rsidP="00497C56">
            <w:pPr>
              <w:rPr>
                <w:sz w:val="20"/>
                <w:szCs w:val="20"/>
              </w:rPr>
            </w:pPr>
            <w:r>
              <w:rPr>
                <w:sz w:val="20"/>
                <w:szCs w:val="20"/>
              </w:rPr>
              <w:t xml:space="preserve">2.6 Enter “2” and “0” as </w:t>
            </w:r>
            <w:r w:rsidR="002F29FD">
              <w:rPr>
                <w:sz w:val="20"/>
                <w:szCs w:val="20"/>
              </w:rPr>
              <w:t>t</w:t>
            </w:r>
            <w:r>
              <w:rPr>
                <w:sz w:val="20"/>
                <w:szCs w:val="20"/>
              </w:rPr>
              <w:t xml:space="preserve">eam 1 and 2 </w:t>
            </w:r>
            <w:r w:rsidR="002F29FD">
              <w:rPr>
                <w:sz w:val="20"/>
                <w:szCs w:val="20"/>
              </w:rPr>
              <w:t>p</w:t>
            </w:r>
            <w:r>
              <w:rPr>
                <w:sz w:val="20"/>
                <w:szCs w:val="20"/>
              </w:rPr>
              <w:t>oints</w:t>
            </w:r>
          </w:p>
          <w:p w14:paraId="7DBA2183" w14:textId="77777777" w:rsidR="00497C56" w:rsidRDefault="00497C56" w:rsidP="00497C56">
            <w:pPr>
              <w:rPr>
                <w:sz w:val="20"/>
                <w:szCs w:val="20"/>
              </w:rPr>
            </w:pPr>
            <w:r>
              <w:rPr>
                <w:sz w:val="20"/>
                <w:szCs w:val="20"/>
              </w:rPr>
              <w:lastRenderedPageBreak/>
              <w:t>2.7 Click ADD NEW COMP RESULT button</w:t>
            </w:r>
          </w:p>
          <w:p w14:paraId="0FF671B4" w14:textId="77777777" w:rsidR="00497C56" w:rsidRDefault="00497C56" w:rsidP="00497C56">
            <w:pPr>
              <w:rPr>
                <w:sz w:val="20"/>
                <w:szCs w:val="20"/>
              </w:rPr>
            </w:pPr>
          </w:p>
          <w:p w14:paraId="1C111969" w14:textId="77777777" w:rsidR="00497C56" w:rsidRDefault="00497C56" w:rsidP="00497C56">
            <w:pPr>
              <w:rPr>
                <w:sz w:val="20"/>
                <w:szCs w:val="20"/>
              </w:rPr>
            </w:pPr>
            <w:r>
              <w:rPr>
                <w:sz w:val="20"/>
                <w:szCs w:val="20"/>
              </w:rPr>
              <w:t>2.8 When pop-up appears, click the YES button to accept</w:t>
            </w:r>
          </w:p>
          <w:p w14:paraId="6211B223" w14:textId="4A14D3E0" w:rsidR="00497C56" w:rsidRDefault="00497C56" w:rsidP="00497C56">
            <w:pPr>
              <w:rPr>
                <w:sz w:val="20"/>
                <w:szCs w:val="20"/>
              </w:rPr>
            </w:pPr>
          </w:p>
        </w:tc>
        <w:tc>
          <w:tcPr>
            <w:tcW w:w="1559" w:type="dxa"/>
          </w:tcPr>
          <w:p w14:paraId="6A304C6D" w14:textId="77777777" w:rsidR="00D1601E" w:rsidRDefault="00497C56" w:rsidP="002F29FD">
            <w:pPr>
              <w:rPr>
                <w:sz w:val="20"/>
                <w:szCs w:val="20"/>
              </w:rPr>
            </w:pPr>
            <w:r>
              <w:rPr>
                <w:sz w:val="20"/>
                <w:szCs w:val="20"/>
              </w:rPr>
              <w:lastRenderedPageBreak/>
              <w:t>Under EVENT COMP RESULTS tab panel, the competition results table contains the saved details</w:t>
            </w:r>
          </w:p>
          <w:p w14:paraId="06B64DFC" w14:textId="4D84F1E9" w:rsidR="00497C56" w:rsidRDefault="00497C56" w:rsidP="002F29FD">
            <w:pPr>
              <w:rPr>
                <w:sz w:val="20"/>
                <w:szCs w:val="20"/>
              </w:rPr>
            </w:pPr>
          </w:p>
          <w:p w14:paraId="5BEBC912" w14:textId="2E42D498" w:rsidR="00497C56" w:rsidRDefault="002F29FD" w:rsidP="002F29FD">
            <w:pPr>
              <w:rPr>
                <w:sz w:val="20"/>
                <w:szCs w:val="20"/>
              </w:rPr>
            </w:pPr>
            <w:r>
              <w:rPr>
                <w:sz w:val="20"/>
                <w:szCs w:val="20"/>
              </w:rPr>
              <w:t>Under EVENT COMP RESULTS tab panel, t</w:t>
            </w:r>
            <w:r w:rsidR="00497C56">
              <w:rPr>
                <w:sz w:val="20"/>
                <w:szCs w:val="20"/>
              </w:rPr>
              <w:t>he event leader boards updated to show the new accumulated points totals for teams involved</w:t>
            </w:r>
          </w:p>
        </w:tc>
        <w:tc>
          <w:tcPr>
            <w:tcW w:w="1531" w:type="dxa"/>
          </w:tcPr>
          <w:p w14:paraId="16384347" w14:textId="77777777" w:rsidR="00D1601E" w:rsidRDefault="00497C56" w:rsidP="002F29FD">
            <w:pPr>
              <w:rPr>
                <w:sz w:val="20"/>
                <w:szCs w:val="20"/>
              </w:rPr>
            </w:pPr>
            <w:r>
              <w:rPr>
                <w:sz w:val="20"/>
                <w:szCs w:val="20"/>
              </w:rPr>
              <w:t>Under EVEN COMP RESULTS tab panel, the competition results table contains the saved details</w:t>
            </w:r>
          </w:p>
          <w:p w14:paraId="64AEC140" w14:textId="77777777" w:rsidR="00497C56" w:rsidRDefault="00497C56" w:rsidP="002F29FD">
            <w:pPr>
              <w:rPr>
                <w:sz w:val="20"/>
                <w:szCs w:val="20"/>
              </w:rPr>
            </w:pPr>
          </w:p>
          <w:p w14:paraId="7F8DA801" w14:textId="721D67F8" w:rsidR="00497C56" w:rsidRDefault="002F29FD" w:rsidP="002F29FD">
            <w:pPr>
              <w:rPr>
                <w:sz w:val="20"/>
                <w:szCs w:val="20"/>
              </w:rPr>
            </w:pPr>
            <w:r>
              <w:rPr>
                <w:sz w:val="20"/>
                <w:szCs w:val="20"/>
              </w:rPr>
              <w:t xml:space="preserve">Under EVENT COMP RESULTS tab panel, the </w:t>
            </w:r>
            <w:r w:rsidR="00497C56">
              <w:rPr>
                <w:sz w:val="20"/>
                <w:szCs w:val="20"/>
              </w:rPr>
              <w:t>event leader boards updated to show the new accumulated points totals for teams involved</w:t>
            </w:r>
          </w:p>
        </w:tc>
        <w:tc>
          <w:tcPr>
            <w:tcW w:w="1385" w:type="dxa"/>
          </w:tcPr>
          <w:p w14:paraId="787320DA" w14:textId="04A9B0AA" w:rsidR="00D1601E" w:rsidRDefault="00497C56" w:rsidP="002F29FD">
            <w:pPr>
              <w:rPr>
                <w:sz w:val="20"/>
                <w:szCs w:val="20"/>
              </w:rPr>
            </w:pPr>
            <w:r>
              <w:rPr>
                <w:sz w:val="20"/>
                <w:szCs w:val="20"/>
              </w:rPr>
              <w:t>No fix required as actual results match expected results</w:t>
            </w:r>
          </w:p>
        </w:tc>
        <w:tc>
          <w:tcPr>
            <w:tcW w:w="1106" w:type="dxa"/>
          </w:tcPr>
          <w:p w14:paraId="73C03A03" w14:textId="00EE5766" w:rsidR="00D1601E" w:rsidRDefault="00497C56" w:rsidP="002F29FD">
            <w:pPr>
              <w:rPr>
                <w:sz w:val="20"/>
                <w:szCs w:val="20"/>
              </w:rPr>
            </w:pPr>
            <w:r>
              <w:rPr>
                <w:sz w:val="20"/>
                <w:szCs w:val="20"/>
              </w:rPr>
              <w:t>PASS</w:t>
            </w:r>
          </w:p>
        </w:tc>
      </w:tr>
      <w:tr w:rsidR="00DC728B" w14:paraId="388072B4" w14:textId="77777777" w:rsidTr="00A64B07">
        <w:tc>
          <w:tcPr>
            <w:tcW w:w="1413" w:type="dxa"/>
          </w:tcPr>
          <w:p w14:paraId="7EC6F745" w14:textId="5AF8DF27" w:rsidR="00D1601E" w:rsidRDefault="00D1601E" w:rsidP="002F29FD">
            <w:pPr>
              <w:rPr>
                <w:sz w:val="20"/>
                <w:szCs w:val="20"/>
              </w:rPr>
            </w:pPr>
            <w:r>
              <w:rPr>
                <w:sz w:val="20"/>
                <w:szCs w:val="20"/>
              </w:rPr>
              <w:t xml:space="preserve">3. </w:t>
            </w:r>
            <w:r w:rsidR="00145FEF">
              <w:rPr>
                <w:sz w:val="20"/>
                <w:szCs w:val="20"/>
              </w:rPr>
              <w:t xml:space="preserve">GUI: </w:t>
            </w:r>
            <w:r w:rsidR="002A3DCA">
              <w:rPr>
                <w:sz w:val="20"/>
                <w:szCs w:val="20"/>
              </w:rPr>
              <w:t>Add new team (test with all validated inputs)</w:t>
            </w:r>
          </w:p>
          <w:p w14:paraId="3208FF50" w14:textId="77777777" w:rsidR="00D1601E" w:rsidRDefault="00D1601E" w:rsidP="002F29FD">
            <w:pPr>
              <w:rPr>
                <w:sz w:val="20"/>
                <w:szCs w:val="20"/>
              </w:rPr>
            </w:pPr>
          </w:p>
          <w:p w14:paraId="1E37739C" w14:textId="77777777" w:rsidR="00D1601E" w:rsidRDefault="00D1601E" w:rsidP="002F29FD">
            <w:pPr>
              <w:rPr>
                <w:sz w:val="20"/>
                <w:szCs w:val="20"/>
              </w:rPr>
            </w:pPr>
          </w:p>
        </w:tc>
        <w:tc>
          <w:tcPr>
            <w:tcW w:w="1843" w:type="dxa"/>
          </w:tcPr>
          <w:p w14:paraId="70883CD6" w14:textId="67EFD235" w:rsidR="00D1601E" w:rsidRDefault="00E73C89" w:rsidP="002F29FD">
            <w:pPr>
              <w:rPr>
                <w:sz w:val="20"/>
                <w:szCs w:val="20"/>
              </w:rPr>
            </w:pPr>
            <w:r>
              <w:rPr>
                <w:sz w:val="20"/>
                <w:szCs w:val="20"/>
              </w:rPr>
              <w:t>3</w:t>
            </w:r>
            <w:r w:rsidR="002F29FD">
              <w:rPr>
                <w:sz w:val="20"/>
                <w:szCs w:val="20"/>
              </w:rPr>
              <w:t>.1 Launch app</w:t>
            </w:r>
          </w:p>
          <w:p w14:paraId="5C03798F" w14:textId="77777777" w:rsidR="002F29FD" w:rsidRDefault="002F29FD" w:rsidP="002F29FD">
            <w:pPr>
              <w:rPr>
                <w:sz w:val="20"/>
                <w:szCs w:val="20"/>
              </w:rPr>
            </w:pPr>
          </w:p>
          <w:p w14:paraId="2E558178" w14:textId="63B3763C" w:rsidR="002F29FD" w:rsidRDefault="00E73C89" w:rsidP="002F29FD">
            <w:pPr>
              <w:rPr>
                <w:sz w:val="20"/>
                <w:szCs w:val="20"/>
              </w:rPr>
            </w:pPr>
            <w:r>
              <w:rPr>
                <w:sz w:val="20"/>
                <w:szCs w:val="20"/>
              </w:rPr>
              <w:t>3</w:t>
            </w:r>
            <w:r w:rsidR="002F29FD">
              <w:rPr>
                <w:sz w:val="20"/>
                <w:szCs w:val="20"/>
              </w:rPr>
              <w:t>.2 Click ADD NEW TEAM tab</w:t>
            </w:r>
          </w:p>
          <w:p w14:paraId="497EFBCC" w14:textId="77777777" w:rsidR="002F29FD" w:rsidRDefault="002F29FD" w:rsidP="002F29FD">
            <w:pPr>
              <w:rPr>
                <w:sz w:val="20"/>
                <w:szCs w:val="20"/>
              </w:rPr>
            </w:pPr>
          </w:p>
          <w:p w14:paraId="597B5FEA" w14:textId="04D80848" w:rsidR="002F29FD" w:rsidRDefault="00E73C89" w:rsidP="002F29FD">
            <w:pPr>
              <w:rPr>
                <w:sz w:val="20"/>
                <w:szCs w:val="20"/>
              </w:rPr>
            </w:pPr>
            <w:r>
              <w:rPr>
                <w:sz w:val="20"/>
                <w:szCs w:val="20"/>
              </w:rPr>
              <w:t>3</w:t>
            </w:r>
            <w:r w:rsidR="002F29FD">
              <w:rPr>
                <w:sz w:val="20"/>
                <w:szCs w:val="20"/>
              </w:rPr>
              <w:t>.3 Enter “</w:t>
            </w:r>
            <w:proofErr w:type="spellStart"/>
            <w:r w:rsidR="002F29FD">
              <w:rPr>
                <w:sz w:val="20"/>
                <w:szCs w:val="20"/>
              </w:rPr>
              <w:t>Teamy</w:t>
            </w:r>
            <w:proofErr w:type="spellEnd"/>
            <w:r w:rsidR="002F29FD">
              <w:rPr>
                <w:sz w:val="20"/>
                <w:szCs w:val="20"/>
              </w:rPr>
              <w:t xml:space="preserve"> </w:t>
            </w:r>
            <w:proofErr w:type="spellStart"/>
            <w:r w:rsidR="002F29FD">
              <w:rPr>
                <w:sz w:val="20"/>
                <w:szCs w:val="20"/>
              </w:rPr>
              <w:t>McTeam</w:t>
            </w:r>
            <w:proofErr w:type="spellEnd"/>
            <w:r w:rsidR="002F29FD">
              <w:rPr>
                <w:sz w:val="20"/>
                <w:szCs w:val="20"/>
              </w:rPr>
              <w:t>” as new team name</w:t>
            </w:r>
          </w:p>
          <w:p w14:paraId="5099CC45" w14:textId="77777777" w:rsidR="002F29FD" w:rsidRDefault="002F29FD" w:rsidP="002F29FD">
            <w:pPr>
              <w:rPr>
                <w:sz w:val="20"/>
                <w:szCs w:val="20"/>
              </w:rPr>
            </w:pPr>
          </w:p>
          <w:p w14:paraId="4A985AC4" w14:textId="3196D6F9" w:rsidR="002F29FD" w:rsidRDefault="00E73C89" w:rsidP="002F29FD">
            <w:pPr>
              <w:rPr>
                <w:sz w:val="20"/>
                <w:szCs w:val="20"/>
              </w:rPr>
            </w:pPr>
            <w:r>
              <w:rPr>
                <w:sz w:val="20"/>
                <w:szCs w:val="20"/>
              </w:rPr>
              <w:t>3</w:t>
            </w:r>
            <w:r w:rsidR="002F29FD">
              <w:rPr>
                <w:sz w:val="20"/>
                <w:szCs w:val="20"/>
              </w:rPr>
              <w:t>.4 Enter “Max Power” as contact name</w:t>
            </w:r>
          </w:p>
          <w:p w14:paraId="70956F09" w14:textId="77777777" w:rsidR="002F29FD" w:rsidRDefault="002F29FD" w:rsidP="002F29FD">
            <w:pPr>
              <w:rPr>
                <w:sz w:val="20"/>
                <w:szCs w:val="20"/>
              </w:rPr>
            </w:pPr>
          </w:p>
          <w:p w14:paraId="6F83577D" w14:textId="64EAF26A" w:rsidR="002F29FD" w:rsidRDefault="00E73C89" w:rsidP="002F29FD">
            <w:pPr>
              <w:rPr>
                <w:sz w:val="20"/>
                <w:szCs w:val="20"/>
              </w:rPr>
            </w:pPr>
            <w:r>
              <w:rPr>
                <w:sz w:val="20"/>
                <w:szCs w:val="20"/>
              </w:rPr>
              <w:t>3</w:t>
            </w:r>
            <w:r w:rsidR="002F29FD">
              <w:rPr>
                <w:sz w:val="20"/>
                <w:szCs w:val="20"/>
              </w:rPr>
              <w:t>.5 Enter “0400000000” as phone number</w:t>
            </w:r>
          </w:p>
          <w:p w14:paraId="19BC174D" w14:textId="77777777" w:rsidR="002F29FD" w:rsidRDefault="002F29FD" w:rsidP="002F29FD">
            <w:pPr>
              <w:rPr>
                <w:sz w:val="20"/>
                <w:szCs w:val="20"/>
              </w:rPr>
            </w:pPr>
          </w:p>
          <w:p w14:paraId="5EBB34CD" w14:textId="011EC418" w:rsidR="002F29FD" w:rsidRDefault="00E73C89" w:rsidP="002F29FD">
            <w:pPr>
              <w:rPr>
                <w:sz w:val="20"/>
                <w:szCs w:val="20"/>
              </w:rPr>
            </w:pPr>
            <w:r>
              <w:rPr>
                <w:sz w:val="20"/>
                <w:szCs w:val="20"/>
              </w:rPr>
              <w:t>3</w:t>
            </w:r>
            <w:r w:rsidR="002F29FD">
              <w:rPr>
                <w:sz w:val="20"/>
                <w:szCs w:val="20"/>
              </w:rPr>
              <w:t>.6 Enter “</w:t>
            </w:r>
            <w:proofErr w:type="spellStart"/>
            <w:r w:rsidR="002F29FD">
              <w:rPr>
                <w:sz w:val="20"/>
                <w:szCs w:val="20"/>
              </w:rPr>
              <w:t>maxpower</w:t>
            </w:r>
            <w:proofErr w:type="spellEnd"/>
            <w:r w:rsidR="002F29FD">
              <w:rPr>
                <w:sz w:val="20"/>
                <w:szCs w:val="20"/>
              </w:rPr>
              <w:t>@</w:t>
            </w:r>
          </w:p>
          <w:p w14:paraId="597E0F4C" w14:textId="77777777" w:rsidR="002F29FD" w:rsidRDefault="002F29FD" w:rsidP="002F29FD">
            <w:pPr>
              <w:rPr>
                <w:sz w:val="20"/>
                <w:szCs w:val="20"/>
              </w:rPr>
            </w:pPr>
            <w:r>
              <w:rPr>
                <w:sz w:val="20"/>
                <w:szCs w:val="20"/>
              </w:rPr>
              <w:t>hotmale.com” as the email address</w:t>
            </w:r>
          </w:p>
          <w:p w14:paraId="16AA280A" w14:textId="77777777" w:rsidR="002F29FD" w:rsidRDefault="002F29FD" w:rsidP="002F29FD">
            <w:pPr>
              <w:rPr>
                <w:sz w:val="20"/>
                <w:szCs w:val="20"/>
              </w:rPr>
            </w:pPr>
          </w:p>
          <w:p w14:paraId="7880A00C" w14:textId="2D1B873F" w:rsidR="002F29FD" w:rsidRDefault="00E73C89" w:rsidP="002F29FD">
            <w:pPr>
              <w:rPr>
                <w:sz w:val="20"/>
                <w:szCs w:val="20"/>
              </w:rPr>
            </w:pPr>
            <w:r>
              <w:rPr>
                <w:sz w:val="20"/>
                <w:szCs w:val="20"/>
              </w:rPr>
              <w:t>3</w:t>
            </w:r>
            <w:r w:rsidR="002F29FD">
              <w:rPr>
                <w:sz w:val="20"/>
                <w:szCs w:val="20"/>
              </w:rPr>
              <w:t>.7 Click ADD NEW TEAM button</w:t>
            </w:r>
          </w:p>
          <w:p w14:paraId="117E4961" w14:textId="77777777" w:rsidR="002F29FD" w:rsidRDefault="002F29FD" w:rsidP="002F29FD">
            <w:pPr>
              <w:rPr>
                <w:sz w:val="20"/>
                <w:szCs w:val="20"/>
              </w:rPr>
            </w:pPr>
          </w:p>
          <w:p w14:paraId="5649AB47" w14:textId="35FA5407" w:rsidR="002F29FD" w:rsidRDefault="00E73C89" w:rsidP="002F29FD">
            <w:pPr>
              <w:rPr>
                <w:sz w:val="20"/>
                <w:szCs w:val="20"/>
              </w:rPr>
            </w:pPr>
            <w:r>
              <w:rPr>
                <w:sz w:val="20"/>
                <w:szCs w:val="20"/>
              </w:rPr>
              <w:t>3</w:t>
            </w:r>
            <w:r w:rsidR="002F29FD">
              <w:rPr>
                <w:sz w:val="20"/>
                <w:szCs w:val="20"/>
              </w:rPr>
              <w:t>.8 When pop-up appears, click the YES button to accept</w:t>
            </w:r>
          </w:p>
          <w:p w14:paraId="505AEF74" w14:textId="3B3AB54A" w:rsidR="002F29FD" w:rsidRDefault="002F29FD" w:rsidP="002F29FD">
            <w:pPr>
              <w:rPr>
                <w:sz w:val="20"/>
                <w:szCs w:val="20"/>
              </w:rPr>
            </w:pPr>
            <w:r>
              <w:rPr>
                <w:sz w:val="20"/>
                <w:szCs w:val="20"/>
              </w:rPr>
              <w:t xml:space="preserve"> </w:t>
            </w:r>
          </w:p>
        </w:tc>
        <w:tc>
          <w:tcPr>
            <w:tcW w:w="1559" w:type="dxa"/>
          </w:tcPr>
          <w:p w14:paraId="48FF7BCD" w14:textId="77777777" w:rsidR="00D1601E" w:rsidRDefault="002F29FD" w:rsidP="002F29FD">
            <w:pPr>
              <w:rPr>
                <w:sz w:val="20"/>
                <w:szCs w:val="20"/>
              </w:rPr>
            </w:pPr>
            <w:r>
              <w:rPr>
                <w:sz w:val="20"/>
                <w:szCs w:val="20"/>
              </w:rPr>
              <w:t>Under EVENT COMP RESULTS tab panel, the Team combo-box contains “</w:t>
            </w:r>
            <w:proofErr w:type="spellStart"/>
            <w:r>
              <w:rPr>
                <w:sz w:val="20"/>
                <w:szCs w:val="20"/>
              </w:rPr>
              <w:t>Teamy</w:t>
            </w:r>
            <w:proofErr w:type="spellEnd"/>
            <w:r>
              <w:rPr>
                <w:sz w:val="20"/>
                <w:szCs w:val="20"/>
              </w:rPr>
              <w:t xml:space="preserve"> </w:t>
            </w:r>
            <w:proofErr w:type="spellStart"/>
            <w:r>
              <w:rPr>
                <w:sz w:val="20"/>
                <w:szCs w:val="20"/>
              </w:rPr>
              <w:t>McTeam</w:t>
            </w:r>
            <w:proofErr w:type="spellEnd"/>
            <w:r>
              <w:rPr>
                <w:sz w:val="20"/>
                <w:szCs w:val="20"/>
              </w:rPr>
              <w:t>”</w:t>
            </w:r>
          </w:p>
          <w:p w14:paraId="234A7F65" w14:textId="77777777" w:rsidR="002F29FD" w:rsidRDefault="002F29FD" w:rsidP="002F29FD">
            <w:pPr>
              <w:rPr>
                <w:sz w:val="20"/>
                <w:szCs w:val="20"/>
              </w:rPr>
            </w:pPr>
          </w:p>
          <w:p w14:paraId="32C025B3" w14:textId="77777777" w:rsidR="002F29FD" w:rsidRDefault="002F29FD" w:rsidP="002F29FD">
            <w:pPr>
              <w:rPr>
                <w:sz w:val="20"/>
                <w:szCs w:val="20"/>
              </w:rPr>
            </w:pPr>
            <w:r>
              <w:rPr>
                <w:sz w:val="20"/>
                <w:szCs w:val="20"/>
              </w:rPr>
              <w:t>Under NEW COMP RESULTS tab panel, the Team combo-boxes contain “</w:t>
            </w:r>
            <w:proofErr w:type="spellStart"/>
            <w:r>
              <w:rPr>
                <w:sz w:val="20"/>
                <w:szCs w:val="20"/>
              </w:rPr>
              <w:t>Teamy</w:t>
            </w:r>
            <w:proofErr w:type="spellEnd"/>
            <w:r>
              <w:rPr>
                <w:sz w:val="20"/>
                <w:szCs w:val="20"/>
              </w:rPr>
              <w:t xml:space="preserve"> </w:t>
            </w:r>
            <w:proofErr w:type="spellStart"/>
            <w:r>
              <w:rPr>
                <w:sz w:val="20"/>
                <w:szCs w:val="20"/>
              </w:rPr>
              <w:t>McTeam</w:t>
            </w:r>
            <w:proofErr w:type="spellEnd"/>
            <w:r>
              <w:rPr>
                <w:sz w:val="20"/>
                <w:szCs w:val="20"/>
              </w:rPr>
              <w:t>”</w:t>
            </w:r>
          </w:p>
          <w:p w14:paraId="2C56136C" w14:textId="77777777" w:rsidR="002F29FD" w:rsidRDefault="002F29FD" w:rsidP="002F29FD">
            <w:pPr>
              <w:rPr>
                <w:sz w:val="20"/>
                <w:szCs w:val="20"/>
              </w:rPr>
            </w:pPr>
          </w:p>
          <w:p w14:paraId="4BA10F6E" w14:textId="38FF1E35" w:rsidR="002F29FD" w:rsidRDefault="002F29FD" w:rsidP="002F29FD">
            <w:pPr>
              <w:rPr>
                <w:sz w:val="20"/>
                <w:szCs w:val="20"/>
              </w:rPr>
            </w:pPr>
            <w:r>
              <w:rPr>
                <w:sz w:val="20"/>
                <w:szCs w:val="20"/>
              </w:rPr>
              <w:t>Under UPDATE EXISTING TEAM tab panel, the Team combo-box contains “</w:t>
            </w:r>
            <w:proofErr w:type="spellStart"/>
            <w:r>
              <w:rPr>
                <w:sz w:val="20"/>
                <w:szCs w:val="20"/>
              </w:rPr>
              <w:t>Teamy</w:t>
            </w:r>
            <w:proofErr w:type="spellEnd"/>
            <w:r>
              <w:rPr>
                <w:sz w:val="20"/>
                <w:szCs w:val="20"/>
              </w:rPr>
              <w:t xml:space="preserve"> </w:t>
            </w:r>
            <w:proofErr w:type="spellStart"/>
            <w:r>
              <w:rPr>
                <w:sz w:val="20"/>
                <w:szCs w:val="20"/>
              </w:rPr>
              <w:t>McTeam</w:t>
            </w:r>
            <w:proofErr w:type="spellEnd"/>
            <w:r>
              <w:rPr>
                <w:sz w:val="20"/>
                <w:szCs w:val="20"/>
              </w:rPr>
              <w:t>” and when selected the text fields are populated with the team data</w:t>
            </w:r>
          </w:p>
        </w:tc>
        <w:tc>
          <w:tcPr>
            <w:tcW w:w="1531" w:type="dxa"/>
          </w:tcPr>
          <w:p w14:paraId="3A9781F9" w14:textId="77777777" w:rsidR="002F29FD" w:rsidRDefault="002F29FD" w:rsidP="002F29FD">
            <w:pPr>
              <w:rPr>
                <w:sz w:val="20"/>
                <w:szCs w:val="20"/>
              </w:rPr>
            </w:pPr>
            <w:r>
              <w:rPr>
                <w:sz w:val="20"/>
                <w:szCs w:val="20"/>
              </w:rPr>
              <w:t>Under EVENT COMP RESULTS tab panel, the Team combo-box contains “</w:t>
            </w:r>
            <w:proofErr w:type="spellStart"/>
            <w:r>
              <w:rPr>
                <w:sz w:val="20"/>
                <w:szCs w:val="20"/>
              </w:rPr>
              <w:t>Teamy</w:t>
            </w:r>
            <w:proofErr w:type="spellEnd"/>
            <w:r>
              <w:rPr>
                <w:sz w:val="20"/>
                <w:szCs w:val="20"/>
              </w:rPr>
              <w:t xml:space="preserve"> </w:t>
            </w:r>
            <w:proofErr w:type="spellStart"/>
            <w:r>
              <w:rPr>
                <w:sz w:val="20"/>
                <w:szCs w:val="20"/>
              </w:rPr>
              <w:t>McTeam</w:t>
            </w:r>
            <w:proofErr w:type="spellEnd"/>
            <w:r>
              <w:rPr>
                <w:sz w:val="20"/>
                <w:szCs w:val="20"/>
              </w:rPr>
              <w:t>”</w:t>
            </w:r>
          </w:p>
          <w:p w14:paraId="61620BDD" w14:textId="77777777" w:rsidR="002F29FD" w:rsidRDefault="002F29FD" w:rsidP="002F29FD">
            <w:pPr>
              <w:rPr>
                <w:sz w:val="20"/>
                <w:szCs w:val="20"/>
              </w:rPr>
            </w:pPr>
          </w:p>
          <w:p w14:paraId="096E1865" w14:textId="77777777" w:rsidR="002F29FD" w:rsidRDefault="002F29FD" w:rsidP="002F29FD">
            <w:pPr>
              <w:rPr>
                <w:sz w:val="20"/>
                <w:szCs w:val="20"/>
              </w:rPr>
            </w:pPr>
            <w:r>
              <w:rPr>
                <w:sz w:val="20"/>
                <w:szCs w:val="20"/>
              </w:rPr>
              <w:t>Under NEW COMP RESULTS tab panel, the Team combo-boxes contain “</w:t>
            </w:r>
            <w:proofErr w:type="spellStart"/>
            <w:r>
              <w:rPr>
                <w:sz w:val="20"/>
                <w:szCs w:val="20"/>
              </w:rPr>
              <w:t>Teamy</w:t>
            </w:r>
            <w:proofErr w:type="spellEnd"/>
            <w:r>
              <w:rPr>
                <w:sz w:val="20"/>
                <w:szCs w:val="20"/>
              </w:rPr>
              <w:t xml:space="preserve"> </w:t>
            </w:r>
            <w:proofErr w:type="spellStart"/>
            <w:r>
              <w:rPr>
                <w:sz w:val="20"/>
                <w:szCs w:val="20"/>
              </w:rPr>
              <w:t>McTeam</w:t>
            </w:r>
            <w:proofErr w:type="spellEnd"/>
            <w:r>
              <w:rPr>
                <w:sz w:val="20"/>
                <w:szCs w:val="20"/>
              </w:rPr>
              <w:t>”</w:t>
            </w:r>
          </w:p>
          <w:p w14:paraId="2F9DDC74" w14:textId="77777777" w:rsidR="00D1601E" w:rsidRDefault="00D1601E" w:rsidP="002F29FD">
            <w:pPr>
              <w:rPr>
                <w:sz w:val="20"/>
                <w:szCs w:val="20"/>
              </w:rPr>
            </w:pPr>
          </w:p>
          <w:p w14:paraId="7CD9C413" w14:textId="49A2CC71" w:rsidR="002F29FD" w:rsidRDefault="002F29FD" w:rsidP="002F29FD">
            <w:pPr>
              <w:rPr>
                <w:sz w:val="20"/>
                <w:szCs w:val="20"/>
              </w:rPr>
            </w:pPr>
            <w:r>
              <w:rPr>
                <w:sz w:val="20"/>
                <w:szCs w:val="20"/>
              </w:rPr>
              <w:t>Under UPDATE EXISTING TEAM tab panel, the Team combo-box contains ‘</w:t>
            </w:r>
            <w:proofErr w:type="spellStart"/>
            <w:r>
              <w:rPr>
                <w:sz w:val="20"/>
                <w:szCs w:val="20"/>
              </w:rPr>
              <w:t>Teamy</w:t>
            </w:r>
            <w:proofErr w:type="spellEnd"/>
            <w:r>
              <w:rPr>
                <w:sz w:val="20"/>
                <w:szCs w:val="20"/>
              </w:rPr>
              <w:t xml:space="preserve"> </w:t>
            </w:r>
            <w:proofErr w:type="spellStart"/>
            <w:r>
              <w:rPr>
                <w:sz w:val="20"/>
                <w:szCs w:val="20"/>
              </w:rPr>
              <w:t>McTeam</w:t>
            </w:r>
            <w:proofErr w:type="spellEnd"/>
            <w:r>
              <w:rPr>
                <w:sz w:val="20"/>
                <w:szCs w:val="20"/>
              </w:rPr>
              <w:t>” however when selected the text fields are not populated correctly</w:t>
            </w:r>
          </w:p>
        </w:tc>
        <w:tc>
          <w:tcPr>
            <w:tcW w:w="1385" w:type="dxa"/>
          </w:tcPr>
          <w:p w14:paraId="49441A4B" w14:textId="085F27D1" w:rsidR="00D1601E" w:rsidRDefault="00E73C89" w:rsidP="002F29FD">
            <w:pPr>
              <w:rPr>
                <w:sz w:val="20"/>
                <w:szCs w:val="20"/>
              </w:rPr>
            </w:pPr>
            <w:r>
              <w:rPr>
                <w:sz w:val="20"/>
                <w:szCs w:val="20"/>
              </w:rPr>
              <w:t xml:space="preserve">Under UPDATE EXISTING TEAM tab panel, the text fields display information for incorrect team or no data at all </w:t>
            </w:r>
          </w:p>
        </w:tc>
        <w:tc>
          <w:tcPr>
            <w:tcW w:w="1106" w:type="dxa"/>
          </w:tcPr>
          <w:p w14:paraId="1667BF20" w14:textId="77777777" w:rsidR="00D1601E" w:rsidRDefault="00E73C89" w:rsidP="002F29FD">
            <w:pPr>
              <w:rPr>
                <w:sz w:val="20"/>
                <w:szCs w:val="20"/>
              </w:rPr>
            </w:pPr>
            <w:r>
              <w:rPr>
                <w:sz w:val="20"/>
                <w:szCs w:val="20"/>
              </w:rPr>
              <w:t>Fix made to method which populates text fields. Used a gate to prevent combo box events from occurring during update</w:t>
            </w:r>
          </w:p>
          <w:p w14:paraId="39F18ECA" w14:textId="77777777" w:rsidR="00E73C89" w:rsidRDefault="00E73C89" w:rsidP="002F29FD">
            <w:pPr>
              <w:rPr>
                <w:sz w:val="20"/>
                <w:szCs w:val="20"/>
              </w:rPr>
            </w:pPr>
          </w:p>
          <w:p w14:paraId="54B17FCB" w14:textId="11142A66" w:rsidR="00E73C89" w:rsidRDefault="00E73C89" w:rsidP="002F29FD">
            <w:pPr>
              <w:rPr>
                <w:sz w:val="20"/>
                <w:szCs w:val="20"/>
              </w:rPr>
            </w:pPr>
            <w:r>
              <w:rPr>
                <w:sz w:val="20"/>
                <w:szCs w:val="20"/>
              </w:rPr>
              <w:t>PASS</w:t>
            </w:r>
          </w:p>
        </w:tc>
      </w:tr>
      <w:tr w:rsidR="00DC728B" w14:paraId="40C54A1A" w14:textId="77777777" w:rsidTr="00A64B07">
        <w:tc>
          <w:tcPr>
            <w:tcW w:w="1413" w:type="dxa"/>
          </w:tcPr>
          <w:p w14:paraId="32BD22B5" w14:textId="71DFAE9E" w:rsidR="00D1601E" w:rsidRDefault="00D1601E" w:rsidP="002F29FD">
            <w:pPr>
              <w:rPr>
                <w:sz w:val="20"/>
                <w:szCs w:val="20"/>
              </w:rPr>
            </w:pPr>
            <w:r>
              <w:rPr>
                <w:sz w:val="20"/>
                <w:szCs w:val="20"/>
              </w:rPr>
              <w:t xml:space="preserve">4. </w:t>
            </w:r>
            <w:r w:rsidR="00145FEF">
              <w:rPr>
                <w:sz w:val="20"/>
                <w:szCs w:val="20"/>
              </w:rPr>
              <w:t>GUI:</w:t>
            </w:r>
            <w:r w:rsidR="002A3DCA">
              <w:rPr>
                <w:sz w:val="20"/>
                <w:szCs w:val="20"/>
              </w:rPr>
              <w:t xml:space="preserve"> Update team (test with </w:t>
            </w:r>
            <w:r w:rsidR="004F1576">
              <w:rPr>
                <w:sz w:val="20"/>
                <w:szCs w:val="20"/>
              </w:rPr>
              <w:t xml:space="preserve">missing </w:t>
            </w:r>
            <w:r w:rsidR="002A3DCA">
              <w:rPr>
                <w:sz w:val="20"/>
                <w:szCs w:val="20"/>
              </w:rPr>
              <w:t>inputs)</w:t>
            </w:r>
          </w:p>
          <w:p w14:paraId="1CE93FE4" w14:textId="77777777" w:rsidR="00D1601E" w:rsidRDefault="00D1601E" w:rsidP="002F29FD">
            <w:pPr>
              <w:rPr>
                <w:sz w:val="20"/>
                <w:szCs w:val="20"/>
              </w:rPr>
            </w:pPr>
          </w:p>
          <w:p w14:paraId="3B44C1E7" w14:textId="77777777" w:rsidR="00D1601E" w:rsidRDefault="00D1601E" w:rsidP="002F29FD">
            <w:pPr>
              <w:rPr>
                <w:sz w:val="20"/>
                <w:szCs w:val="20"/>
              </w:rPr>
            </w:pPr>
          </w:p>
        </w:tc>
        <w:tc>
          <w:tcPr>
            <w:tcW w:w="1843" w:type="dxa"/>
          </w:tcPr>
          <w:p w14:paraId="40D3C154" w14:textId="77777777" w:rsidR="00D1601E" w:rsidRDefault="00E73C89" w:rsidP="002F29FD">
            <w:pPr>
              <w:rPr>
                <w:sz w:val="20"/>
                <w:szCs w:val="20"/>
              </w:rPr>
            </w:pPr>
            <w:r>
              <w:rPr>
                <w:sz w:val="20"/>
                <w:szCs w:val="20"/>
              </w:rPr>
              <w:t>4.1 Launch app</w:t>
            </w:r>
          </w:p>
          <w:p w14:paraId="71C3AFBE" w14:textId="77777777" w:rsidR="00E73C89" w:rsidRDefault="00E73C89" w:rsidP="002F29FD">
            <w:pPr>
              <w:rPr>
                <w:sz w:val="20"/>
                <w:szCs w:val="20"/>
              </w:rPr>
            </w:pPr>
          </w:p>
          <w:p w14:paraId="285505CF" w14:textId="77777777" w:rsidR="00E73C89" w:rsidRDefault="00E73C89" w:rsidP="002F29FD">
            <w:pPr>
              <w:rPr>
                <w:sz w:val="20"/>
                <w:szCs w:val="20"/>
              </w:rPr>
            </w:pPr>
            <w:r>
              <w:rPr>
                <w:sz w:val="20"/>
                <w:szCs w:val="20"/>
              </w:rPr>
              <w:t>4.2 Click UPDATE EXISTING TEAM tab</w:t>
            </w:r>
          </w:p>
          <w:p w14:paraId="727C61C4" w14:textId="77777777" w:rsidR="00E73C89" w:rsidRDefault="00E73C89" w:rsidP="002F29FD">
            <w:pPr>
              <w:rPr>
                <w:sz w:val="20"/>
                <w:szCs w:val="20"/>
              </w:rPr>
            </w:pPr>
          </w:p>
          <w:p w14:paraId="06CD0E51" w14:textId="77777777" w:rsidR="00E73C89" w:rsidRDefault="00E73C89" w:rsidP="002F29FD">
            <w:pPr>
              <w:rPr>
                <w:sz w:val="20"/>
                <w:szCs w:val="20"/>
              </w:rPr>
            </w:pPr>
            <w:r>
              <w:rPr>
                <w:sz w:val="20"/>
                <w:szCs w:val="20"/>
              </w:rPr>
              <w:t>4.3 Choose “</w:t>
            </w:r>
            <w:proofErr w:type="spellStart"/>
            <w:r>
              <w:rPr>
                <w:sz w:val="20"/>
                <w:szCs w:val="20"/>
              </w:rPr>
              <w:t>Teamy</w:t>
            </w:r>
            <w:proofErr w:type="spellEnd"/>
            <w:r>
              <w:rPr>
                <w:sz w:val="20"/>
                <w:szCs w:val="20"/>
              </w:rPr>
              <w:t xml:space="preserve"> </w:t>
            </w:r>
            <w:proofErr w:type="spellStart"/>
            <w:r>
              <w:rPr>
                <w:sz w:val="20"/>
                <w:szCs w:val="20"/>
              </w:rPr>
              <w:t>McTeam</w:t>
            </w:r>
            <w:proofErr w:type="spellEnd"/>
            <w:r>
              <w:rPr>
                <w:sz w:val="20"/>
                <w:szCs w:val="20"/>
              </w:rPr>
              <w:t>” from Team combo box</w:t>
            </w:r>
          </w:p>
          <w:p w14:paraId="7059AE3E" w14:textId="526A6F26" w:rsidR="00E73C89" w:rsidRDefault="00E73C89" w:rsidP="002F29FD">
            <w:pPr>
              <w:rPr>
                <w:sz w:val="20"/>
                <w:szCs w:val="20"/>
              </w:rPr>
            </w:pPr>
          </w:p>
          <w:p w14:paraId="5836DBDF" w14:textId="06C3F0D6" w:rsidR="00E73C89" w:rsidRDefault="00E73C89" w:rsidP="002F29FD">
            <w:pPr>
              <w:rPr>
                <w:sz w:val="20"/>
                <w:szCs w:val="20"/>
              </w:rPr>
            </w:pPr>
            <w:r>
              <w:rPr>
                <w:sz w:val="20"/>
                <w:szCs w:val="20"/>
              </w:rPr>
              <w:t>4.4 Remove “Max Power” from the contact name</w:t>
            </w:r>
          </w:p>
          <w:p w14:paraId="25FAE8A2" w14:textId="77777777" w:rsidR="00E73C89" w:rsidRDefault="00E73C89" w:rsidP="002F29FD">
            <w:pPr>
              <w:rPr>
                <w:sz w:val="20"/>
                <w:szCs w:val="20"/>
              </w:rPr>
            </w:pPr>
          </w:p>
          <w:p w14:paraId="60888714" w14:textId="77777777" w:rsidR="00E73C89" w:rsidRDefault="00E73C89" w:rsidP="002F29FD">
            <w:pPr>
              <w:rPr>
                <w:sz w:val="20"/>
                <w:szCs w:val="20"/>
              </w:rPr>
            </w:pPr>
            <w:r>
              <w:rPr>
                <w:sz w:val="20"/>
                <w:szCs w:val="20"/>
              </w:rPr>
              <w:t>4.5 Click UPDATE EXISTING TEAM button</w:t>
            </w:r>
          </w:p>
          <w:p w14:paraId="57CF9DF9" w14:textId="25D7BD5E" w:rsidR="004F1576" w:rsidRDefault="004F1576" w:rsidP="002F29FD">
            <w:pPr>
              <w:rPr>
                <w:sz w:val="20"/>
                <w:szCs w:val="20"/>
              </w:rPr>
            </w:pPr>
          </w:p>
        </w:tc>
        <w:tc>
          <w:tcPr>
            <w:tcW w:w="1559" w:type="dxa"/>
          </w:tcPr>
          <w:p w14:paraId="52EC383E" w14:textId="08AEA2D4" w:rsidR="00D1601E" w:rsidRDefault="00E73C89" w:rsidP="002F29FD">
            <w:pPr>
              <w:rPr>
                <w:sz w:val="20"/>
                <w:szCs w:val="20"/>
              </w:rPr>
            </w:pPr>
            <w:r>
              <w:rPr>
                <w:sz w:val="20"/>
                <w:szCs w:val="20"/>
              </w:rPr>
              <w:t xml:space="preserve">When </w:t>
            </w:r>
            <w:proofErr w:type="gramStart"/>
            <w:r>
              <w:rPr>
                <w:sz w:val="20"/>
                <w:szCs w:val="20"/>
              </w:rPr>
              <w:t>clicking  UPDATE</w:t>
            </w:r>
            <w:proofErr w:type="gramEnd"/>
            <w:r>
              <w:rPr>
                <w:sz w:val="20"/>
                <w:szCs w:val="20"/>
              </w:rPr>
              <w:t xml:space="preserve"> EXISTING TEAM an error pop-up indicat</w:t>
            </w:r>
            <w:r w:rsidR="004F1576">
              <w:rPr>
                <w:sz w:val="20"/>
                <w:szCs w:val="20"/>
              </w:rPr>
              <w:t>ing “contact person’s name required”</w:t>
            </w:r>
            <w:r>
              <w:rPr>
                <w:sz w:val="20"/>
                <w:szCs w:val="20"/>
              </w:rPr>
              <w:t xml:space="preserve"> </w:t>
            </w:r>
            <w:r w:rsidR="004F1576">
              <w:rPr>
                <w:sz w:val="20"/>
                <w:szCs w:val="20"/>
              </w:rPr>
              <w:t xml:space="preserve"> displays</w:t>
            </w:r>
          </w:p>
        </w:tc>
        <w:tc>
          <w:tcPr>
            <w:tcW w:w="1531" w:type="dxa"/>
          </w:tcPr>
          <w:p w14:paraId="4B3673BF" w14:textId="7F831DCC" w:rsidR="004F1576" w:rsidRDefault="004F1576" w:rsidP="002F29FD">
            <w:pPr>
              <w:rPr>
                <w:sz w:val="20"/>
                <w:szCs w:val="20"/>
              </w:rPr>
            </w:pPr>
            <w:r>
              <w:rPr>
                <w:sz w:val="20"/>
                <w:szCs w:val="20"/>
              </w:rPr>
              <w:t xml:space="preserve">When </w:t>
            </w:r>
            <w:proofErr w:type="gramStart"/>
            <w:r>
              <w:rPr>
                <w:sz w:val="20"/>
                <w:szCs w:val="20"/>
              </w:rPr>
              <w:t>clicking  UPDATE</w:t>
            </w:r>
            <w:proofErr w:type="gramEnd"/>
            <w:r>
              <w:rPr>
                <w:sz w:val="20"/>
                <w:szCs w:val="20"/>
              </w:rPr>
              <w:t xml:space="preserve"> EXISTING TEAM a pop-up asking to continue displays</w:t>
            </w:r>
          </w:p>
        </w:tc>
        <w:tc>
          <w:tcPr>
            <w:tcW w:w="1385" w:type="dxa"/>
          </w:tcPr>
          <w:p w14:paraId="03033C55" w14:textId="1F5C8A30" w:rsidR="00D1601E" w:rsidRDefault="004F1576" w:rsidP="002F29FD">
            <w:pPr>
              <w:rPr>
                <w:sz w:val="20"/>
                <w:szCs w:val="20"/>
              </w:rPr>
            </w:pPr>
            <w:r>
              <w:rPr>
                <w:sz w:val="20"/>
                <w:szCs w:val="20"/>
              </w:rPr>
              <w:t xml:space="preserve">Validation for empty fields needed as contact name, phone number and email address </w:t>
            </w:r>
            <w:proofErr w:type="gramStart"/>
            <w:r>
              <w:rPr>
                <w:sz w:val="20"/>
                <w:szCs w:val="20"/>
              </w:rPr>
              <w:t>is</w:t>
            </w:r>
            <w:proofErr w:type="gramEnd"/>
            <w:r>
              <w:rPr>
                <w:sz w:val="20"/>
                <w:szCs w:val="20"/>
              </w:rPr>
              <w:t xml:space="preserve"> a requirement of every team</w:t>
            </w:r>
          </w:p>
        </w:tc>
        <w:tc>
          <w:tcPr>
            <w:tcW w:w="1106" w:type="dxa"/>
          </w:tcPr>
          <w:p w14:paraId="694E2875" w14:textId="77777777" w:rsidR="00D1601E" w:rsidRDefault="004F1576" w:rsidP="002F29FD">
            <w:pPr>
              <w:rPr>
                <w:sz w:val="20"/>
                <w:szCs w:val="20"/>
              </w:rPr>
            </w:pPr>
            <w:r>
              <w:rPr>
                <w:sz w:val="20"/>
                <w:szCs w:val="20"/>
              </w:rPr>
              <w:t>Added empty field checks to the update existing team validation method</w:t>
            </w:r>
          </w:p>
          <w:p w14:paraId="35E1F21C" w14:textId="77777777" w:rsidR="004F1576" w:rsidRDefault="004F1576" w:rsidP="002F29FD">
            <w:pPr>
              <w:rPr>
                <w:sz w:val="20"/>
                <w:szCs w:val="20"/>
              </w:rPr>
            </w:pPr>
          </w:p>
          <w:p w14:paraId="2E2E4978" w14:textId="5DF1F1D7" w:rsidR="004F1576" w:rsidRDefault="004F1576" w:rsidP="002F29FD">
            <w:pPr>
              <w:rPr>
                <w:sz w:val="20"/>
                <w:szCs w:val="20"/>
              </w:rPr>
            </w:pPr>
            <w:r>
              <w:rPr>
                <w:sz w:val="20"/>
                <w:szCs w:val="20"/>
              </w:rPr>
              <w:t>PASS</w:t>
            </w:r>
          </w:p>
        </w:tc>
      </w:tr>
      <w:tr w:rsidR="00DC728B" w14:paraId="1AD90838" w14:textId="77777777" w:rsidTr="00A64B07">
        <w:tc>
          <w:tcPr>
            <w:tcW w:w="1413" w:type="dxa"/>
          </w:tcPr>
          <w:p w14:paraId="6BB89931" w14:textId="0FB44116" w:rsidR="00D1601E" w:rsidRDefault="00D1601E" w:rsidP="002F29FD">
            <w:pPr>
              <w:rPr>
                <w:sz w:val="20"/>
                <w:szCs w:val="20"/>
              </w:rPr>
            </w:pPr>
            <w:r>
              <w:rPr>
                <w:sz w:val="20"/>
                <w:szCs w:val="20"/>
              </w:rPr>
              <w:lastRenderedPageBreak/>
              <w:t xml:space="preserve">5. </w:t>
            </w:r>
            <w:r w:rsidR="00145FEF">
              <w:rPr>
                <w:sz w:val="20"/>
                <w:szCs w:val="20"/>
              </w:rPr>
              <w:t>GUI:</w:t>
            </w:r>
            <w:r w:rsidR="002A3DCA">
              <w:rPr>
                <w:sz w:val="20"/>
                <w:szCs w:val="20"/>
              </w:rPr>
              <w:t xml:space="preserve"> Write to external </w:t>
            </w:r>
            <w:r w:rsidR="004F1576">
              <w:rPr>
                <w:sz w:val="20"/>
                <w:szCs w:val="20"/>
              </w:rPr>
              <w:t xml:space="preserve">leader board </w:t>
            </w:r>
            <w:r w:rsidR="002A3DCA">
              <w:rPr>
                <w:sz w:val="20"/>
                <w:szCs w:val="20"/>
              </w:rPr>
              <w:t>csv</w:t>
            </w:r>
          </w:p>
          <w:p w14:paraId="23D9CD29" w14:textId="77777777" w:rsidR="00D1601E" w:rsidRDefault="00D1601E" w:rsidP="002F29FD">
            <w:pPr>
              <w:rPr>
                <w:sz w:val="20"/>
                <w:szCs w:val="20"/>
              </w:rPr>
            </w:pPr>
          </w:p>
          <w:p w14:paraId="75A06825" w14:textId="77777777" w:rsidR="00D1601E" w:rsidRDefault="00D1601E" w:rsidP="002F29FD">
            <w:pPr>
              <w:rPr>
                <w:sz w:val="20"/>
                <w:szCs w:val="20"/>
              </w:rPr>
            </w:pPr>
          </w:p>
        </w:tc>
        <w:tc>
          <w:tcPr>
            <w:tcW w:w="1843" w:type="dxa"/>
          </w:tcPr>
          <w:p w14:paraId="4EB5B397" w14:textId="77777777" w:rsidR="00D1601E" w:rsidRDefault="004F1576" w:rsidP="002F29FD">
            <w:pPr>
              <w:rPr>
                <w:sz w:val="20"/>
                <w:szCs w:val="20"/>
              </w:rPr>
            </w:pPr>
            <w:r>
              <w:rPr>
                <w:sz w:val="20"/>
                <w:szCs w:val="20"/>
              </w:rPr>
              <w:t>5.1 Launch app</w:t>
            </w:r>
          </w:p>
          <w:p w14:paraId="3B58EB6E" w14:textId="77777777" w:rsidR="004F1576" w:rsidRDefault="004F1576" w:rsidP="002F29FD">
            <w:pPr>
              <w:rPr>
                <w:sz w:val="20"/>
                <w:szCs w:val="20"/>
              </w:rPr>
            </w:pPr>
          </w:p>
          <w:p w14:paraId="7A65FCAE" w14:textId="77777777" w:rsidR="004F1576" w:rsidRDefault="004F1576" w:rsidP="002F29FD">
            <w:pPr>
              <w:rPr>
                <w:sz w:val="20"/>
                <w:szCs w:val="20"/>
              </w:rPr>
            </w:pPr>
            <w:r>
              <w:rPr>
                <w:sz w:val="20"/>
                <w:szCs w:val="20"/>
              </w:rPr>
              <w:t>5.2 Choose “</w:t>
            </w:r>
            <w:proofErr w:type="spellStart"/>
            <w:r>
              <w:rPr>
                <w:sz w:val="20"/>
                <w:szCs w:val="20"/>
              </w:rPr>
              <w:t>Fornite</w:t>
            </w:r>
            <w:proofErr w:type="spellEnd"/>
            <w:r>
              <w:rPr>
                <w:sz w:val="20"/>
                <w:szCs w:val="20"/>
              </w:rPr>
              <w:t xml:space="preserve"> Battle Royale…” from event combo box</w:t>
            </w:r>
          </w:p>
          <w:p w14:paraId="2AB5FFEB" w14:textId="77777777" w:rsidR="004F1576" w:rsidRDefault="004F1576" w:rsidP="002F29FD">
            <w:pPr>
              <w:rPr>
                <w:sz w:val="20"/>
                <w:szCs w:val="20"/>
              </w:rPr>
            </w:pPr>
          </w:p>
          <w:p w14:paraId="0027684E" w14:textId="77777777" w:rsidR="004F1576" w:rsidRDefault="004F1576" w:rsidP="002F29FD">
            <w:pPr>
              <w:rPr>
                <w:sz w:val="20"/>
                <w:szCs w:val="20"/>
              </w:rPr>
            </w:pPr>
            <w:r>
              <w:rPr>
                <w:sz w:val="20"/>
                <w:szCs w:val="20"/>
              </w:rPr>
              <w:t>5.3 Choose “All teams” from team combo box</w:t>
            </w:r>
          </w:p>
          <w:p w14:paraId="5F53292B" w14:textId="77777777" w:rsidR="004F1576" w:rsidRDefault="004F1576" w:rsidP="002F29FD">
            <w:pPr>
              <w:rPr>
                <w:sz w:val="20"/>
                <w:szCs w:val="20"/>
              </w:rPr>
            </w:pPr>
          </w:p>
          <w:p w14:paraId="3A3DA10B" w14:textId="32BE8BF5" w:rsidR="0081315C" w:rsidRDefault="004F1576" w:rsidP="002F29FD">
            <w:pPr>
              <w:rPr>
                <w:sz w:val="20"/>
                <w:szCs w:val="20"/>
              </w:rPr>
            </w:pPr>
            <w:r>
              <w:rPr>
                <w:sz w:val="20"/>
                <w:szCs w:val="20"/>
              </w:rPr>
              <w:t xml:space="preserve">5.4 Click “Export leader boards as CSV files” </w:t>
            </w:r>
            <w:r w:rsidR="0081315C">
              <w:rPr>
                <w:sz w:val="20"/>
                <w:szCs w:val="20"/>
              </w:rPr>
              <w:t>button</w:t>
            </w:r>
          </w:p>
          <w:p w14:paraId="25C853DF" w14:textId="7C96A4CF" w:rsidR="0081315C" w:rsidRDefault="0081315C" w:rsidP="002F29FD">
            <w:pPr>
              <w:rPr>
                <w:sz w:val="20"/>
                <w:szCs w:val="20"/>
              </w:rPr>
            </w:pPr>
          </w:p>
        </w:tc>
        <w:tc>
          <w:tcPr>
            <w:tcW w:w="1559" w:type="dxa"/>
          </w:tcPr>
          <w:p w14:paraId="25211027" w14:textId="77777777" w:rsidR="00C619A6" w:rsidRDefault="00C619A6" w:rsidP="002F29FD">
            <w:pPr>
              <w:rPr>
                <w:sz w:val="20"/>
                <w:szCs w:val="20"/>
              </w:rPr>
            </w:pPr>
            <w:r>
              <w:rPr>
                <w:sz w:val="20"/>
                <w:szCs w:val="20"/>
              </w:rPr>
              <w:t>When clicking “Export leader boards as CSV files” button a pop-up indicated that data was successfully written to “</w:t>
            </w:r>
            <w:proofErr w:type="spellStart"/>
            <w:r>
              <w:rPr>
                <w:sz w:val="20"/>
                <w:szCs w:val="20"/>
              </w:rPr>
              <w:t>eventTeam</w:t>
            </w:r>
            <w:proofErr w:type="spellEnd"/>
          </w:p>
          <w:p w14:paraId="11465261" w14:textId="11B81A83" w:rsidR="00D1601E" w:rsidRDefault="00C619A6" w:rsidP="002F29FD">
            <w:pPr>
              <w:rPr>
                <w:sz w:val="20"/>
                <w:szCs w:val="20"/>
              </w:rPr>
            </w:pPr>
            <w:r>
              <w:rPr>
                <w:sz w:val="20"/>
                <w:szCs w:val="20"/>
              </w:rPr>
              <w:t>Scores.csv” displays (single event)</w:t>
            </w:r>
          </w:p>
        </w:tc>
        <w:tc>
          <w:tcPr>
            <w:tcW w:w="1531" w:type="dxa"/>
          </w:tcPr>
          <w:p w14:paraId="56ACA29B" w14:textId="77777777" w:rsidR="00C619A6" w:rsidRDefault="00C619A6" w:rsidP="00C619A6">
            <w:pPr>
              <w:rPr>
                <w:sz w:val="20"/>
                <w:szCs w:val="20"/>
              </w:rPr>
            </w:pPr>
            <w:r>
              <w:rPr>
                <w:sz w:val="20"/>
                <w:szCs w:val="20"/>
              </w:rPr>
              <w:t>When clicking “Export leader boards as CSV files” button a pop-up indicated that data was successfully written to “</w:t>
            </w:r>
            <w:proofErr w:type="spellStart"/>
            <w:r>
              <w:rPr>
                <w:sz w:val="20"/>
                <w:szCs w:val="20"/>
              </w:rPr>
              <w:t>eventTeam</w:t>
            </w:r>
            <w:proofErr w:type="spellEnd"/>
          </w:p>
          <w:p w14:paraId="51D307D6" w14:textId="21EF092F" w:rsidR="00D1601E" w:rsidRDefault="00C619A6" w:rsidP="00C619A6">
            <w:pPr>
              <w:rPr>
                <w:sz w:val="20"/>
                <w:szCs w:val="20"/>
              </w:rPr>
            </w:pPr>
            <w:r>
              <w:rPr>
                <w:sz w:val="20"/>
                <w:szCs w:val="20"/>
              </w:rPr>
              <w:t>Scores.csv” displays (single event)</w:t>
            </w:r>
          </w:p>
        </w:tc>
        <w:tc>
          <w:tcPr>
            <w:tcW w:w="1385" w:type="dxa"/>
          </w:tcPr>
          <w:p w14:paraId="27E08A37" w14:textId="7312183E" w:rsidR="00D1601E" w:rsidRDefault="00C619A6" w:rsidP="002F29FD">
            <w:pPr>
              <w:rPr>
                <w:sz w:val="20"/>
                <w:szCs w:val="20"/>
              </w:rPr>
            </w:pPr>
            <w:r>
              <w:rPr>
                <w:sz w:val="20"/>
                <w:szCs w:val="20"/>
              </w:rPr>
              <w:t>No fix required as actual results match expected results</w:t>
            </w:r>
          </w:p>
        </w:tc>
        <w:tc>
          <w:tcPr>
            <w:tcW w:w="1106" w:type="dxa"/>
          </w:tcPr>
          <w:p w14:paraId="6C2321EA" w14:textId="42FB1914" w:rsidR="00D1601E" w:rsidRDefault="00C619A6" w:rsidP="002F29FD">
            <w:pPr>
              <w:rPr>
                <w:sz w:val="20"/>
                <w:szCs w:val="20"/>
              </w:rPr>
            </w:pPr>
            <w:r>
              <w:rPr>
                <w:sz w:val="20"/>
                <w:szCs w:val="20"/>
              </w:rPr>
              <w:t>PASS</w:t>
            </w:r>
          </w:p>
        </w:tc>
      </w:tr>
      <w:tr w:rsidR="00DC728B" w14:paraId="590954CF" w14:textId="77777777" w:rsidTr="00A64B07">
        <w:tc>
          <w:tcPr>
            <w:tcW w:w="1413" w:type="dxa"/>
          </w:tcPr>
          <w:p w14:paraId="5C0A5BE3" w14:textId="1D043AEE" w:rsidR="00D1601E" w:rsidRDefault="00D1601E" w:rsidP="002F29FD">
            <w:pPr>
              <w:rPr>
                <w:sz w:val="20"/>
                <w:szCs w:val="20"/>
              </w:rPr>
            </w:pPr>
            <w:r>
              <w:rPr>
                <w:sz w:val="20"/>
                <w:szCs w:val="20"/>
              </w:rPr>
              <w:t xml:space="preserve">6. </w:t>
            </w:r>
            <w:r w:rsidR="00AD6610">
              <w:rPr>
                <w:sz w:val="20"/>
                <w:szCs w:val="20"/>
              </w:rPr>
              <w:t>Database</w:t>
            </w:r>
            <w:r w:rsidR="00145FEF">
              <w:rPr>
                <w:sz w:val="20"/>
                <w:szCs w:val="20"/>
              </w:rPr>
              <w:t>:</w:t>
            </w:r>
            <w:r w:rsidR="00AD6610">
              <w:rPr>
                <w:sz w:val="20"/>
                <w:szCs w:val="20"/>
              </w:rPr>
              <w:t xml:space="preserve"> Display all competition results</w:t>
            </w:r>
          </w:p>
          <w:p w14:paraId="316CD83D" w14:textId="77777777" w:rsidR="00AD6610" w:rsidRDefault="00AD6610" w:rsidP="002F29FD">
            <w:pPr>
              <w:rPr>
                <w:sz w:val="20"/>
                <w:szCs w:val="20"/>
              </w:rPr>
            </w:pPr>
          </w:p>
          <w:p w14:paraId="14740C54" w14:textId="77777777" w:rsidR="00D1601E" w:rsidRDefault="00D1601E" w:rsidP="002F29FD">
            <w:pPr>
              <w:rPr>
                <w:sz w:val="20"/>
                <w:szCs w:val="20"/>
              </w:rPr>
            </w:pPr>
          </w:p>
        </w:tc>
        <w:tc>
          <w:tcPr>
            <w:tcW w:w="1843" w:type="dxa"/>
          </w:tcPr>
          <w:p w14:paraId="00C02881" w14:textId="77777777" w:rsidR="00D1601E" w:rsidRDefault="00AD6610" w:rsidP="002F29FD">
            <w:pPr>
              <w:rPr>
                <w:sz w:val="20"/>
                <w:szCs w:val="20"/>
              </w:rPr>
            </w:pPr>
            <w:r>
              <w:rPr>
                <w:sz w:val="20"/>
                <w:szCs w:val="20"/>
              </w:rPr>
              <w:t>6.1 Launch app</w:t>
            </w:r>
          </w:p>
          <w:p w14:paraId="109B5191" w14:textId="77777777" w:rsidR="00AD6610" w:rsidRDefault="00AD6610" w:rsidP="002F29FD">
            <w:pPr>
              <w:rPr>
                <w:sz w:val="20"/>
                <w:szCs w:val="20"/>
              </w:rPr>
            </w:pPr>
          </w:p>
          <w:p w14:paraId="3194E3D8" w14:textId="30618BB0" w:rsidR="00AD6610" w:rsidRDefault="00AD6610" w:rsidP="002F29FD">
            <w:pPr>
              <w:rPr>
                <w:sz w:val="20"/>
                <w:szCs w:val="20"/>
              </w:rPr>
            </w:pPr>
            <w:r>
              <w:rPr>
                <w:sz w:val="20"/>
                <w:szCs w:val="20"/>
              </w:rPr>
              <w:t>6.2 Select the EVENT COMPETITION RESULTS tab</w:t>
            </w:r>
          </w:p>
          <w:p w14:paraId="022F0F78" w14:textId="77777777" w:rsidR="00AD6610" w:rsidRDefault="00AD6610" w:rsidP="002F29FD">
            <w:pPr>
              <w:rPr>
                <w:sz w:val="20"/>
                <w:szCs w:val="20"/>
              </w:rPr>
            </w:pPr>
          </w:p>
          <w:p w14:paraId="3D32EAE7" w14:textId="57680CE3" w:rsidR="00AD6610" w:rsidRDefault="00AD6610" w:rsidP="002F29FD">
            <w:pPr>
              <w:rPr>
                <w:sz w:val="20"/>
                <w:szCs w:val="20"/>
              </w:rPr>
            </w:pPr>
            <w:r>
              <w:rPr>
                <w:sz w:val="20"/>
                <w:szCs w:val="20"/>
              </w:rPr>
              <w:t>6.</w:t>
            </w:r>
            <w:r w:rsidR="00C619A6">
              <w:rPr>
                <w:sz w:val="20"/>
                <w:szCs w:val="20"/>
              </w:rPr>
              <w:t>3</w:t>
            </w:r>
            <w:r>
              <w:rPr>
                <w:sz w:val="20"/>
                <w:szCs w:val="20"/>
              </w:rPr>
              <w:t xml:space="preserve"> Select ALL EVENTS in </w:t>
            </w:r>
            <w:r w:rsidR="00A64B07">
              <w:rPr>
                <w:sz w:val="20"/>
                <w:szCs w:val="20"/>
              </w:rPr>
              <w:t>e</w:t>
            </w:r>
            <w:r>
              <w:rPr>
                <w:sz w:val="20"/>
                <w:szCs w:val="20"/>
              </w:rPr>
              <w:t>vent combo box</w:t>
            </w:r>
          </w:p>
          <w:p w14:paraId="3D9D7DE1" w14:textId="77777777" w:rsidR="00AD6610" w:rsidRDefault="00AD6610" w:rsidP="002F29FD">
            <w:pPr>
              <w:rPr>
                <w:sz w:val="20"/>
                <w:szCs w:val="20"/>
              </w:rPr>
            </w:pPr>
          </w:p>
          <w:p w14:paraId="2938A080" w14:textId="0415A721" w:rsidR="00AD6610" w:rsidRDefault="00AD6610" w:rsidP="002F29FD">
            <w:pPr>
              <w:rPr>
                <w:sz w:val="20"/>
                <w:szCs w:val="20"/>
              </w:rPr>
            </w:pPr>
            <w:r>
              <w:rPr>
                <w:sz w:val="20"/>
                <w:szCs w:val="20"/>
              </w:rPr>
              <w:t>6.</w:t>
            </w:r>
            <w:r w:rsidR="00C619A6">
              <w:rPr>
                <w:sz w:val="20"/>
                <w:szCs w:val="20"/>
              </w:rPr>
              <w:t>4</w:t>
            </w:r>
            <w:r>
              <w:rPr>
                <w:sz w:val="20"/>
                <w:szCs w:val="20"/>
              </w:rPr>
              <w:t xml:space="preserve"> Select ALL TEAMS in the </w:t>
            </w:r>
            <w:r w:rsidR="00A64B07">
              <w:rPr>
                <w:sz w:val="20"/>
                <w:szCs w:val="20"/>
              </w:rPr>
              <w:t>t</w:t>
            </w:r>
            <w:r>
              <w:rPr>
                <w:sz w:val="20"/>
                <w:szCs w:val="20"/>
              </w:rPr>
              <w:t>eam combo box</w:t>
            </w:r>
          </w:p>
          <w:p w14:paraId="4309A578" w14:textId="77FF1A27" w:rsidR="00AD6610" w:rsidRDefault="00AD6610" w:rsidP="002F29FD">
            <w:pPr>
              <w:rPr>
                <w:sz w:val="20"/>
                <w:szCs w:val="20"/>
              </w:rPr>
            </w:pPr>
          </w:p>
        </w:tc>
        <w:tc>
          <w:tcPr>
            <w:tcW w:w="1559" w:type="dxa"/>
          </w:tcPr>
          <w:p w14:paraId="641DB3D9" w14:textId="7DD872AC" w:rsidR="00AD6610" w:rsidRDefault="00AD6610" w:rsidP="002F29FD">
            <w:pPr>
              <w:rPr>
                <w:sz w:val="20"/>
                <w:szCs w:val="20"/>
              </w:rPr>
            </w:pPr>
            <w:r>
              <w:rPr>
                <w:sz w:val="20"/>
                <w:szCs w:val="20"/>
              </w:rPr>
              <w:t>18 records displayed – Columns: Game, Team 1, Pt (team 1), Team 2, Pt (team 2)</w:t>
            </w:r>
          </w:p>
        </w:tc>
        <w:tc>
          <w:tcPr>
            <w:tcW w:w="1531" w:type="dxa"/>
          </w:tcPr>
          <w:p w14:paraId="62898211" w14:textId="3F1B9CA6" w:rsidR="00AD6610" w:rsidRDefault="00AD6610" w:rsidP="002F29FD">
            <w:pPr>
              <w:rPr>
                <w:sz w:val="20"/>
                <w:szCs w:val="20"/>
              </w:rPr>
            </w:pPr>
            <w:r>
              <w:rPr>
                <w:sz w:val="20"/>
                <w:szCs w:val="20"/>
              </w:rPr>
              <w:t>18 records displayed – Columns: Game, Team 1, Pt (team 1), Team 2, Pt (team 2)</w:t>
            </w:r>
          </w:p>
        </w:tc>
        <w:tc>
          <w:tcPr>
            <w:tcW w:w="1385" w:type="dxa"/>
          </w:tcPr>
          <w:p w14:paraId="504FB824" w14:textId="4F352CFE" w:rsidR="00AD6610" w:rsidRDefault="00A64B07" w:rsidP="002F29FD">
            <w:pPr>
              <w:rPr>
                <w:sz w:val="20"/>
                <w:szCs w:val="20"/>
              </w:rPr>
            </w:pPr>
            <w:r>
              <w:rPr>
                <w:sz w:val="20"/>
                <w:szCs w:val="20"/>
              </w:rPr>
              <w:t>No fix required as actual results match expected results</w:t>
            </w:r>
          </w:p>
        </w:tc>
        <w:tc>
          <w:tcPr>
            <w:tcW w:w="1106" w:type="dxa"/>
          </w:tcPr>
          <w:p w14:paraId="1D58217C" w14:textId="3E3D3707" w:rsidR="00AD6610" w:rsidRDefault="00AD6610" w:rsidP="002F29FD">
            <w:pPr>
              <w:rPr>
                <w:sz w:val="20"/>
                <w:szCs w:val="20"/>
              </w:rPr>
            </w:pPr>
            <w:r>
              <w:rPr>
                <w:sz w:val="20"/>
                <w:szCs w:val="20"/>
              </w:rPr>
              <w:t>PASS</w:t>
            </w:r>
          </w:p>
        </w:tc>
      </w:tr>
      <w:tr w:rsidR="00DC728B" w14:paraId="029C1EC8" w14:textId="77777777" w:rsidTr="00A64B07">
        <w:tc>
          <w:tcPr>
            <w:tcW w:w="1413" w:type="dxa"/>
          </w:tcPr>
          <w:p w14:paraId="6C0611ED" w14:textId="5285B8E8" w:rsidR="00AD6610" w:rsidRDefault="00AD6610" w:rsidP="002F29FD">
            <w:pPr>
              <w:rPr>
                <w:sz w:val="20"/>
                <w:szCs w:val="20"/>
              </w:rPr>
            </w:pPr>
            <w:r>
              <w:rPr>
                <w:sz w:val="20"/>
                <w:szCs w:val="20"/>
              </w:rPr>
              <w:t>7.</w:t>
            </w:r>
            <w:r w:rsidR="00145FEF">
              <w:rPr>
                <w:sz w:val="20"/>
                <w:szCs w:val="20"/>
              </w:rPr>
              <w:t xml:space="preserve"> Database: Display in bottom </w:t>
            </w:r>
            <w:r w:rsidR="00A64B07">
              <w:rPr>
                <w:sz w:val="20"/>
                <w:szCs w:val="20"/>
              </w:rPr>
              <w:t xml:space="preserve">leader board </w:t>
            </w:r>
            <w:r w:rsidR="00145FEF">
              <w:rPr>
                <w:sz w:val="20"/>
                <w:szCs w:val="20"/>
              </w:rPr>
              <w:t>table when ‘All events’ is chosen</w:t>
            </w:r>
            <w:r w:rsidR="002A3DCA">
              <w:rPr>
                <w:sz w:val="20"/>
                <w:szCs w:val="20"/>
              </w:rPr>
              <w:t>. Total points in descending order.</w:t>
            </w:r>
          </w:p>
          <w:p w14:paraId="261A1154" w14:textId="77777777" w:rsidR="00AD6610" w:rsidRDefault="00AD6610" w:rsidP="002F29FD">
            <w:pPr>
              <w:rPr>
                <w:sz w:val="20"/>
                <w:szCs w:val="20"/>
              </w:rPr>
            </w:pPr>
          </w:p>
          <w:p w14:paraId="02412C85" w14:textId="77777777" w:rsidR="00AD6610" w:rsidRDefault="00AD6610" w:rsidP="002F29FD">
            <w:pPr>
              <w:rPr>
                <w:sz w:val="20"/>
                <w:szCs w:val="20"/>
              </w:rPr>
            </w:pPr>
          </w:p>
        </w:tc>
        <w:tc>
          <w:tcPr>
            <w:tcW w:w="1843" w:type="dxa"/>
          </w:tcPr>
          <w:p w14:paraId="1D69E3AA" w14:textId="77777777" w:rsidR="00AD6610" w:rsidRDefault="00C619A6" w:rsidP="002F29FD">
            <w:pPr>
              <w:rPr>
                <w:sz w:val="20"/>
                <w:szCs w:val="20"/>
              </w:rPr>
            </w:pPr>
            <w:r>
              <w:rPr>
                <w:sz w:val="20"/>
                <w:szCs w:val="20"/>
              </w:rPr>
              <w:t>7.1 Launch app</w:t>
            </w:r>
          </w:p>
          <w:p w14:paraId="482AD7A1" w14:textId="77777777" w:rsidR="00C619A6" w:rsidRDefault="00C619A6" w:rsidP="002F29FD">
            <w:pPr>
              <w:rPr>
                <w:sz w:val="20"/>
                <w:szCs w:val="20"/>
              </w:rPr>
            </w:pPr>
          </w:p>
          <w:p w14:paraId="10D954A7" w14:textId="77777777" w:rsidR="00C619A6" w:rsidRDefault="00C619A6" w:rsidP="002F29FD">
            <w:pPr>
              <w:rPr>
                <w:sz w:val="20"/>
                <w:szCs w:val="20"/>
              </w:rPr>
            </w:pPr>
            <w:r>
              <w:rPr>
                <w:sz w:val="20"/>
                <w:szCs w:val="20"/>
              </w:rPr>
              <w:t>7.2 Select the EVENT COMP RESULTS tab</w:t>
            </w:r>
          </w:p>
          <w:p w14:paraId="6E935A60" w14:textId="77777777" w:rsidR="00C619A6" w:rsidRDefault="00C619A6" w:rsidP="002F29FD">
            <w:pPr>
              <w:rPr>
                <w:sz w:val="20"/>
                <w:szCs w:val="20"/>
              </w:rPr>
            </w:pPr>
          </w:p>
          <w:p w14:paraId="19559840" w14:textId="57108374" w:rsidR="00C619A6" w:rsidRDefault="00C619A6" w:rsidP="002F29FD">
            <w:pPr>
              <w:rPr>
                <w:sz w:val="20"/>
                <w:szCs w:val="20"/>
              </w:rPr>
            </w:pPr>
            <w:r>
              <w:rPr>
                <w:sz w:val="20"/>
                <w:szCs w:val="20"/>
              </w:rPr>
              <w:t xml:space="preserve">7.3 Select ALL EVENTS in </w:t>
            </w:r>
            <w:r w:rsidR="00A64B07">
              <w:rPr>
                <w:sz w:val="20"/>
                <w:szCs w:val="20"/>
              </w:rPr>
              <w:t>e</w:t>
            </w:r>
            <w:r>
              <w:rPr>
                <w:sz w:val="20"/>
                <w:szCs w:val="20"/>
              </w:rPr>
              <w:t>vent combo box</w:t>
            </w:r>
          </w:p>
        </w:tc>
        <w:tc>
          <w:tcPr>
            <w:tcW w:w="1559" w:type="dxa"/>
          </w:tcPr>
          <w:p w14:paraId="7C0B34C5" w14:textId="77777777" w:rsidR="00AD6610" w:rsidRDefault="00DC728B" w:rsidP="002F29FD">
            <w:pPr>
              <w:rPr>
                <w:sz w:val="20"/>
                <w:szCs w:val="20"/>
              </w:rPr>
            </w:pPr>
            <w:r>
              <w:rPr>
                <w:sz w:val="20"/>
                <w:szCs w:val="20"/>
              </w:rPr>
              <w:t>4 records displayed in bottom table – Columns: Team, Total points – all events</w:t>
            </w:r>
          </w:p>
          <w:p w14:paraId="23917BB1" w14:textId="77777777" w:rsidR="00DC728B" w:rsidRDefault="00DC728B" w:rsidP="002F29FD">
            <w:pPr>
              <w:rPr>
                <w:sz w:val="20"/>
                <w:szCs w:val="20"/>
              </w:rPr>
            </w:pPr>
            <w:r>
              <w:rPr>
                <w:sz w:val="20"/>
                <w:szCs w:val="20"/>
              </w:rPr>
              <w:t>Records are displayed in descending order of total points</w:t>
            </w:r>
          </w:p>
          <w:p w14:paraId="05171914" w14:textId="77777777" w:rsidR="00DC728B" w:rsidRDefault="00DC728B" w:rsidP="002F29FD">
            <w:pPr>
              <w:rPr>
                <w:sz w:val="20"/>
                <w:szCs w:val="20"/>
              </w:rPr>
            </w:pPr>
          </w:p>
          <w:p w14:paraId="03BE9E5E" w14:textId="12628768" w:rsidR="00DC728B" w:rsidRDefault="00DC728B" w:rsidP="002F29FD">
            <w:pPr>
              <w:rPr>
                <w:sz w:val="20"/>
                <w:szCs w:val="20"/>
              </w:rPr>
            </w:pPr>
            <w:r>
              <w:rPr>
                <w:sz w:val="20"/>
                <w:szCs w:val="20"/>
              </w:rPr>
              <w:t>0 records displayed in top table</w:t>
            </w:r>
          </w:p>
        </w:tc>
        <w:tc>
          <w:tcPr>
            <w:tcW w:w="1531" w:type="dxa"/>
          </w:tcPr>
          <w:p w14:paraId="591F1E4A" w14:textId="32CB3EF5" w:rsidR="00DC728B" w:rsidRDefault="00DC728B" w:rsidP="00DC728B">
            <w:pPr>
              <w:rPr>
                <w:sz w:val="20"/>
                <w:szCs w:val="20"/>
              </w:rPr>
            </w:pPr>
            <w:r>
              <w:rPr>
                <w:sz w:val="20"/>
                <w:szCs w:val="20"/>
              </w:rPr>
              <w:t>6 records displayed in bottom table – Columns: Team, Total points – all events</w:t>
            </w:r>
          </w:p>
          <w:p w14:paraId="19D9D41A" w14:textId="77777777" w:rsidR="00DC728B" w:rsidRDefault="00DC728B" w:rsidP="00DC728B">
            <w:pPr>
              <w:rPr>
                <w:sz w:val="20"/>
                <w:szCs w:val="20"/>
              </w:rPr>
            </w:pPr>
            <w:r>
              <w:rPr>
                <w:sz w:val="20"/>
                <w:szCs w:val="20"/>
              </w:rPr>
              <w:t>Records are displayed in descending order of total points</w:t>
            </w:r>
          </w:p>
          <w:p w14:paraId="42CE288B" w14:textId="77777777" w:rsidR="00AD6610" w:rsidRDefault="00AD6610" w:rsidP="002F29FD">
            <w:pPr>
              <w:rPr>
                <w:sz w:val="20"/>
                <w:szCs w:val="20"/>
              </w:rPr>
            </w:pPr>
          </w:p>
        </w:tc>
        <w:tc>
          <w:tcPr>
            <w:tcW w:w="1385" w:type="dxa"/>
          </w:tcPr>
          <w:p w14:paraId="4BE56CEB" w14:textId="77777777" w:rsidR="00DC728B" w:rsidRDefault="00DC728B" w:rsidP="002F29FD">
            <w:pPr>
              <w:rPr>
                <w:sz w:val="20"/>
                <w:szCs w:val="20"/>
              </w:rPr>
            </w:pPr>
            <w:r>
              <w:rPr>
                <w:sz w:val="20"/>
                <w:szCs w:val="20"/>
              </w:rPr>
              <w:t>There are two teams that are displayed twice with different values. If they are merged they will display the right number of teams with the correct total points</w:t>
            </w:r>
          </w:p>
          <w:p w14:paraId="79F63B04" w14:textId="4C82AAF6" w:rsidR="00AD6610" w:rsidRDefault="00DC728B" w:rsidP="002F29FD">
            <w:pPr>
              <w:rPr>
                <w:sz w:val="20"/>
                <w:szCs w:val="20"/>
              </w:rPr>
            </w:pPr>
            <w:r>
              <w:rPr>
                <w:sz w:val="20"/>
                <w:szCs w:val="20"/>
              </w:rPr>
              <w:t xml:space="preserve"> </w:t>
            </w:r>
          </w:p>
        </w:tc>
        <w:tc>
          <w:tcPr>
            <w:tcW w:w="1106" w:type="dxa"/>
          </w:tcPr>
          <w:p w14:paraId="03C18CFF" w14:textId="77777777" w:rsidR="00AD6610" w:rsidRDefault="00DC728B" w:rsidP="002F29FD">
            <w:pPr>
              <w:rPr>
                <w:sz w:val="20"/>
                <w:szCs w:val="20"/>
              </w:rPr>
            </w:pPr>
            <w:r>
              <w:rPr>
                <w:sz w:val="20"/>
                <w:szCs w:val="20"/>
              </w:rPr>
              <w:t>Adjusted SQL statement. Used a union to merge the columns and then selected from the merged table and grouped by team</w:t>
            </w:r>
          </w:p>
          <w:p w14:paraId="55ADA312" w14:textId="77777777" w:rsidR="00DC728B" w:rsidRDefault="00DC728B" w:rsidP="002F29FD">
            <w:pPr>
              <w:rPr>
                <w:sz w:val="20"/>
                <w:szCs w:val="20"/>
              </w:rPr>
            </w:pPr>
          </w:p>
          <w:p w14:paraId="1CA8CC64" w14:textId="77777777" w:rsidR="00DC728B" w:rsidRDefault="00DC728B" w:rsidP="002F29FD">
            <w:pPr>
              <w:rPr>
                <w:sz w:val="20"/>
                <w:szCs w:val="20"/>
              </w:rPr>
            </w:pPr>
            <w:r>
              <w:rPr>
                <w:sz w:val="20"/>
                <w:szCs w:val="20"/>
              </w:rPr>
              <w:t>PASS</w:t>
            </w:r>
          </w:p>
          <w:p w14:paraId="7642FACA" w14:textId="1711B065" w:rsidR="00DC728B" w:rsidRDefault="00DC728B" w:rsidP="002F29FD">
            <w:pPr>
              <w:rPr>
                <w:sz w:val="20"/>
                <w:szCs w:val="20"/>
              </w:rPr>
            </w:pPr>
          </w:p>
        </w:tc>
      </w:tr>
      <w:tr w:rsidR="00DC728B" w14:paraId="5D3563DB" w14:textId="77777777" w:rsidTr="00A64B07">
        <w:tc>
          <w:tcPr>
            <w:tcW w:w="1413" w:type="dxa"/>
          </w:tcPr>
          <w:p w14:paraId="51179988" w14:textId="1B8BDA94" w:rsidR="00AD6610" w:rsidRDefault="00AD6610" w:rsidP="002F29FD">
            <w:pPr>
              <w:rPr>
                <w:sz w:val="20"/>
                <w:szCs w:val="20"/>
              </w:rPr>
            </w:pPr>
            <w:r>
              <w:rPr>
                <w:sz w:val="20"/>
                <w:szCs w:val="20"/>
              </w:rPr>
              <w:t>8.</w:t>
            </w:r>
            <w:r w:rsidR="00145FEF">
              <w:rPr>
                <w:sz w:val="20"/>
                <w:szCs w:val="20"/>
              </w:rPr>
              <w:t xml:space="preserve"> Database: Display in top </w:t>
            </w:r>
            <w:r w:rsidR="00A64B07">
              <w:rPr>
                <w:sz w:val="20"/>
                <w:szCs w:val="20"/>
              </w:rPr>
              <w:t xml:space="preserve">leader board </w:t>
            </w:r>
            <w:r w:rsidR="00145FEF">
              <w:rPr>
                <w:sz w:val="20"/>
                <w:szCs w:val="20"/>
              </w:rPr>
              <w:t>table when a particular event is chosen</w:t>
            </w:r>
            <w:r w:rsidR="002A3DCA">
              <w:rPr>
                <w:sz w:val="20"/>
                <w:szCs w:val="20"/>
              </w:rPr>
              <w:t xml:space="preserve">. Total points in </w:t>
            </w:r>
            <w:r w:rsidR="002A3DCA">
              <w:rPr>
                <w:sz w:val="20"/>
                <w:szCs w:val="20"/>
              </w:rPr>
              <w:lastRenderedPageBreak/>
              <w:t>descending order.</w:t>
            </w:r>
          </w:p>
          <w:p w14:paraId="26692FE7" w14:textId="77777777" w:rsidR="00AD6610" w:rsidRDefault="00AD6610" w:rsidP="002F29FD">
            <w:pPr>
              <w:rPr>
                <w:sz w:val="20"/>
                <w:szCs w:val="20"/>
              </w:rPr>
            </w:pPr>
          </w:p>
          <w:p w14:paraId="657F62D1" w14:textId="77777777" w:rsidR="00AD6610" w:rsidRDefault="00AD6610" w:rsidP="002F29FD">
            <w:pPr>
              <w:rPr>
                <w:sz w:val="20"/>
                <w:szCs w:val="20"/>
              </w:rPr>
            </w:pPr>
          </w:p>
        </w:tc>
        <w:tc>
          <w:tcPr>
            <w:tcW w:w="1843" w:type="dxa"/>
          </w:tcPr>
          <w:p w14:paraId="401E958C" w14:textId="77777777" w:rsidR="00AD6610" w:rsidRDefault="00DC728B" w:rsidP="002F29FD">
            <w:pPr>
              <w:rPr>
                <w:sz w:val="20"/>
                <w:szCs w:val="20"/>
              </w:rPr>
            </w:pPr>
            <w:r>
              <w:rPr>
                <w:sz w:val="20"/>
                <w:szCs w:val="20"/>
              </w:rPr>
              <w:lastRenderedPageBreak/>
              <w:t>8.1 Launch app</w:t>
            </w:r>
          </w:p>
          <w:p w14:paraId="13831EFA" w14:textId="77777777" w:rsidR="00DC728B" w:rsidRDefault="00DC728B" w:rsidP="002F29FD">
            <w:pPr>
              <w:rPr>
                <w:sz w:val="20"/>
                <w:szCs w:val="20"/>
              </w:rPr>
            </w:pPr>
          </w:p>
          <w:p w14:paraId="65FF54C0" w14:textId="77777777" w:rsidR="00DC728B" w:rsidRDefault="00DC728B" w:rsidP="002F29FD">
            <w:pPr>
              <w:rPr>
                <w:sz w:val="20"/>
                <w:szCs w:val="20"/>
              </w:rPr>
            </w:pPr>
            <w:r>
              <w:rPr>
                <w:sz w:val="20"/>
                <w:szCs w:val="20"/>
              </w:rPr>
              <w:t>8.2 Select the EVENT COMP RESULTS tab</w:t>
            </w:r>
          </w:p>
          <w:p w14:paraId="6BA66F03" w14:textId="77777777" w:rsidR="00DC728B" w:rsidRDefault="00DC728B" w:rsidP="002F29FD">
            <w:pPr>
              <w:rPr>
                <w:sz w:val="20"/>
                <w:szCs w:val="20"/>
              </w:rPr>
            </w:pPr>
          </w:p>
          <w:p w14:paraId="71FCC0E8" w14:textId="3CFC6914" w:rsidR="00DC728B" w:rsidRDefault="00DC728B" w:rsidP="002F29FD">
            <w:pPr>
              <w:rPr>
                <w:sz w:val="20"/>
                <w:szCs w:val="20"/>
              </w:rPr>
            </w:pPr>
            <w:r>
              <w:rPr>
                <w:sz w:val="20"/>
                <w:szCs w:val="20"/>
              </w:rPr>
              <w:t>8.3 Select “</w:t>
            </w:r>
            <w:proofErr w:type="spellStart"/>
            <w:r>
              <w:rPr>
                <w:sz w:val="20"/>
                <w:szCs w:val="20"/>
              </w:rPr>
              <w:t>LoL</w:t>
            </w:r>
            <w:proofErr w:type="spellEnd"/>
            <w:r>
              <w:rPr>
                <w:sz w:val="20"/>
                <w:szCs w:val="20"/>
              </w:rPr>
              <w:t xml:space="preserve"> Epic 2022…” from the </w:t>
            </w:r>
            <w:r w:rsidR="00A64B07">
              <w:rPr>
                <w:sz w:val="20"/>
                <w:szCs w:val="20"/>
              </w:rPr>
              <w:t>e</w:t>
            </w:r>
            <w:r>
              <w:rPr>
                <w:sz w:val="20"/>
                <w:szCs w:val="20"/>
              </w:rPr>
              <w:t>vent combo box</w:t>
            </w:r>
          </w:p>
          <w:p w14:paraId="62FECF0E" w14:textId="4EB0DC35" w:rsidR="00DC728B" w:rsidRDefault="00DC728B" w:rsidP="002F29FD">
            <w:pPr>
              <w:rPr>
                <w:sz w:val="20"/>
                <w:szCs w:val="20"/>
              </w:rPr>
            </w:pPr>
          </w:p>
        </w:tc>
        <w:tc>
          <w:tcPr>
            <w:tcW w:w="1559" w:type="dxa"/>
          </w:tcPr>
          <w:p w14:paraId="481C87AF" w14:textId="77777777" w:rsidR="00AD6610" w:rsidRDefault="00DC728B" w:rsidP="002F29FD">
            <w:pPr>
              <w:rPr>
                <w:sz w:val="20"/>
                <w:szCs w:val="20"/>
              </w:rPr>
            </w:pPr>
            <w:r>
              <w:rPr>
                <w:sz w:val="20"/>
                <w:szCs w:val="20"/>
              </w:rPr>
              <w:lastRenderedPageBreak/>
              <w:t>0 records displayed in bottom table</w:t>
            </w:r>
          </w:p>
          <w:p w14:paraId="2B96612A" w14:textId="77777777" w:rsidR="00DC728B" w:rsidRDefault="00DC728B" w:rsidP="002F29FD">
            <w:pPr>
              <w:rPr>
                <w:sz w:val="20"/>
                <w:szCs w:val="20"/>
              </w:rPr>
            </w:pPr>
          </w:p>
          <w:p w14:paraId="6617F462" w14:textId="77777777" w:rsidR="00DC728B" w:rsidRDefault="00DC728B" w:rsidP="002F29FD">
            <w:pPr>
              <w:rPr>
                <w:sz w:val="20"/>
                <w:szCs w:val="20"/>
              </w:rPr>
            </w:pPr>
            <w:r>
              <w:rPr>
                <w:sz w:val="20"/>
                <w:szCs w:val="20"/>
              </w:rPr>
              <w:t xml:space="preserve">4 records displayed in top table – Columns: Team, </w:t>
            </w:r>
            <w:r>
              <w:rPr>
                <w:sz w:val="20"/>
                <w:szCs w:val="20"/>
              </w:rPr>
              <w:lastRenderedPageBreak/>
              <w:t>Total points – chosen event</w:t>
            </w:r>
          </w:p>
          <w:p w14:paraId="6B72AC92" w14:textId="77777777" w:rsidR="00A64B07" w:rsidRDefault="00A64B07" w:rsidP="002F29FD">
            <w:pPr>
              <w:rPr>
                <w:sz w:val="20"/>
                <w:szCs w:val="20"/>
              </w:rPr>
            </w:pPr>
            <w:r>
              <w:rPr>
                <w:sz w:val="20"/>
                <w:szCs w:val="20"/>
              </w:rPr>
              <w:t>Records are displayed in descending order of total points</w:t>
            </w:r>
          </w:p>
          <w:p w14:paraId="645A31D6" w14:textId="0F2DCF34" w:rsidR="00A64B07" w:rsidRDefault="00A64B07" w:rsidP="002F29FD">
            <w:pPr>
              <w:rPr>
                <w:sz w:val="20"/>
                <w:szCs w:val="20"/>
              </w:rPr>
            </w:pPr>
          </w:p>
        </w:tc>
        <w:tc>
          <w:tcPr>
            <w:tcW w:w="1531" w:type="dxa"/>
          </w:tcPr>
          <w:p w14:paraId="61B1FF01" w14:textId="77777777" w:rsidR="00A64B07" w:rsidRDefault="00A64B07" w:rsidP="00A64B07">
            <w:pPr>
              <w:rPr>
                <w:sz w:val="20"/>
                <w:szCs w:val="20"/>
              </w:rPr>
            </w:pPr>
            <w:r>
              <w:rPr>
                <w:sz w:val="20"/>
                <w:szCs w:val="20"/>
              </w:rPr>
              <w:lastRenderedPageBreak/>
              <w:t>0 records displayed in bottom table</w:t>
            </w:r>
          </w:p>
          <w:p w14:paraId="0490BCC2" w14:textId="77777777" w:rsidR="00A64B07" w:rsidRDefault="00A64B07" w:rsidP="00A64B07">
            <w:pPr>
              <w:rPr>
                <w:sz w:val="20"/>
                <w:szCs w:val="20"/>
              </w:rPr>
            </w:pPr>
          </w:p>
          <w:p w14:paraId="3FA60776" w14:textId="77777777" w:rsidR="00A64B07" w:rsidRDefault="00A64B07" w:rsidP="00A64B07">
            <w:pPr>
              <w:rPr>
                <w:sz w:val="20"/>
                <w:szCs w:val="20"/>
              </w:rPr>
            </w:pPr>
            <w:r>
              <w:rPr>
                <w:sz w:val="20"/>
                <w:szCs w:val="20"/>
              </w:rPr>
              <w:t xml:space="preserve">4 records displayed in top table – Columns: Team, </w:t>
            </w:r>
            <w:r>
              <w:rPr>
                <w:sz w:val="20"/>
                <w:szCs w:val="20"/>
              </w:rPr>
              <w:lastRenderedPageBreak/>
              <w:t>Total points – chosen event</w:t>
            </w:r>
          </w:p>
          <w:p w14:paraId="7336D234" w14:textId="5F79216B" w:rsidR="00AD6610" w:rsidRDefault="00A64B07" w:rsidP="00A64B07">
            <w:pPr>
              <w:rPr>
                <w:sz w:val="20"/>
                <w:szCs w:val="20"/>
              </w:rPr>
            </w:pPr>
            <w:r>
              <w:rPr>
                <w:sz w:val="20"/>
                <w:szCs w:val="20"/>
              </w:rPr>
              <w:t>Records are displayed in descending order of total points</w:t>
            </w:r>
          </w:p>
        </w:tc>
        <w:tc>
          <w:tcPr>
            <w:tcW w:w="1385" w:type="dxa"/>
          </w:tcPr>
          <w:p w14:paraId="192B1193" w14:textId="460BF373" w:rsidR="00AD6610" w:rsidRDefault="00A64B07" w:rsidP="002F29FD">
            <w:pPr>
              <w:rPr>
                <w:sz w:val="20"/>
                <w:szCs w:val="20"/>
              </w:rPr>
            </w:pPr>
            <w:r>
              <w:rPr>
                <w:sz w:val="20"/>
                <w:szCs w:val="20"/>
              </w:rPr>
              <w:lastRenderedPageBreak/>
              <w:t>No fix required as actual results match expected results</w:t>
            </w:r>
          </w:p>
        </w:tc>
        <w:tc>
          <w:tcPr>
            <w:tcW w:w="1106" w:type="dxa"/>
          </w:tcPr>
          <w:p w14:paraId="244DF179" w14:textId="3F96970E" w:rsidR="00AD6610" w:rsidRDefault="00A64B07" w:rsidP="002F29FD">
            <w:pPr>
              <w:rPr>
                <w:sz w:val="20"/>
                <w:szCs w:val="20"/>
              </w:rPr>
            </w:pPr>
            <w:r>
              <w:rPr>
                <w:sz w:val="20"/>
                <w:szCs w:val="20"/>
              </w:rPr>
              <w:t>PASS</w:t>
            </w:r>
          </w:p>
        </w:tc>
      </w:tr>
      <w:tr w:rsidR="00A64B07" w14:paraId="62EE585E" w14:textId="77777777" w:rsidTr="00A64B07">
        <w:tc>
          <w:tcPr>
            <w:tcW w:w="1413" w:type="dxa"/>
          </w:tcPr>
          <w:p w14:paraId="2C5F6C0A" w14:textId="3CA389A1" w:rsidR="00A64B07" w:rsidRDefault="00A64B07" w:rsidP="00A64B07">
            <w:pPr>
              <w:rPr>
                <w:sz w:val="20"/>
                <w:szCs w:val="20"/>
              </w:rPr>
            </w:pPr>
            <w:r>
              <w:rPr>
                <w:sz w:val="20"/>
                <w:szCs w:val="20"/>
              </w:rPr>
              <w:t>9. Database: Display competition results by team</w:t>
            </w:r>
          </w:p>
          <w:p w14:paraId="6A422205" w14:textId="77777777" w:rsidR="00A64B07" w:rsidRDefault="00A64B07" w:rsidP="00A64B07">
            <w:pPr>
              <w:rPr>
                <w:sz w:val="20"/>
                <w:szCs w:val="20"/>
              </w:rPr>
            </w:pPr>
          </w:p>
          <w:p w14:paraId="65E82AD4" w14:textId="77777777" w:rsidR="00A64B07" w:rsidRDefault="00A64B07" w:rsidP="00A64B07">
            <w:pPr>
              <w:rPr>
                <w:sz w:val="20"/>
                <w:szCs w:val="20"/>
              </w:rPr>
            </w:pPr>
          </w:p>
        </w:tc>
        <w:tc>
          <w:tcPr>
            <w:tcW w:w="1843" w:type="dxa"/>
          </w:tcPr>
          <w:p w14:paraId="5E9F4C76" w14:textId="325BC77B" w:rsidR="00A64B07" w:rsidRDefault="00524F5D" w:rsidP="00A64B07">
            <w:pPr>
              <w:rPr>
                <w:sz w:val="20"/>
                <w:szCs w:val="20"/>
              </w:rPr>
            </w:pPr>
            <w:r>
              <w:rPr>
                <w:sz w:val="20"/>
                <w:szCs w:val="20"/>
              </w:rPr>
              <w:t>9</w:t>
            </w:r>
            <w:r w:rsidR="00A64B07">
              <w:rPr>
                <w:sz w:val="20"/>
                <w:szCs w:val="20"/>
              </w:rPr>
              <w:t>.1 Launch app</w:t>
            </w:r>
          </w:p>
          <w:p w14:paraId="20453A4A" w14:textId="77777777" w:rsidR="00A64B07" w:rsidRDefault="00A64B07" w:rsidP="00A64B07">
            <w:pPr>
              <w:rPr>
                <w:sz w:val="20"/>
                <w:szCs w:val="20"/>
              </w:rPr>
            </w:pPr>
          </w:p>
          <w:p w14:paraId="1AD9E02F" w14:textId="5CB2C9AC" w:rsidR="00A64B07" w:rsidRDefault="00524F5D" w:rsidP="00A64B07">
            <w:pPr>
              <w:rPr>
                <w:sz w:val="20"/>
                <w:szCs w:val="20"/>
              </w:rPr>
            </w:pPr>
            <w:r>
              <w:rPr>
                <w:sz w:val="20"/>
                <w:szCs w:val="20"/>
              </w:rPr>
              <w:t>9</w:t>
            </w:r>
            <w:r w:rsidR="00A64B07">
              <w:rPr>
                <w:sz w:val="20"/>
                <w:szCs w:val="20"/>
              </w:rPr>
              <w:t>.2 Select the EVENT COMPETITION RESULTS tab</w:t>
            </w:r>
          </w:p>
          <w:p w14:paraId="337A2080" w14:textId="77777777" w:rsidR="00A64B07" w:rsidRDefault="00A64B07" w:rsidP="00A64B07">
            <w:pPr>
              <w:rPr>
                <w:sz w:val="20"/>
                <w:szCs w:val="20"/>
              </w:rPr>
            </w:pPr>
          </w:p>
          <w:p w14:paraId="6F3D9588" w14:textId="749A30CF" w:rsidR="00A64B07" w:rsidRDefault="00524F5D" w:rsidP="00A64B07">
            <w:pPr>
              <w:rPr>
                <w:sz w:val="20"/>
                <w:szCs w:val="20"/>
              </w:rPr>
            </w:pPr>
            <w:r>
              <w:rPr>
                <w:sz w:val="20"/>
                <w:szCs w:val="20"/>
              </w:rPr>
              <w:t>9</w:t>
            </w:r>
            <w:r w:rsidR="00A64B07">
              <w:rPr>
                <w:sz w:val="20"/>
                <w:szCs w:val="20"/>
              </w:rPr>
              <w:t>.3 Select ALL EVENTS in event combo box</w:t>
            </w:r>
          </w:p>
          <w:p w14:paraId="289E63BD" w14:textId="77777777" w:rsidR="00A64B07" w:rsidRDefault="00A64B07" w:rsidP="00A64B07">
            <w:pPr>
              <w:rPr>
                <w:sz w:val="20"/>
                <w:szCs w:val="20"/>
              </w:rPr>
            </w:pPr>
          </w:p>
          <w:p w14:paraId="5F6521B3" w14:textId="33D3B38D" w:rsidR="00A64B07" w:rsidRDefault="00524F5D" w:rsidP="00A64B07">
            <w:pPr>
              <w:rPr>
                <w:sz w:val="20"/>
                <w:szCs w:val="20"/>
              </w:rPr>
            </w:pPr>
            <w:r>
              <w:rPr>
                <w:sz w:val="20"/>
                <w:szCs w:val="20"/>
              </w:rPr>
              <w:t>9</w:t>
            </w:r>
            <w:r w:rsidR="00A64B07">
              <w:rPr>
                <w:sz w:val="20"/>
                <w:szCs w:val="20"/>
              </w:rPr>
              <w:t xml:space="preserve">.4 Select “Nerang </w:t>
            </w:r>
            <w:proofErr w:type="spellStart"/>
            <w:r w:rsidR="00A64B07">
              <w:rPr>
                <w:sz w:val="20"/>
                <w:szCs w:val="20"/>
              </w:rPr>
              <w:t>Necros</w:t>
            </w:r>
            <w:proofErr w:type="spellEnd"/>
            <w:r w:rsidR="00A64B07">
              <w:rPr>
                <w:sz w:val="20"/>
                <w:szCs w:val="20"/>
              </w:rPr>
              <w:t>” in the team combo box</w:t>
            </w:r>
          </w:p>
          <w:p w14:paraId="16C002CD" w14:textId="77777777" w:rsidR="00A64B07" w:rsidRDefault="00A64B07" w:rsidP="00A64B07">
            <w:pPr>
              <w:rPr>
                <w:sz w:val="20"/>
                <w:szCs w:val="20"/>
              </w:rPr>
            </w:pPr>
          </w:p>
        </w:tc>
        <w:tc>
          <w:tcPr>
            <w:tcW w:w="1559" w:type="dxa"/>
          </w:tcPr>
          <w:p w14:paraId="5F3828A5" w14:textId="20F25352" w:rsidR="00A64B07" w:rsidRDefault="00A64B07" w:rsidP="00A64B07">
            <w:pPr>
              <w:rPr>
                <w:sz w:val="20"/>
                <w:szCs w:val="20"/>
              </w:rPr>
            </w:pPr>
            <w:r>
              <w:rPr>
                <w:sz w:val="20"/>
                <w:szCs w:val="20"/>
              </w:rPr>
              <w:t>9 records displayed – Columns: Game, Team 1, Pt (team 1), Team 2, Pt (team 2)</w:t>
            </w:r>
          </w:p>
        </w:tc>
        <w:tc>
          <w:tcPr>
            <w:tcW w:w="1531" w:type="dxa"/>
          </w:tcPr>
          <w:p w14:paraId="087C284C" w14:textId="038B6D0A" w:rsidR="00A64B07" w:rsidRDefault="00A64B07" w:rsidP="00A64B07">
            <w:pPr>
              <w:rPr>
                <w:sz w:val="20"/>
                <w:szCs w:val="20"/>
              </w:rPr>
            </w:pPr>
            <w:r>
              <w:rPr>
                <w:sz w:val="20"/>
                <w:szCs w:val="20"/>
              </w:rPr>
              <w:t>0 records displayed – Columns: Game, Team 1, Pt (team 1), Team 2, Pt (team 2)</w:t>
            </w:r>
          </w:p>
        </w:tc>
        <w:tc>
          <w:tcPr>
            <w:tcW w:w="1385" w:type="dxa"/>
          </w:tcPr>
          <w:p w14:paraId="1E22A3BC" w14:textId="46B534A3" w:rsidR="00A64B07" w:rsidRDefault="00A64B07" w:rsidP="00A64B07">
            <w:pPr>
              <w:rPr>
                <w:sz w:val="20"/>
                <w:szCs w:val="20"/>
              </w:rPr>
            </w:pPr>
            <w:r>
              <w:rPr>
                <w:sz w:val="20"/>
                <w:szCs w:val="20"/>
              </w:rPr>
              <w:t>Data not displaying in competition results table, should be returning 9 records</w:t>
            </w:r>
          </w:p>
        </w:tc>
        <w:tc>
          <w:tcPr>
            <w:tcW w:w="1106" w:type="dxa"/>
          </w:tcPr>
          <w:p w14:paraId="53386B1D" w14:textId="2B256134" w:rsidR="00A64B07" w:rsidRDefault="00A64B07" w:rsidP="00A64B07">
            <w:pPr>
              <w:rPr>
                <w:sz w:val="20"/>
                <w:szCs w:val="20"/>
              </w:rPr>
            </w:pPr>
            <w:r>
              <w:rPr>
                <w:sz w:val="20"/>
                <w:szCs w:val="20"/>
              </w:rPr>
              <w:t>Fixed</w:t>
            </w:r>
            <w:r w:rsidR="00524F5D">
              <w:rPr>
                <w:sz w:val="20"/>
                <w:szCs w:val="20"/>
              </w:rPr>
              <w:t xml:space="preserve"> SQL statement syntax error</w:t>
            </w:r>
            <w:r w:rsidR="00D124AE">
              <w:rPr>
                <w:sz w:val="20"/>
                <w:szCs w:val="20"/>
              </w:rPr>
              <w:t xml:space="preserve"> in </w:t>
            </w:r>
            <w:proofErr w:type="spellStart"/>
            <w:r w:rsidR="00D124AE">
              <w:rPr>
                <w:sz w:val="20"/>
                <w:szCs w:val="20"/>
              </w:rPr>
              <w:t>displayComp</w:t>
            </w:r>
            <w:proofErr w:type="spellEnd"/>
          </w:p>
          <w:p w14:paraId="540ED6A4" w14:textId="0F7F14DA" w:rsidR="00D124AE" w:rsidRDefault="00D124AE" w:rsidP="00A64B07">
            <w:pPr>
              <w:rPr>
                <w:sz w:val="20"/>
                <w:szCs w:val="20"/>
              </w:rPr>
            </w:pPr>
            <w:proofErr w:type="gramStart"/>
            <w:r>
              <w:rPr>
                <w:sz w:val="20"/>
                <w:szCs w:val="20"/>
              </w:rPr>
              <w:t>Results(</w:t>
            </w:r>
            <w:proofErr w:type="gramEnd"/>
            <w:r>
              <w:rPr>
                <w:sz w:val="20"/>
                <w:szCs w:val="20"/>
              </w:rPr>
              <w:t>) method</w:t>
            </w:r>
          </w:p>
          <w:p w14:paraId="52984FF5" w14:textId="77777777" w:rsidR="00A64B07" w:rsidRDefault="00A64B07" w:rsidP="00A64B07">
            <w:pPr>
              <w:rPr>
                <w:sz w:val="20"/>
                <w:szCs w:val="20"/>
              </w:rPr>
            </w:pPr>
          </w:p>
          <w:p w14:paraId="31F018A6" w14:textId="65C50AB3" w:rsidR="00A64B07" w:rsidRDefault="00A64B07" w:rsidP="00A64B07">
            <w:pPr>
              <w:rPr>
                <w:sz w:val="20"/>
                <w:szCs w:val="20"/>
              </w:rPr>
            </w:pPr>
            <w:r>
              <w:rPr>
                <w:sz w:val="20"/>
                <w:szCs w:val="20"/>
              </w:rPr>
              <w:t>PASS</w:t>
            </w:r>
          </w:p>
        </w:tc>
      </w:tr>
      <w:tr w:rsidR="00A64B07" w14:paraId="31CB63CC" w14:textId="77777777" w:rsidTr="00A64B07">
        <w:tc>
          <w:tcPr>
            <w:tcW w:w="1413" w:type="dxa"/>
          </w:tcPr>
          <w:p w14:paraId="39CABAF7" w14:textId="7B39249B" w:rsidR="00A64B07" w:rsidRDefault="00A64B07" w:rsidP="00A64B07">
            <w:pPr>
              <w:rPr>
                <w:sz w:val="20"/>
                <w:szCs w:val="20"/>
              </w:rPr>
            </w:pPr>
            <w:r>
              <w:rPr>
                <w:sz w:val="20"/>
                <w:szCs w:val="20"/>
              </w:rPr>
              <w:t xml:space="preserve">10. Database: </w:t>
            </w:r>
            <w:r w:rsidR="00524F5D">
              <w:rPr>
                <w:sz w:val="20"/>
                <w:szCs w:val="20"/>
              </w:rPr>
              <w:t>Show team data when selected from combo box</w:t>
            </w:r>
          </w:p>
          <w:p w14:paraId="35C96F43" w14:textId="77777777" w:rsidR="00A64B07" w:rsidRDefault="00A64B07" w:rsidP="00A64B07">
            <w:pPr>
              <w:rPr>
                <w:sz w:val="20"/>
                <w:szCs w:val="20"/>
              </w:rPr>
            </w:pPr>
          </w:p>
        </w:tc>
        <w:tc>
          <w:tcPr>
            <w:tcW w:w="1843" w:type="dxa"/>
          </w:tcPr>
          <w:p w14:paraId="11468FDB" w14:textId="77777777" w:rsidR="00A64B07" w:rsidRDefault="00524F5D" w:rsidP="00A64B07">
            <w:pPr>
              <w:rPr>
                <w:sz w:val="20"/>
                <w:szCs w:val="20"/>
              </w:rPr>
            </w:pPr>
            <w:r>
              <w:rPr>
                <w:sz w:val="20"/>
                <w:szCs w:val="20"/>
              </w:rPr>
              <w:t>10.1 Launch app</w:t>
            </w:r>
          </w:p>
          <w:p w14:paraId="13F5D277" w14:textId="77777777" w:rsidR="00524F5D" w:rsidRDefault="00524F5D" w:rsidP="00A64B07">
            <w:pPr>
              <w:rPr>
                <w:sz w:val="20"/>
                <w:szCs w:val="20"/>
              </w:rPr>
            </w:pPr>
          </w:p>
          <w:p w14:paraId="49F747D8" w14:textId="77777777" w:rsidR="00524F5D" w:rsidRDefault="00524F5D" w:rsidP="00A64B07">
            <w:pPr>
              <w:rPr>
                <w:sz w:val="20"/>
                <w:szCs w:val="20"/>
              </w:rPr>
            </w:pPr>
            <w:r>
              <w:rPr>
                <w:sz w:val="20"/>
                <w:szCs w:val="20"/>
              </w:rPr>
              <w:t>10.2 Select UPATE EXISTING TEAM tab</w:t>
            </w:r>
          </w:p>
          <w:p w14:paraId="4EC923F4" w14:textId="77777777" w:rsidR="00D124AE" w:rsidRDefault="00D124AE" w:rsidP="00A64B07">
            <w:pPr>
              <w:rPr>
                <w:sz w:val="20"/>
                <w:szCs w:val="20"/>
              </w:rPr>
            </w:pPr>
          </w:p>
          <w:p w14:paraId="005842A6" w14:textId="77777777" w:rsidR="00D124AE" w:rsidRDefault="00D124AE" w:rsidP="00A64B07">
            <w:pPr>
              <w:rPr>
                <w:sz w:val="20"/>
                <w:szCs w:val="20"/>
              </w:rPr>
            </w:pPr>
            <w:r>
              <w:rPr>
                <w:sz w:val="20"/>
                <w:szCs w:val="20"/>
              </w:rPr>
              <w:t>10.3 Choose “Buttercups” from combo box</w:t>
            </w:r>
          </w:p>
          <w:p w14:paraId="37EB205B" w14:textId="77777777" w:rsidR="00D124AE" w:rsidRDefault="00D124AE" w:rsidP="00A64B07">
            <w:pPr>
              <w:rPr>
                <w:sz w:val="20"/>
                <w:szCs w:val="20"/>
              </w:rPr>
            </w:pPr>
          </w:p>
          <w:p w14:paraId="0BBE3E3A" w14:textId="489B0DE6" w:rsidR="00D124AE" w:rsidRDefault="00D124AE" w:rsidP="00A64B07">
            <w:pPr>
              <w:rPr>
                <w:sz w:val="20"/>
                <w:szCs w:val="20"/>
              </w:rPr>
            </w:pPr>
            <w:r>
              <w:rPr>
                <w:sz w:val="20"/>
                <w:szCs w:val="20"/>
              </w:rPr>
              <w:t>10.4 Choose “Biohazards” from combo box</w:t>
            </w:r>
          </w:p>
        </w:tc>
        <w:tc>
          <w:tcPr>
            <w:tcW w:w="1559" w:type="dxa"/>
          </w:tcPr>
          <w:p w14:paraId="0D6DB25C" w14:textId="7C068450" w:rsidR="00A64B07" w:rsidRDefault="00D124AE" w:rsidP="00A64B07">
            <w:pPr>
              <w:rPr>
                <w:sz w:val="20"/>
                <w:szCs w:val="20"/>
              </w:rPr>
            </w:pPr>
            <w:r>
              <w:rPr>
                <w:sz w:val="20"/>
                <w:szCs w:val="20"/>
              </w:rPr>
              <w:t xml:space="preserve">Contact name, phone number and email address are populated with data relevant to </w:t>
            </w:r>
            <w:proofErr w:type="spellStart"/>
            <w:r>
              <w:rPr>
                <w:sz w:val="20"/>
                <w:szCs w:val="20"/>
              </w:rPr>
              <w:t>BioHazards</w:t>
            </w:r>
            <w:proofErr w:type="spellEnd"/>
            <w:r>
              <w:rPr>
                <w:sz w:val="20"/>
                <w:szCs w:val="20"/>
              </w:rPr>
              <w:t xml:space="preserve"> </w:t>
            </w:r>
          </w:p>
          <w:p w14:paraId="3AD1D3EC" w14:textId="77777777" w:rsidR="00D124AE" w:rsidRDefault="00D124AE" w:rsidP="00A64B07">
            <w:pPr>
              <w:rPr>
                <w:sz w:val="20"/>
                <w:szCs w:val="20"/>
              </w:rPr>
            </w:pPr>
          </w:p>
          <w:p w14:paraId="2D62C6C3" w14:textId="472766ED" w:rsidR="00D124AE" w:rsidRDefault="00D124AE" w:rsidP="00A64B07">
            <w:pPr>
              <w:rPr>
                <w:sz w:val="20"/>
                <w:szCs w:val="20"/>
              </w:rPr>
            </w:pPr>
            <w:r>
              <w:rPr>
                <w:sz w:val="20"/>
                <w:szCs w:val="20"/>
              </w:rPr>
              <w:t>Data in text fields changes to Buttercups team data when selected</w:t>
            </w:r>
          </w:p>
          <w:p w14:paraId="4DA45AED" w14:textId="35412538" w:rsidR="00D124AE" w:rsidRDefault="00D124AE" w:rsidP="00A64B07">
            <w:pPr>
              <w:rPr>
                <w:sz w:val="20"/>
                <w:szCs w:val="20"/>
              </w:rPr>
            </w:pPr>
          </w:p>
          <w:p w14:paraId="1F3D9722" w14:textId="64B8A304" w:rsidR="00D124AE" w:rsidRDefault="00D124AE" w:rsidP="00A64B07">
            <w:pPr>
              <w:rPr>
                <w:sz w:val="20"/>
                <w:szCs w:val="20"/>
              </w:rPr>
            </w:pPr>
            <w:r>
              <w:rPr>
                <w:sz w:val="20"/>
                <w:szCs w:val="20"/>
              </w:rPr>
              <w:t xml:space="preserve">Data changes back to </w:t>
            </w:r>
            <w:proofErr w:type="spellStart"/>
            <w:r>
              <w:rPr>
                <w:sz w:val="20"/>
                <w:szCs w:val="20"/>
              </w:rPr>
              <w:t>BioHazards</w:t>
            </w:r>
            <w:proofErr w:type="spellEnd"/>
            <w:r>
              <w:rPr>
                <w:sz w:val="20"/>
                <w:szCs w:val="20"/>
              </w:rPr>
              <w:t xml:space="preserve"> when selected</w:t>
            </w:r>
          </w:p>
          <w:p w14:paraId="1C65E53B" w14:textId="1DFA7B8E" w:rsidR="00D124AE" w:rsidRDefault="00D124AE" w:rsidP="00A64B07">
            <w:pPr>
              <w:rPr>
                <w:sz w:val="20"/>
                <w:szCs w:val="20"/>
              </w:rPr>
            </w:pPr>
          </w:p>
        </w:tc>
        <w:tc>
          <w:tcPr>
            <w:tcW w:w="1531" w:type="dxa"/>
          </w:tcPr>
          <w:p w14:paraId="55F9E77C" w14:textId="77777777" w:rsidR="00D124AE" w:rsidRDefault="00D124AE" w:rsidP="00D124AE">
            <w:pPr>
              <w:rPr>
                <w:sz w:val="20"/>
                <w:szCs w:val="20"/>
              </w:rPr>
            </w:pPr>
            <w:r>
              <w:rPr>
                <w:sz w:val="20"/>
                <w:szCs w:val="20"/>
              </w:rPr>
              <w:t xml:space="preserve">Contact name, phone number and email address are populated with data relevant to </w:t>
            </w:r>
            <w:proofErr w:type="spellStart"/>
            <w:r>
              <w:rPr>
                <w:sz w:val="20"/>
                <w:szCs w:val="20"/>
              </w:rPr>
              <w:t>BioHazards</w:t>
            </w:r>
            <w:proofErr w:type="spellEnd"/>
            <w:r>
              <w:rPr>
                <w:sz w:val="20"/>
                <w:szCs w:val="20"/>
              </w:rPr>
              <w:t xml:space="preserve"> </w:t>
            </w:r>
          </w:p>
          <w:p w14:paraId="7C302E4B" w14:textId="77777777" w:rsidR="00A64B07" w:rsidRDefault="00A64B07" w:rsidP="00A64B07">
            <w:pPr>
              <w:rPr>
                <w:sz w:val="20"/>
                <w:szCs w:val="20"/>
              </w:rPr>
            </w:pPr>
          </w:p>
          <w:p w14:paraId="0C17B7B8" w14:textId="5E8C584E" w:rsidR="00D124AE" w:rsidRDefault="00D124AE" w:rsidP="00A64B07">
            <w:pPr>
              <w:rPr>
                <w:sz w:val="20"/>
                <w:szCs w:val="20"/>
              </w:rPr>
            </w:pPr>
            <w:r>
              <w:rPr>
                <w:sz w:val="20"/>
                <w:szCs w:val="20"/>
              </w:rPr>
              <w:t>Data in text fields doesn’t change when new team is selected</w:t>
            </w:r>
          </w:p>
        </w:tc>
        <w:tc>
          <w:tcPr>
            <w:tcW w:w="1385" w:type="dxa"/>
          </w:tcPr>
          <w:p w14:paraId="04EFB290" w14:textId="09CC5CD4" w:rsidR="00A64B07" w:rsidRDefault="00D124AE" w:rsidP="00A64B07">
            <w:pPr>
              <w:rPr>
                <w:sz w:val="20"/>
                <w:szCs w:val="20"/>
              </w:rPr>
            </w:pPr>
            <w:r>
              <w:rPr>
                <w:sz w:val="20"/>
                <w:szCs w:val="20"/>
              </w:rPr>
              <w:t>Data to update with team selection in combo box</w:t>
            </w:r>
          </w:p>
        </w:tc>
        <w:tc>
          <w:tcPr>
            <w:tcW w:w="1106" w:type="dxa"/>
          </w:tcPr>
          <w:p w14:paraId="7D6718CC" w14:textId="77777777" w:rsidR="00A64B07" w:rsidRDefault="00D124AE" w:rsidP="00A64B07">
            <w:pPr>
              <w:rPr>
                <w:sz w:val="20"/>
                <w:szCs w:val="20"/>
              </w:rPr>
            </w:pPr>
            <w:r>
              <w:rPr>
                <w:sz w:val="20"/>
                <w:szCs w:val="20"/>
              </w:rPr>
              <w:t xml:space="preserve">Fixed SQL statement syntax in </w:t>
            </w:r>
            <w:proofErr w:type="spellStart"/>
            <w:r>
              <w:rPr>
                <w:sz w:val="20"/>
                <w:szCs w:val="20"/>
              </w:rPr>
              <w:t>displayTeam</w:t>
            </w:r>
            <w:proofErr w:type="spellEnd"/>
          </w:p>
          <w:p w14:paraId="1E120D4F" w14:textId="77777777" w:rsidR="00D124AE" w:rsidRDefault="00D124AE" w:rsidP="00A64B07">
            <w:pPr>
              <w:rPr>
                <w:sz w:val="20"/>
                <w:szCs w:val="20"/>
              </w:rPr>
            </w:pPr>
            <w:proofErr w:type="gramStart"/>
            <w:r>
              <w:rPr>
                <w:sz w:val="20"/>
                <w:szCs w:val="20"/>
              </w:rPr>
              <w:t>Data(</w:t>
            </w:r>
            <w:proofErr w:type="gramEnd"/>
            <w:r>
              <w:rPr>
                <w:sz w:val="20"/>
                <w:szCs w:val="20"/>
              </w:rPr>
              <w:t>) method</w:t>
            </w:r>
          </w:p>
          <w:p w14:paraId="3A55E5FC" w14:textId="77777777" w:rsidR="00D124AE" w:rsidRDefault="00D124AE" w:rsidP="00A64B07">
            <w:pPr>
              <w:rPr>
                <w:sz w:val="20"/>
                <w:szCs w:val="20"/>
              </w:rPr>
            </w:pPr>
          </w:p>
          <w:p w14:paraId="7AA1F1EF" w14:textId="6EA848EA" w:rsidR="00D124AE" w:rsidRDefault="00D124AE" w:rsidP="00A64B07">
            <w:pPr>
              <w:rPr>
                <w:sz w:val="20"/>
                <w:szCs w:val="20"/>
              </w:rPr>
            </w:pPr>
            <w:r>
              <w:rPr>
                <w:sz w:val="20"/>
                <w:szCs w:val="20"/>
              </w:rPr>
              <w:t>PASS</w:t>
            </w:r>
          </w:p>
        </w:tc>
      </w:tr>
    </w:tbl>
    <w:p w14:paraId="314EAD1E" w14:textId="6913CD9E" w:rsidR="00154AAE" w:rsidRDefault="00D1601E" w:rsidP="00D124AE">
      <w:r>
        <w:br/>
      </w:r>
    </w:p>
    <w:p w14:paraId="37C40C27" w14:textId="77130144" w:rsidR="00611B08" w:rsidRDefault="00611B08" w:rsidP="00D124AE"/>
    <w:p w14:paraId="2F248A63" w14:textId="0BF6879B" w:rsidR="00611B08" w:rsidRDefault="00611B08" w:rsidP="00D124AE"/>
    <w:p w14:paraId="0BBCF6D7" w14:textId="5725FA54" w:rsidR="00611B08" w:rsidRDefault="00611B08" w:rsidP="00D124AE"/>
    <w:p w14:paraId="67014A12" w14:textId="1DBFE444" w:rsidR="00611B08" w:rsidRDefault="00611B08" w:rsidP="00D124AE"/>
    <w:p w14:paraId="65A4BEFF" w14:textId="77777777" w:rsidR="00611B08" w:rsidRDefault="00611B08" w:rsidP="00D124AE"/>
    <w:p w14:paraId="5B649EE6" w14:textId="36C78E7B" w:rsidR="006E1B69" w:rsidRDefault="006E1B69" w:rsidP="003E5890">
      <w:pPr>
        <w:pStyle w:val="Heading3"/>
      </w:pPr>
      <w:bookmarkStart w:id="33" w:name="_Toc99275589"/>
      <w:r>
        <w:lastRenderedPageBreak/>
        <w:t>Testing Summary</w:t>
      </w:r>
      <w:bookmarkEnd w:id="33"/>
    </w:p>
    <w:p w14:paraId="732B517D" w14:textId="77777777" w:rsidR="0035315D" w:rsidRPr="00E546FF" w:rsidRDefault="0035315D" w:rsidP="0035315D">
      <w:pPr>
        <w:pStyle w:val="Header"/>
        <w:tabs>
          <w:tab w:val="clear" w:pos="4320"/>
          <w:tab w:val="clear" w:pos="8640"/>
        </w:tabs>
        <w:ind w:left="720"/>
      </w:pPr>
    </w:p>
    <w:p w14:paraId="41175ECB" w14:textId="324C0420" w:rsidR="002031F4" w:rsidRDefault="00574B1E" w:rsidP="002031F4">
      <w:pPr>
        <w:pStyle w:val="ListParagraph"/>
        <w:numPr>
          <w:ilvl w:val="0"/>
          <w:numId w:val="9"/>
        </w:numPr>
      </w:pPr>
      <w:r w:rsidRPr="00E546FF">
        <w:t xml:space="preserve">Analyse the results and provide a test summary about the errors that </w:t>
      </w:r>
      <w:r w:rsidR="00EC5F23" w:rsidRPr="00E546FF">
        <w:t>occurred during testing and the possible solutions or fixes</w:t>
      </w:r>
      <w:r w:rsidR="0035315D" w:rsidRPr="00E546FF">
        <w:t>.</w:t>
      </w:r>
    </w:p>
    <w:p w14:paraId="1DD473FE" w14:textId="70BD3FD3" w:rsidR="000C4248" w:rsidRDefault="002031F4" w:rsidP="004C2FC1">
      <w:r>
        <w:t>Testing functionality was performed as the app was developed (unit testing)</w:t>
      </w:r>
      <w:r w:rsidR="00137886">
        <w:t>.</w:t>
      </w:r>
      <w:r w:rsidR="004C2FC1">
        <w:t xml:space="preserve"> I worked systematically through the functional requirements and addressed any syntax and method logic problems </w:t>
      </w:r>
      <w:r w:rsidR="002D47FF">
        <w:t>as they arose</w:t>
      </w:r>
      <w:r w:rsidR="008C0DEE">
        <w:t>.</w:t>
      </w:r>
    </w:p>
    <w:p w14:paraId="29470875" w14:textId="7C827ED8" w:rsidR="002031F4" w:rsidRDefault="002031F4" w:rsidP="002031F4">
      <w:r>
        <w:t xml:space="preserve">The integration and system testing lead to more thought about data flow solutions. I came into some problems when trying to update the combo boxes with newly saved </w:t>
      </w:r>
      <w:r w:rsidR="00B6373A">
        <w:t>data</w:t>
      </w:r>
      <w:r>
        <w:t xml:space="preserve"> </w:t>
      </w:r>
      <w:r w:rsidR="00611B08">
        <w:t xml:space="preserve">as it </w:t>
      </w:r>
      <w:r>
        <w:t xml:space="preserve">would trigger </w:t>
      </w:r>
      <w:r w:rsidR="00611B08">
        <w:t xml:space="preserve">the combo box </w:t>
      </w:r>
      <w:r>
        <w:t>events</w:t>
      </w:r>
      <w:r w:rsidR="00611B08">
        <w:t>. Using the debugger to follow the program as it was being used</w:t>
      </w:r>
      <w:r w:rsidR="00137886">
        <w:t>,</w:t>
      </w:r>
      <w:r w:rsidR="00611B08">
        <w:t xml:space="preserve"> I </w:t>
      </w:r>
      <w:r w:rsidR="000C4248">
        <w:t xml:space="preserve">was able to </w:t>
      </w:r>
      <w:r w:rsidR="00611B08">
        <w:t>overc</w:t>
      </w:r>
      <w:r w:rsidR="000C4248">
        <w:t>o</w:t>
      </w:r>
      <w:r w:rsidR="00611B08">
        <w:t xml:space="preserve">me </w:t>
      </w:r>
      <w:r w:rsidR="00137886">
        <w:t>the issue</w:t>
      </w:r>
      <w:r w:rsidR="00611B08">
        <w:t xml:space="preserve"> by using the </w:t>
      </w:r>
      <w:proofErr w:type="spellStart"/>
      <w:r w:rsidR="00611B08">
        <w:t>comboboxstatus</w:t>
      </w:r>
      <w:proofErr w:type="spellEnd"/>
      <w:r w:rsidR="00611B08">
        <w:t xml:space="preserve"> variable to gate the update methods.</w:t>
      </w:r>
      <w:r w:rsidR="000C4248">
        <w:t xml:space="preserve"> This also meant the updated combo boxes would reflect the database in terms of order (alphabetic for teams, date for events).</w:t>
      </w:r>
    </w:p>
    <w:p w14:paraId="76E05203" w14:textId="4FF7CC11" w:rsidR="002031F4" w:rsidRDefault="00611B08" w:rsidP="00611B08">
      <w:r>
        <w:t xml:space="preserve">The other challenge I found was </w:t>
      </w:r>
      <w:r w:rsidR="00137886">
        <w:t>trying</w:t>
      </w:r>
      <w:r>
        <w:t xml:space="preserve"> to problem solve any SQL/database queries. I found utilising </w:t>
      </w:r>
      <w:r w:rsidR="002031F4">
        <w:t>system messages to inform the user about all SQL/database query results</w:t>
      </w:r>
      <w:r>
        <w:t xml:space="preserve"> to be helpful.</w:t>
      </w:r>
      <w:r w:rsidR="002031F4">
        <w:t xml:space="preserve"> </w:t>
      </w:r>
      <w:r>
        <w:t>These show</w:t>
      </w:r>
      <w:r w:rsidR="002031F4">
        <w:t xml:space="preserve"> whether an error</w:t>
      </w:r>
      <w:r w:rsidR="008C0DEE">
        <w:t xml:space="preserve"> has</w:t>
      </w:r>
      <w:r w:rsidR="002031F4">
        <w:t xml:space="preserve"> occurred</w:t>
      </w:r>
      <w:r w:rsidR="008C0DEE">
        <w:t>,</w:t>
      </w:r>
      <w:r w:rsidR="002031F4">
        <w:t xml:space="preserve"> as well as displaying the returned results</w:t>
      </w:r>
      <w:r>
        <w:t xml:space="preserve"> </w:t>
      </w:r>
      <w:r w:rsidR="008C0DEE">
        <w:t>whenever</w:t>
      </w:r>
      <w:r>
        <w:t xml:space="preserve"> the program interact</w:t>
      </w:r>
      <w:r w:rsidR="008C0DEE">
        <w:t>s</w:t>
      </w:r>
      <w:r>
        <w:t xml:space="preserve"> with the database</w:t>
      </w:r>
      <w:r w:rsidR="002031F4">
        <w:t>. Sometimes the SQL</w:t>
      </w:r>
      <w:r w:rsidR="00137886">
        <w:t xml:space="preserve"> query</w:t>
      </w:r>
      <w:r w:rsidR="002031F4">
        <w:t xml:space="preserve"> found records but returned null values so having this constant feedback was useful in finding solutions. It also provided some insight as to how many times the program made a connection to the database, making it easier to track when combo box events where occurring.</w:t>
      </w:r>
    </w:p>
    <w:p w14:paraId="0ACABD8E" w14:textId="0F1DF8A4" w:rsidR="008C0DEE" w:rsidRPr="00E546FF" w:rsidRDefault="002D47FF" w:rsidP="00611B08">
      <w:r>
        <w:t>In summary</w:t>
      </w:r>
      <w:r w:rsidR="008C0DEE">
        <w:t xml:space="preserve">: debugger, watches and system messages </w:t>
      </w:r>
      <w:r>
        <w:t>are useful! I hoped to get more out of the profiling tool, unfortunately it didn’t want to co-operate on the SQL side of things.</w:t>
      </w:r>
    </w:p>
    <w:sectPr w:rsidR="008C0DEE" w:rsidRPr="00E546FF" w:rsidSect="00ED6DF3">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405A4" w14:textId="77777777" w:rsidR="001733D9" w:rsidRDefault="001733D9" w:rsidP="00154AAE">
      <w:pPr>
        <w:spacing w:after="0" w:line="240" w:lineRule="auto"/>
      </w:pPr>
      <w:r>
        <w:separator/>
      </w:r>
    </w:p>
  </w:endnote>
  <w:endnote w:type="continuationSeparator" w:id="0">
    <w:p w14:paraId="7770228A" w14:textId="77777777" w:rsidR="001733D9" w:rsidRDefault="001733D9" w:rsidP="00154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17905" w14:textId="0B2669D2" w:rsidR="002F29FD" w:rsidRDefault="002F29F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fldChar w:fldCharType="begin"/>
    </w:r>
    <w:r>
      <w:rPr>
        <w:rFonts w:asciiTheme="majorHAnsi" w:eastAsiaTheme="majorEastAsia" w:hAnsiTheme="majorHAnsi" w:cstheme="majorBidi"/>
      </w:rPr>
      <w:instrText xml:space="preserve"> FILENAME  \* Caps  \* MERGEFORMAT </w:instrText>
    </w:r>
    <w:r>
      <w:rPr>
        <w:rFonts w:asciiTheme="majorHAnsi" w:eastAsiaTheme="majorEastAsia" w:hAnsiTheme="majorHAnsi" w:cstheme="majorBidi"/>
      </w:rPr>
      <w:fldChar w:fldCharType="separate"/>
    </w:r>
    <w:r>
      <w:rPr>
        <w:rFonts w:asciiTheme="majorHAnsi" w:eastAsiaTheme="majorEastAsia" w:hAnsiTheme="majorHAnsi" w:cstheme="majorBidi"/>
        <w:noProof/>
      </w:rPr>
      <w:t>Wait_0473593410_ICTPRG549.Docx</w:t>
    </w:r>
    <w:r>
      <w:rPr>
        <w:rFonts w:asciiTheme="majorHAnsi" w:eastAsiaTheme="majorEastAsia" w:hAnsiTheme="majorHAnsi" w:cstheme="majorBidi"/>
      </w:rPr>
      <w:fldChar w:fldCharType="end"/>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7774E6">
      <w:rPr>
        <w:rFonts w:asciiTheme="majorHAnsi" w:eastAsiaTheme="majorEastAsia" w:hAnsiTheme="majorHAnsi" w:cstheme="majorBidi"/>
        <w:noProof/>
      </w:rPr>
      <w:t>11</w:t>
    </w:r>
    <w:r>
      <w:rPr>
        <w:rFonts w:asciiTheme="majorHAnsi" w:eastAsiaTheme="majorEastAsia" w:hAnsiTheme="majorHAnsi" w:cstheme="majorBidi"/>
        <w:noProof/>
      </w:rPr>
      <w:fldChar w:fldCharType="end"/>
    </w:r>
  </w:p>
  <w:p w14:paraId="390C7807" w14:textId="5CB2EC03" w:rsidR="002F29FD" w:rsidRDefault="002F29FD" w:rsidP="00C91229">
    <w:pPr>
      <w:pStyle w:val="Footer"/>
      <w:tabs>
        <w:tab w:val="clear" w:pos="4513"/>
        <w:tab w:val="clear" w:pos="9026"/>
        <w:tab w:val="left" w:pos="553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81415" w14:textId="77777777" w:rsidR="001733D9" w:rsidRDefault="001733D9" w:rsidP="00154AAE">
      <w:pPr>
        <w:spacing w:after="0" w:line="240" w:lineRule="auto"/>
      </w:pPr>
      <w:r>
        <w:separator/>
      </w:r>
    </w:p>
  </w:footnote>
  <w:footnote w:type="continuationSeparator" w:id="0">
    <w:p w14:paraId="07ECA8ED" w14:textId="77777777" w:rsidR="001733D9" w:rsidRDefault="001733D9" w:rsidP="00154A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1899"/>
    <w:multiLevelType w:val="hybridMultilevel"/>
    <w:tmpl w:val="D550D6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080299"/>
    <w:multiLevelType w:val="hybridMultilevel"/>
    <w:tmpl w:val="B8B0A8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F56BDC"/>
    <w:multiLevelType w:val="hybridMultilevel"/>
    <w:tmpl w:val="6EB4635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3EC0AAA"/>
    <w:multiLevelType w:val="hybridMultilevel"/>
    <w:tmpl w:val="AC6401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8B19CB"/>
    <w:multiLevelType w:val="hybridMultilevel"/>
    <w:tmpl w:val="8D22F7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F5E11F7"/>
    <w:multiLevelType w:val="hybridMultilevel"/>
    <w:tmpl w:val="D4E8567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20AB7770"/>
    <w:multiLevelType w:val="hybridMultilevel"/>
    <w:tmpl w:val="8D7C6C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14E532D"/>
    <w:multiLevelType w:val="hybridMultilevel"/>
    <w:tmpl w:val="77767F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DD6102"/>
    <w:multiLevelType w:val="hybridMultilevel"/>
    <w:tmpl w:val="89E6AD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4E234B5"/>
    <w:multiLevelType w:val="hybridMultilevel"/>
    <w:tmpl w:val="80F6ED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F156397"/>
    <w:multiLevelType w:val="hybridMultilevel"/>
    <w:tmpl w:val="D4927C5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30D1754A"/>
    <w:multiLevelType w:val="hybridMultilevel"/>
    <w:tmpl w:val="E95E55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59F46BF"/>
    <w:multiLevelType w:val="hybridMultilevel"/>
    <w:tmpl w:val="CB1A2DA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75A0A8E"/>
    <w:multiLevelType w:val="hybridMultilevel"/>
    <w:tmpl w:val="59600B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E63886"/>
    <w:multiLevelType w:val="hybridMultilevel"/>
    <w:tmpl w:val="501E20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E240F64"/>
    <w:multiLevelType w:val="hybridMultilevel"/>
    <w:tmpl w:val="277658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EE867AE"/>
    <w:multiLevelType w:val="hybridMultilevel"/>
    <w:tmpl w:val="81F657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5556DD9"/>
    <w:multiLevelType w:val="hybridMultilevel"/>
    <w:tmpl w:val="D24641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2366CA3"/>
    <w:multiLevelType w:val="hybridMultilevel"/>
    <w:tmpl w:val="E8885E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68D7EC7"/>
    <w:multiLevelType w:val="hybridMultilevel"/>
    <w:tmpl w:val="F6D61A3A"/>
    <w:lvl w:ilvl="0" w:tplc="0C09000F">
      <w:start w:val="1"/>
      <w:numFmt w:val="decimal"/>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71011364"/>
    <w:multiLevelType w:val="hybridMultilevel"/>
    <w:tmpl w:val="13B8F0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13847B6"/>
    <w:multiLevelType w:val="hybridMultilevel"/>
    <w:tmpl w:val="C42694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28E762B"/>
    <w:multiLevelType w:val="hybridMultilevel"/>
    <w:tmpl w:val="63762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95C1692"/>
    <w:multiLevelType w:val="hybridMultilevel"/>
    <w:tmpl w:val="1E90F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BB222F9"/>
    <w:multiLevelType w:val="hybridMultilevel"/>
    <w:tmpl w:val="AF5027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E0F5544"/>
    <w:multiLevelType w:val="hybridMultilevel"/>
    <w:tmpl w:val="ACB41E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E92045C"/>
    <w:multiLevelType w:val="hybridMultilevel"/>
    <w:tmpl w:val="8670E2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68391263">
    <w:abstractNumId w:val="3"/>
  </w:num>
  <w:num w:numId="2" w16cid:durableId="248587474">
    <w:abstractNumId w:val="13"/>
  </w:num>
  <w:num w:numId="3" w16cid:durableId="894242362">
    <w:abstractNumId w:val="9"/>
  </w:num>
  <w:num w:numId="4" w16cid:durableId="759524494">
    <w:abstractNumId w:val="14"/>
  </w:num>
  <w:num w:numId="5" w16cid:durableId="1597711370">
    <w:abstractNumId w:val="7"/>
  </w:num>
  <w:num w:numId="6" w16cid:durableId="784034141">
    <w:abstractNumId w:val="24"/>
  </w:num>
  <w:num w:numId="7" w16cid:durableId="186871756">
    <w:abstractNumId w:val="17"/>
  </w:num>
  <w:num w:numId="8" w16cid:durableId="1550724089">
    <w:abstractNumId w:val="21"/>
  </w:num>
  <w:num w:numId="9" w16cid:durableId="1876698449">
    <w:abstractNumId w:val="26"/>
  </w:num>
  <w:num w:numId="10" w16cid:durableId="1381324554">
    <w:abstractNumId w:val="11"/>
  </w:num>
  <w:num w:numId="11" w16cid:durableId="1046182773">
    <w:abstractNumId w:val="2"/>
  </w:num>
  <w:num w:numId="12" w16cid:durableId="757362421">
    <w:abstractNumId w:val="12"/>
  </w:num>
  <w:num w:numId="13" w16cid:durableId="417407574">
    <w:abstractNumId w:val="6"/>
  </w:num>
  <w:num w:numId="14" w16cid:durableId="1301110442">
    <w:abstractNumId w:val="10"/>
  </w:num>
  <w:num w:numId="15" w16cid:durableId="826627513">
    <w:abstractNumId w:val="15"/>
  </w:num>
  <w:num w:numId="16" w16cid:durableId="1001204537">
    <w:abstractNumId w:val="4"/>
  </w:num>
  <w:num w:numId="17" w16cid:durableId="1688293513">
    <w:abstractNumId w:val="1"/>
  </w:num>
  <w:num w:numId="18" w16cid:durableId="1468546520">
    <w:abstractNumId w:val="0"/>
  </w:num>
  <w:num w:numId="19" w16cid:durableId="595986226">
    <w:abstractNumId w:val="22"/>
  </w:num>
  <w:num w:numId="20" w16cid:durableId="311065661">
    <w:abstractNumId w:val="8"/>
  </w:num>
  <w:num w:numId="21" w16cid:durableId="205989412">
    <w:abstractNumId w:val="20"/>
  </w:num>
  <w:num w:numId="22" w16cid:durableId="1122920731">
    <w:abstractNumId w:val="18"/>
  </w:num>
  <w:num w:numId="23" w16cid:durableId="169104052">
    <w:abstractNumId w:val="23"/>
  </w:num>
  <w:num w:numId="24" w16cid:durableId="42297493">
    <w:abstractNumId w:val="16"/>
  </w:num>
  <w:num w:numId="25" w16cid:durableId="1317490219">
    <w:abstractNumId w:val="25"/>
  </w:num>
  <w:num w:numId="26" w16cid:durableId="1523859313">
    <w:abstractNumId w:val="5"/>
  </w:num>
  <w:num w:numId="27" w16cid:durableId="20944276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16B"/>
    <w:rsid w:val="00017BD5"/>
    <w:rsid w:val="00080E5D"/>
    <w:rsid w:val="000A1005"/>
    <w:rsid w:val="000A65FB"/>
    <w:rsid w:val="000C4248"/>
    <w:rsid w:val="000C5696"/>
    <w:rsid w:val="000C7E73"/>
    <w:rsid w:val="000C7F65"/>
    <w:rsid w:val="000D5A76"/>
    <w:rsid w:val="000E4594"/>
    <w:rsid w:val="00111E1F"/>
    <w:rsid w:val="00112BA3"/>
    <w:rsid w:val="00137886"/>
    <w:rsid w:val="00145FEF"/>
    <w:rsid w:val="00146081"/>
    <w:rsid w:val="00154AAE"/>
    <w:rsid w:val="0015516B"/>
    <w:rsid w:val="001733D9"/>
    <w:rsid w:val="00181979"/>
    <w:rsid w:val="001C0469"/>
    <w:rsid w:val="001C5F26"/>
    <w:rsid w:val="001D702E"/>
    <w:rsid w:val="001E5DB1"/>
    <w:rsid w:val="001E7B77"/>
    <w:rsid w:val="002031F4"/>
    <w:rsid w:val="002131C5"/>
    <w:rsid w:val="00241FEC"/>
    <w:rsid w:val="00246B63"/>
    <w:rsid w:val="00267061"/>
    <w:rsid w:val="00272E46"/>
    <w:rsid w:val="002A3DCA"/>
    <w:rsid w:val="002C58F1"/>
    <w:rsid w:val="002D286A"/>
    <w:rsid w:val="002D3CA8"/>
    <w:rsid w:val="002D47FF"/>
    <w:rsid w:val="002F29FD"/>
    <w:rsid w:val="00322218"/>
    <w:rsid w:val="003254C6"/>
    <w:rsid w:val="003476C0"/>
    <w:rsid w:val="0035315D"/>
    <w:rsid w:val="00356EBB"/>
    <w:rsid w:val="00390210"/>
    <w:rsid w:val="003A66E0"/>
    <w:rsid w:val="003C0C31"/>
    <w:rsid w:val="003C7515"/>
    <w:rsid w:val="003E5890"/>
    <w:rsid w:val="004202E7"/>
    <w:rsid w:val="00443935"/>
    <w:rsid w:val="004643B0"/>
    <w:rsid w:val="00475782"/>
    <w:rsid w:val="00491B66"/>
    <w:rsid w:val="004970B2"/>
    <w:rsid w:val="00497C56"/>
    <w:rsid w:val="004A0EB4"/>
    <w:rsid w:val="004A1D43"/>
    <w:rsid w:val="004C2FC1"/>
    <w:rsid w:val="004E2030"/>
    <w:rsid w:val="004F1576"/>
    <w:rsid w:val="00524F5D"/>
    <w:rsid w:val="00554EB1"/>
    <w:rsid w:val="00561203"/>
    <w:rsid w:val="00574B1E"/>
    <w:rsid w:val="00585033"/>
    <w:rsid w:val="005D611F"/>
    <w:rsid w:val="005E6295"/>
    <w:rsid w:val="005F16E5"/>
    <w:rsid w:val="005F5BB4"/>
    <w:rsid w:val="00610E0F"/>
    <w:rsid w:val="00611B08"/>
    <w:rsid w:val="00611E29"/>
    <w:rsid w:val="006723FB"/>
    <w:rsid w:val="00673893"/>
    <w:rsid w:val="00677A34"/>
    <w:rsid w:val="00681ECE"/>
    <w:rsid w:val="00687625"/>
    <w:rsid w:val="0069451F"/>
    <w:rsid w:val="006D1A99"/>
    <w:rsid w:val="006D1B59"/>
    <w:rsid w:val="006E1B69"/>
    <w:rsid w:val="006F382F"/>
    <w:rsid w:val="00775E57"/>
    <w:rsid w:val="007770D8"/>
    <w:rsid w:val="007774E6"/>
    <w:rsid w:val="00784E92"/>
    <w:rsid w:val="007A0184"/>
    <w:rsid w:val="007B6C7A"/>
    <w:rsid w:val="0081315C"/>
    <w:rsid w:val="00821A5C"/>
    <w:rsid w:val="008420B5"/>
    <w:rsid w:val="00845D2C"/>
    <w:rsid w:val="008666A9"/>
    <w:rsid w:val="0087713F"/>
    <w:rsid w:val="00892965"/>
    <w:rsid w:val="008950A4"/>
    <w:rsid w:val="008A03DC"/>
    <w:rsid w:val="008B11C5"/>
    <w:rsid w:val="008C0DEE"/>
    <w:rsid w:val="00901E1D"/>
    <w:rsid w:val="0094128D"/>
    <w:rsid w:val="0094518E"/>
    <w:rsid w:val="0094527E"/>
    <w:rsid w:val="009660F2"/>
    <w:rsid w:val="00972375"/>
    <w:rsid w:val="00976336"/>
    <w:rsid w:val="00980C61"/>
    <w:rsid w:val="009B6518"/>
    <w:rsid w:val="009D0727"/>
    <w:rsid w:val="009D578A"/>
    <w:rsid w:val="009E23F6"/>
    <w:rsid w:val="009F31D1"/>
    <w:rsid w:val="00A20AD3"/>
    <w:rsid w:val="00A25469"/>
    <w:rsid w:val="00A434BF"/>
    <w:rsid w:val="00A546CF"/>
    <w:rsid w:val="00A64B07"/>
    <w:rsid w:val="00A67356"/>
    <w:rsid w:val="00A81302"/>
    <w:rsid w:val="00A8512D"/>
    <w:rsid w:val="00A96D0F"/>
    <w:rsid w:val="00AD6610"/>
    <w:rsid w:val="00AE5D1A"/>
    <w:rsid w:val="00AF2508"/>
    <w:rsid w:val="00B326E9"/>
    <w:rsid w:val="00B50FE2"/>
    <w:rsid w:val="00B6373A"/>
    <w:rsid w:val="00B66ADB"/>
    <w:rsid w:val="00B7151E"/>
    <w:rsid w:val="00BA723C"/>
    <w:rsid w:val="00BD6CA5"/>
    <w:rsid w:val="00BE0248"/>
    <w:rsid w:val="00C00664"/>
    <w:rsid w:val="00C07AC8"/>
    <w:rsid w:val="00C23FF3"/>
    <w:rsid w:val="00C312E0"/>
    <w:rsid w:val="00C326CF"/>
    <w:rsid w:val="00C55777"/>
    <w:rsid w:val="00C619A6"/>
    <w:rsid w:val="00C701BF"/>
    <w:rsid w:val="00C73429"/>
    <w:rsid w:val="00C87D5A"/>
    <w:rsid w:val="00C91229"/>
    <w:rsid w:val="00CB012E"/>
    <w:rsid w:val="00CE7812"/>
    <w:rsid w:val="00D124AE"/>
    <w:rsid w:val="00D13150"/>
    <w:rsid w:val="00D1601E"/>
    <w:rsid w:val="00D323D8"/>
    <w:rsid w:val="00D51047"/>
    <w:rsid w:val="00D5413C"/>
    <w:rsid w:val="00D56707"/>
    <w:rsid w:val="00D621F6"/>
    <w:rsid w:val="00D627B9"/>
    <w:rsid w:val="00D62F0F"/>
    <w:rsid w:val="00D632EC"/>
    <w:rsid w:val="00D77111"/>
    <w:rsid w:val="00DA3072"/>
    <w:rsid w:val="00DC728B"/>
    <w:rsid w:val="00E02CBA"/>
    <w:rsid w:val="00E21C55"/>
    <w:rsid w:val="00E338B9"/>
    <w:rsid w:val="00E40555"/>
    <w:rsid w:val="00E46A45"/>
    <w:rsid w:val="00E546FF"/>
    <w:rsid w:val="00E54F6D"/>
    <w:rsid w:val="00E63672"/>
    <w:rsid w:val="00E73C89"/>
    <w:rsid w:val="00E74140"/>
    <w:rsid w:val="00E900E0"/>
    <w:rsid w:val="00E9325A"/>
    <w:rsid w:val="00EA7433"/>
    <w:rsid w:val="00EC5F23"/>
    <w:rsid w:val="00ED18B4"/>
    <w:rsid w:val="00ED66BB"/>
    <w:rsid w:val="00ED6DF3"/>
    <w:rsid w:val="00ED78FC"/>
    <w:rsid w:val="00EE091F"/>
    <w:rsid w:val="00EE7ABB"/>
    <w:rsid w:val="00F36329"/>
    <w:rsid w:val="00F405EB"/>
    <w:rsid w:val="00F425B7"/>
    <w:rsid w:val="00F53D57"/>
    <w:rsid w:val="00F76395"/>
    <w:rsid w:val="00F80D00"/>
    <w:rsid w:val="00F84FB5"/>
    <w:rsid w:val="00F90405"/>
    <w:rsid w:val="00F94231"/>
    <w:rsid w:val="00FA59BF"/>
    <w:rsid w:val="00FC321A"/>
    <w:rsid w:val="00FD37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C4C6B"/>
  <w15:docId w15:val="{EB4B8262-F253-4A5F-8D2A-06A5C1C78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D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4FB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3E5890"/>
    <w:pPr>
      <w:keepNext/>
      <w:spacing w:before="240" w:after="60" w:line="240" w:lineRule="auto"/>
      <w:outlineLvl w:val="2"/>
    </w:pPr>
    <w:rPr>
      <w:rFonts w:asciiTheme="majorHAnsi" w:eastAsia="Times New Roman" w:hAnsiTheme="majorHAnsi" w:cs="Arial"/>
      <w:bCs/>
      <w:color w:val="4F81BD" w:themeColor="accent1"/>
      <w:sz w:val="24"/>
      <w:szCs w:val="26"/>
    </w:rPr>
  </w:style>
  <w:style w:type="paragraph" w:styleId="Heading4">
    <w:name w:val="heading 4"/>
    <w:basedOn w:val="Normal"/>
    <w:next w:val="Normal"/>
    <w:link w:val="Heading4Char"/>
    <w:uiPriority w:val="9"/>
    <w:unhideWhenUsed/>
    <w:qFormat/>
    <w:rsid w:val="002D286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6DF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D6DF3"/>
    <w:rPr>
      <w:rFonts w:eastAsiaTheme="minorEastAsia"/>
      <w:lang w:val="en-US" w:eastAsia="ja-JP"/>
    </w:rPr>
  </w:style>
  <w:style w:type="paragraph" w:styleId="BalloonText">
    <w:name w:val="Balloon Text"/>
    <w:basedOn w:val="Normal"/>
    <w:link w:val="BalloonTextChar"/>
    <w:uiPriority w:val="99"/>
    <w:semiHidden/>
    <w:unhideWhenUsed/>
    <w:rsid w:val="00ED6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DF3"/>
    <w:rPr>
      <w:rFonts w:ascii="Tahoma" w:hAnsi="Tahoma" w:cs="Tahoma"/>
      <w:sz w:val="16"/>
      <w:szCs w:val="16"/>
    </w:rPr>
  </w:style>
  <w:style w:type="character" w:customStyle="1" w:styleId="Heading1Char">
    <w:name w:val="Heading 1 Char"/>
    <w:basedOn w:val="DefaultParagraphFont"/>
    <w:link w:val="Heading1"/>
    <w:uiPriority w:val="9"/>
    <w:rsid w:val="00ED6DF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semiHidden/>
    <w:rsid w:val="00ED6DF3"/>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ED6DF3"/>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154AAE"/>
    <w:pPr>
      <w:outlineLvl w:val="9"/>
    </w:pPr>
    <w:rPr>
      <w:lang w:val="en-US" w:eastAsia="ja-JP"/>
    </w:rPr>
  </w:style>
  <w:style w:type="paragraph" w:styleId="TOC1">
    <w:name w:val="toc 1"/>
    <w:basedOn w:val="Normal"/>
    <w:next w:val="Normal"/>
    <w:autoRedefine/>
    <w:uiPriority w:val="39"/>
    <w:unhideWhenUsed/>
    <w:rsid w:val="00154AAE"/>
    <w:pPr>
      <w:spacing w:after="100"/>
    </w:pPr>
  </w:style>
  <w:style w:type="character" w:styleId="Hyperlink">
    <w:name w:val="Hyperlink"/>
    <w:basedOn w:val="DefaultParagraphFont"/>
    <w:uiPriority w:val="99"/>
    <w:unhideWhenUsed/>
    <w:rsid w:val="00154AAE"/>
    <w:rPr>
      <w:color w:val="0000FF" w:themeColor="hyperlink"/>
      <w:u w:val="single"/>
    </w:rPr>
  </w:style>
  <w:style w:type="paragraph" w:styleId="Footer">
    <w:name w:val="footer"/>
    <w:basedOn w:val="Normal"/>
    <w:link w:val="FooterChar"/>
    <w:uiPriority w:val="99"/>
    <w:unhideWhenUsed/>
    <w:rsid w:val="00154A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4AAE"/>
  </w:style>
  <w:style w:type="character" w:customStyle="1" w:styleId="Heading3Char">
    <w:name w:val="Heading 3 Char"/>
    <w:basedOn w:val="DefaultParagraphFont"/>
    <w:link w:val="Heading3"/>
    <w:rsid w:val="003E5890"/>
    <w:rPr>
      <w:rFonts w:asciiTheme="majorHAnsi" w:eastAsia="Times New Roman" w:hAnsiTheme="majorHAnsi" w:cs="Arial"/>
      <w:bCs/>
      <w:color w:val="4F81BD" w:themeColor="accent1"/>
      <w:sz w:val="24"/>
      <w:szCs w:val="26"/>
    </w:rPr>
  </w:style>
  <w:style w:type="paragraph" w:styleId="ListParagraph">
    <w:name w:val="List Paragraph"/>
    <w:basedOn w:val="Normal"/>
    <w:uiPriority w:val="34"/>
    <w:qFormat/>
    <w:rsid w:val="00356EBB"/>
    <w:pPr>
      <w:ind w:left="720"/>
      <w:contextualSpacing/>
    </w:pPr>
  </w:style>
  <w:style w:type="character" w:customStyle="1" w:styleId="Heading2Char">
    <w:name w:val="Heading 2 Char"/>
    <w:basedOn w:val="DefaultParagraphFont"/>
    <w:link w:val="Heading2"/>
    <w:uiPriority w:val="9"/>
    <w:rsid w:val="00F84FB5"/>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901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56707"/>
    <w:pPr>
      <w:spacing w:after="100"/>
      <w:ind w:left="220"/>
    </w:pPr>
  </w:style>
  <w:style w:type="paragraph" w:styleId="TOC3">
    <w:name w:val="toc 3"/>
    <w:basedOn w:val="Normal"/>
    <w:next w:val="Normal"/>
    <w:autoRedefine/>
    <w:uiPriority w:val="39"/>
    <w:unhideWhenUsed/>
    <w:rsid w:val="00D56707"/>
    <w:pPr>
      <w:spacing w:after="100"/>
      <w:ind w:left="440"/>
    </w:pPr>
  </w:style>
  <w:style w:type="character" w:customStyle="1" w:styleId="Heading4Char">
    <w:name w:val="Heading 4 Char"/>
    <w:basedOn w:val="DefaultParagraphFont"/>
    <w:link w:val="Heading4"/>
    <w:uiPriority w:val="9"/>
    <w:rsid w:val="002D286A"/>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19\Semester%202\Cert%20IV\ICTPRG527\%5bSurname%5d_%5bStudentNumber%5d_ICTPRG52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4192566999448E086FD1073AB8E7BC6"/>
        <w:category>
          <w:name w:val="General"/>
          <w:gallery w:val="placeholder"/>
        </w:category>
        <w:types>
          <w:type w:val="bbPlcHdr"/>
        </w:types>
        <w:behaviors>
          <w:behavior w:val="content"/>
        </w:behaviors>
        <w:guid w:val="{D72C3F7E-6338-43DA-8833-78DB92464031}"/>
      </w:docPartPr>
      <w:docPartBody>
        <w:p w:rsidR="00A10B9E" w:rsidRDefault="0048047D">
          <w:pPr>
            <w:pStyle w:val="D4192566999448E086FD1073AB8E7BC6"/>
          </w:pPr>
          <w:r>
            <w:rPr>
              <w:rFonts w:asciiTheme="majorHAnsi" w:eastAsiaTheme="majorEastAsia" w:hAnsiTheme="majorHAnsi" w:cstheme="majorBidi"/>
              <w:b/>
              <w:bCs/>
              <w:color w:val="4472C4" w:themeColor="accent1"/>
              <w:sz w:val="48"/>
              <w:szCs w:val="48"/>
            </w:rPr>
            <w:t>[Type the document title]</w:t>
          </w:r>
        </w:p>
      </w:docPartBody>
    </w:docPart>
    <w:docPart>
      <w:docPartPr>
        <w:name w:val="E963C679465C46E393AC2B981236A08D"/>
        <w:category>
          <w:name w:val="General"/>
          <w:gallery w:val="placeholder"/>
        </w:category>
        <w:types>
          <w:type w:val="bbPlcHdr"/>
        </w:types>
        <w:behaviors>
          <w:behavior w:val="content"/>
        </w:behaviors>
        <w:guid w:val="{A808ECD6-AD4F-4F1F-A520-D564709800DA}"/>
      </w:docPartPr>
      <w:docPartBody>
        <w:p w:rsidR="00A10B9E" w:rsidRDefault="0048047D">
          <w:pPr>
            <w:pStyle w:val="E963C679465C46E393AC2B981236A08D"/>
          </w:pPr>
          <w:r>
            <w:rPr>
              <w:color w:val="E7E6E6" w:themeColor="background2"/>
              <w:sz w:val="28"/>
              <w:szCs w:val="28"/>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47D"/>
    <w:rsid w:val="00050D08"/>
    <w:rsid w:val="0014622C"/>
    <w:rsid w:val="001466A8"/>
    <w:rsid w:val="0016485C"/>
    <w:rsid w:val="003B15CE"/>
    <w:rsid w:val="003D3CC6"/>
    <w:rsid w:val="0048047D"/>
    <w:rsid w:val="00494137"/>
    <w:rsid w:val="005814AF"/>
    <w:rsid w:val="005C67DE"/>
    <w:rsid w:val="00673C9C"/>
    <w:rsid w:val="0087327F"/>
    <w:rsid w:val="009C604E"/>
    <w:rsid w:val="009D578B"/>
    <w:rsid w:val="009E5DA8"/>
    <w:rsid w:val="00A10B9E"/>
    <w:rsid w:val="00D27347"/>
    <w:rsid w:val="00E26A03"/>
    <w:rsid w:val="00E9620C"/>
    <w:rsid w:val="00FD06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192566999448E086FD1073AB8E7BC6">
    <w:name w:val="D4192566999448E086FD1073AB8E7BC6"/>
  </w:style>
  <w:style w:type="paragraph" w:customStyle="1" w:styleId="E963C679465C46E393AC2B981236A08D">
    <w:name w:val="E963C679465C46E393AC2B981236A0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2022-10-10T00:00:00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3EB5C7E759B7542951DC6F7F2BEE612" ma:contentTypeVersion="15" ma:contentTypeDescription="Create a new document." ma:contentTypeScope="" ma:versionID="86caae58feae875f01527e2ea50b7108">
  <xsd:schema xmlns:xsd="http://www.w3.org/2001/XMLSchema" xmlns:xs="http://www.w3.org/2001/XMLSchema" xmlns:p="http://schemas.microsoft.com/office/2006/metadata/properties" xmlns:ns1="http://schemas.microsoft.com/sharepoint/v3" xmlns:ns2="688aeeea-db70-49fc-acfa-1a2dd513aa3d" xmlns:ns3="ccda9f58-1f93-4a49-8fd5-9ad0648138ec" targetNamespace="http://schemas.microsoft.com/office/2006/metadata/properties" ma:root="true" ma:fieldsID="09cfdd1e12ac07a9e6927823b2c60e94" ns1:_="" ns2:_="" ns3:_="">
    <xsd:import namespace="http://schemas.microsoft.com/sharepoint/v3"/>
    <xsd:import namespace="688aeeea-db70-49fc-acfa-1a2dd513aa3d"/>
    <xsd:import namespace="ccda9f58-1f93-4a49-8fd5-9ad0648138e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1:_ip_UnifiedCompliancePolicyProperties" minOccurs="0"/>
                <xsd:element ref="ns1:_ip_UnifiedCompliancePolicyUIActio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aeeea-db70-49fc-acfa-1a2dd513aa3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da9f58-1f93-4a49-8fd5-9ad0648138e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688aeeea-db70-49fc-acfa-1a2dd513aa3d">
      <UserInfo>
        <DisplayName/>
        <AccountId xsi:nil="true"/>
        <AccountType/>
      </UserInfo>
    </SharedWithUsers>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67A06-88B9-4816-BC9B-57340A5065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88aeeea-db70-49fc-acfa-1a2dd513aa3d"/>
    <ds:schemaRef ds:uri="ccda9f58-1f93-4a49-8fd5-9ad0648138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1EC919-4F8D-45CF-B942-9DDB099E6FB3}">
  <ds:schemaRefs>
    <ds:schemaRef ds:uri="http://schemas.microsoft.com/office/2006/metadata/properties"/>
    <ds:schemaRef ds:uri="http://schemas.microsoft.com/office/infopath/2007/PartnerControls"/>
    <ds:schemaRef ds:uri="688aeeea-db70-49fc-acfa-1a2dd513aa3d"/>
    <ds:schemaRef ds:uri="http://schemas.microsoft.com/sharepoint/v3"/>
  </ds:schemaRefs>
</ds:datastoreItem>
</file>

<file path=customXml/itemProps4.xml><?xml version="1.0" encoding="utf-8"?>
<ds:datastoreItem xmlns:ds="http://schemas.openxmlformats.org/officeDocument/2006/customXml" ds:itemID="{AD80907B-6756-4168-857E-7579FC29A202}">
  <ds:schemaRefs>
    <ds:schemaRef ds:uri="http://schemas.microsoft.com/sharepoint/v3/contenttype/forms"/>
  </ds:schemaRefs>
</ds:datastoreItem>
</file>

<file path=customXml/itemProps5.xml><?xml version="1.0" encoding="utf-8"?>
<ds:datastoreItem xmlns:ds="http://schemas.openxmlformats.org/officeDocument/2006/customXml" ds:itemID="{FB9BEBCC-324D-48B9-BB97-D840C231B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[Surname]_[StudentNumber]_ICTPRG527.dotx</Template>
  <TotalTime>641</TotalTime>
  <Pages>16</Pages>
  <Words>3165</Words>
  <Characters>18045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Technical Report Template</vt:lpstr>
    </vt:vector>
  </TitlesOfParts>
  <Company/>
  <LinksUpToDate>false</LinksUpToDate>
  <CharactersWithSpaces>21168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Template</dc:title>
  <dc:subject>ICTPRG549 – Apply Intermediate Object-Oriented Language Skills AT2</dc:subject>
  <dc:creator>Luke Wait</dc:creator>
  <cp:lastModifiedBy>Luke Wait</cp:lastModifiedBy>
  <cp:revision>82</cp:revision>
  <dcterms:created xsi:type="dcterms:W3CDTF">2019-07-06T00:53:00Z</dcterms:created>
  <dcterms:modified xsi:type="dcterms:W3CDTF">2022-10-09T06:51:00Z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0x01010043EB5C7E759B7542951DC6F7F2BEE612</vt:lpwstr>
  </property>
  <property fmtid="{D5CDD505-2E9C-101B-9397-08002B2CF9AE}" pid="3" name="Order">
    <vt:r8>9301700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